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82F097" w14:textId="0C2D0931" w:rsidR="00D123DA" w:rsidRPr="00FE5ADA" w:rsidRDefault="00F66604" w:rsidP="000376E9">
      <w:pPr>
        <w:spacing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1956B22B" wp14:editId="208E6055">
                <wp:simplePos x="0" y="0"/>
                <wp:positionH relativeFrom="margin">
                  <wp:posOffset>1270</wp:posOffset>
                </wp:positionH>
                <wp:positionV relativeFrom="margin">
                  <wp:posOffset>6210300</wp:posOffset>
                </wp:positionV>
                <wp:extent cx="5760085" cy="2821305"/>
                <wp:effectExtent l="0" t="0" r="0" b="0"/>
                <wp:wrapNone/>
                <wp:docPr id="16" name="사각형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0085" cy="28213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178865D" w14:textId="62FD2907" w:rsidR="001A5995" w:rsidRPr="00F66604" w:rsidRDefault="001A5995" w:rsidP="003B6B0C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</w:pP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Team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MEMBER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  <w:t>( happycoder TEAM )</w:t>
                            </w:r>
                          </w:p>
                          <w:p w14:paraId="60A2E888" w14:textId="590A6815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2014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0073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이태균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컴퓨터공학부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)</w:t>
                            </w:r>
                          </w:p>
                          <w:p w14:paraId="4242FEF9" w14:textId="0B8EF824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20164542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선재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전자전기공학부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)</w:t>
                            </w:r>
                          </w:p>
                          <w:p w14:paraId="6108AD3D" w14:textId="77777777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24EAD966" w14:textId="77777777" w:rsidR="001A5995" w:rsidRPr="00F66604" w:rsidRDefault="001A5995" w:rsidP="00613918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1FF3B5A4" w14:textId="39D3E711" w:rsidR="001A5995" w:rsidRPr="00F66604" w:rsidRDefault="00DD243A">
                            <w:pPr>
                              <w:pStyle w:val="af5"/>
                              <w:spacing w:line="276" w:lineRule="auto"/>
                              <w:suppressOverlap/>
                              <w:jc w:val="center"/>
                              <w:rPr>
                                <w:sz w:val="36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</w:rPr>
                                <w:id w:val="1274204600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8-12-07T00:00:00Z">
                                  <w:dateFormat w:val="yyyy MMMM d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1A5995" w:rsidRPr="00F66604">
                                  <w:rPr>
                                    <w:rFonts w:hint="eastAsia"/>
                                    <w:sz w:val="36"/>
                                  </w:rPr>
                                  <w:t>2018 December 7</w:t>
                                </w:r>
                              </w:sdtContent>
                            </w:sdt>
                          </w:p>
                          <w:p w14:paraId="638C1A7C" w14:textId="77777777" w:rsidR="001A5995" w:rsidRDefault="001A5995">
                            <w:pPr>
                              <w:pStyle w:val="af5"/>
                              <w:spacing w:line="276" w:lineRule="auto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228600" rIns="91440" bIns="22860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6B22B" id="사각형 618" o:spid="_x0000_s1026" style="position:absolute;margin-left:.1pt;margin-top:489pt;width:453.55pt;height:222.15pt;z-index:25166336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" o:allowincell="f" filled="f" stroked="f" strokeweight=".25pt">
                <v:textbox inset=",18pt,,18pt">
                  <w:txbxContent>
                    <w:p w14:paraId="3178865D" w14:textId="62FD2907" w:rsidR="001A5995" w:rsidRPr="00F66604" w:rsidRDefault="001A5995" w:rsidP="003B6B0C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</w:pP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Team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MEMBER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  <w:t>( happycoder TEAM )</w:t>
                      </w:r>
                    </w:p>
                    <w:p w14:paraId="60A2E888" w14:textId="590A6815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2014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0073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이태균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컴퓨터공학부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)</w:t>
                      </w:r>
                    </w:p>
                    <w:p w14:paraId="4242FEF9" w14:textId="0B8EF824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20164542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선재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전자전기공학부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)</w:t>
                      </w:r>
                    </w:p>
                    <w:p w14:paraId="6108AD3D" w14:textId="77777777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24EAD966" w14:textId="77777777" w:rsidR="001A5995" w:rsidRPr="00F66604" w:rsidRDefault="001A5995" w:rsidP="00613918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1FF3B5A4" w14:textId="39D3E711" w:rsidR="001A5995" w:rsidRPr="00F66604" w:rsidRDefault="001A5995">
                      <w:pPr>
                        <w:pStyle w:val="af5"/>
                        <w:spacing w:line="276" w:lineRule="auto"/>
                        <w:suppressOverlap/>
                        <w:jc w:val="center"/>
                        <w:rPr>
                          <w:sz w:val="36"/>
                        </w:rPr>
                      </w:pPr>
                      <w:sdt>
                        <w:sdtPr>
                          <w:rPr>
                            <w:sz w:val="36"/>
                          </w:rPr>
                          <w:id w:val="12742046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12-07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Content>
                          <w:r w:rsidRPr="00F66604">
                            <w:rPr>
                              <w:rFonts w:hint="eastAsia"/>
                              <w:sz w:val="36"/>
                            </w:rPr>
                            <w:t>2018 December 7</w:t>
                          </w:r>
                        </w:sdtContent>
                      </w:sdt>
                    </w:p>
                    <w:p w14:paraId="638C1A7C" w14:textId="77777777" w:rsidR="001A5995" w:rsidRDefault="001A5995">
                      <w:pPr>
                        <w:pStyle w:val="af5"/>
                        <w:spacing w:line="276" w:lineRule="auto"/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sdt>
        <w:sdtPr>
          <w:rPr>
            <w:rFonts w:ascii="Nanum Gothic" w:eastAsia="Nanum Gothic" w:hAnsi="Nanum Gothic"/>
          </w:rPr>
          <w:id w:val="-831605760"/>
          <w:docPartObj>
            <w:docPartGallery w:val="Cover Pages"/>
            <w:docPartUnique/>
          </w:docPartObj>
        </w:sdtPr>
        <w:sdtEndPr/>
        <w:sdtContent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67A6C419" wp14:editId="7182ED8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0" t="0" r="29210" b="32385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14:paraId="0BFE4140" w14:textId="77777777" w:rsidR="001A5995" w:rsidRDefault="001A5995" w:rsidP="00EE1F7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7A6C419" id="도형 622" o:spid="_x0000_s1027" style="position:absolute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" o:allowincell="f" filled="f" fillcolor="black">
                    <v:textbox>
                      <w:txbxContent>
                        <w:p w14:paraId="0BFE4140" w14:textId="77777777" w:rsidR="001A5995" w:rsidRDefault="001A5995" w:rsidP="00EE1F70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ound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74AFECA" wp14:editId="620088F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32295" cy="2218055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32295" cy="22180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1A5995" w14:paraId="3BB53041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BDBFC8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61F98020" w14:textId="77777777" w:rsidR="001A5995" w:rsidRDefault="001A5995">
                                      <w:pPr>
                                        <w:pStyle w:val="af5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5995" w14:paraId="421C6290" w14:textId="77777777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606372" w:themeFill="accent1"/>
                                      <w:vAlign w:val="center"/>
                                    </w:tcPr>
                                    <w:p w14:paraId="31090548" w14:textId="097C238A" w:rsidR="001A5995" w:rsidRDefault="00DD243A" w:rsidP="00BB6F5A">
                                      <w:pPr>
                                        <w:pStyle w:val="af5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A5995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최종</w:t>
                                          </w:r>
                                          <w:r w:rsidR="001A5995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1A5995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보고서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A5995" w14:paraId="0E23EAFD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EC18C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55FE0C1F" w14:textId="77777777" w:rsidR="001A5995" w:rsidRDefault="001A5995">
                                      <w:pPr>
                                        <w:pStyle w:val="af5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5995" w14:paraId="3573771C" w14:textId="77777777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14:paraId="12FAAAB4" w14:textId="30E3BCB7" w:rsidR="001A5995" w:rsidRDefault="00DD243A" w:rsidP="00953B50">
                                      <w:pPr>
                                        <w:pStyle w:val="af5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384146380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A5995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Design patterns Term project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FCFFE27" w14:textId="77777777" w:rsidR="001A5995" w:rsidRDefault="001A5995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274AFECA" id="사각형 619" o:spid="_x0000_s1028" style="position:absolute;margin-left:0;margin-top:0;width:545.85pt;height:174.65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1A5995" w14:paraId="3BB53041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BDBFC8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61F98020" w14:textId="77777777" w:rsidR="001A5995" w:rsidRDefault="001A5995">
                                <w:pPr>
                                  <w:pStyle w:val="af5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5995" w14:paraId="421C6290" w14:textId="77777777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606372" w:themeFill="accent1"/>
                                <w:vAlign w:val="center"/>
                              </w:tcPr>
                              <w:p w14:paraId="31090548" w14:textId="097C238A" w:rsidR="001A5995" w:rsidRDefault="00DD243A" w:rsidP="00BB6F5A">
                                <w:pPr>
                                  <w:pStyle w:val="af5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A5995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최종</w:t>
                                    </w:r>
                                    <w:r w:rsidR="001A5995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1A5995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보고서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A5995" w14:paraId="0E23EAFD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EC18C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55FE0C1F" w14:textId="77777777" w:rsidR="001A5995" w:rsidRDefault="001A5995">
                                <w:pPr>
                                  <w:pStyle w:val="af5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5995" w14:paraId="3573771C" w14:textId="77777777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14:paraId="12FAAAB4" w14:textId="30E3BCB7" w:rsidR="001A5995" w:rsidRDefault="00DD243A" w:rsidP="00953B50">
                                <w:pPr>
                                  <w:pStyle w:val="af5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384146380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A5995">
                                      <w:rPr>
                                        <w:sz w:val="36"/>
                                        <w:szCs w:val="36"/>
                                      </w:rPr>
                                      <w:t>Design patterns Term project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FCFFE27" w14:textId="77777777" w:rsidR="001A5995" w:rsidRDefault="001A599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</w:rPr>
            <w:br w:type="page"/>
          </w:r>
        </w:sdtContent>
      </w:sdt>
    </w:p>
    <w:p w14:paraId="0554A29B" w14:textId="12481020" w:rsidR="00D123DA" w:rsidRPr="00FE5ADA" w:rsidRDefault="00DD243A" w:rsidP="000376E9">
      <w:pPr>
        <w:pStyle w:val="a4"/>
        <w:rPr>
          <w:rFonts w:ascii="Nanum Gothic" w:eastAsia="Nanum Gothic" w:hAnsi="Nanum Gothic"/>
          <w:smallCaps w:val="0"/>
        </w:rPr>
      </w:pPr>
      <w:sdt>
        <w:sdtPr>
          <w:rPr>
            <w:rFonts w:ascii="Nanum Gothic" w:eastAsia="Nanum Gothic" w:hAnsi="Nanum Gothic"/>
            <w:smallCaps w:val="0"/>
          </w:rPr>
          <w:alias w:val="제목"/>
          <w:tag w:val="제목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FE5ADA" w:rsidRPr="00FE5ADA">
            <w:rPr>
              <w:rFonts w:ascii="Nanum Gothic" w:eastAsia="Nanum Gothic" w:hAnsi="Nanum Gothic" w:cs="맑은 고딕" w:hint="eastAsia"/>
              <w:smallCaps w:val="0"/>
            </w:rPr>
            <w:t>최종 보고서</w:t>
          </w:r>
        </w:sdtContent>
      </w:sdt>
    </w:p>
    <w:p w14:paraId="4CA43515" w14:textId="5B3AB77E" w:rsidR="00FE5ADA" w:rsidRPr="00FE5ADA" w:rsidRDefault="00DD243A" w:rsidP="000376E9">
      <w:pPr>
        <w:pStyle w:val="a6"/>
        <w:rPr>
          <w:rFonts w:ascii="Nanum Gothic" w:eastAsia="Nanum Gothic" w:hAnsi="Nanum Gothic"/>
        </w:rPr>
      </w:pPr>
      <w:sdt>
        <w:sdtPr>
          <w:rPr>
            <w:rFonts w:ascii="Nanum Gothic" w:eastAsia="Nanum Gothic" w:hAnsi="Nanum Gothic"/>
          </w:rPr>
          <w:alias w:val="부제"/>
          <w:tag w:val="부제"/>
          <w:id w:val="1180833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F66604">
            <w:rPr>
              <w:rFonts w:ascii="Nanum Gothic" w:eastAsia="Nanum Gothic" w:hAnsi="Nanum Gothic" w:hint="eastAsia"/>
            </w:rPr>
            <w:t>D</w:t>
          </w:r>
          <w:r w:rsidR="00F66604">
            <w:rPr>
              <w:rFonts w:ascii="Nanum Gothic" w:eastAsia="Nanum Gothic" w:hAnsi="Nanum Gothic"/>
            </w:rPr>
            <w:t>esign patterns Term project</w:t>
          </w:r>
        </w:sdtContent>
      </w:sdt>
    </w:p>
    <w:p w14:paraId="00E6F8A2" w14:textId="33D62170" w:rsidR="00FE5ADA" w:rsidRPr="00BF0DBE" w:rsidRDefault="00FE5ADA" w:rsidP="000376E9">
      <w:pPr>
        <w:spacing w:line="240" w:lineRule="auto"/>
        <w:rPr>
          <w:rFonts w:ascii="Nanum Gothic" w:eastAsia="Nanum Gothic" w:hAnsi="Nanum Gothic"/>
          <w:b/>
          <w:sz w:val="36"/>
          <w:szCs w:val="36"/>
        </w:rPr>
      </w:pPr>
      <w:r w:rsidRPr="00BF0DBE">
        <w:rPr>
          <w:rFonts w:ascii="Nanum Gothic" w:eastAsia="Nanum Gothic" w:hAnsi="Nanum Gothic" w:hint="eastAsia"/>
          <w:b/>
          <w:sz w:val="36"/>
          <w:szCs w:val="36"/>
        </w:rPr>
        <w:t>목차</w:t>
      </w:r>
    </w:p>
    <w:p w14:paraId="1E866C2B" w14:textId="5281FD5C" w:rsidR="00BB6F5A" w:rsidRPr="00BF0DBE" w:rsidRDefault="00FE5AD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개</w:t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요</w:t>
      </w:r>
    </w:p>
    <w:p w14:paraId="1B03FBB0" w14:textId="5FE19879" w:rsidR="00224257" w:rsidRPr="00BF0DBE" w:rsidRDefault="000E7511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팀 이름</w:t>
      </w:r>
    </w:p>
    <w:p w14:paraId="3BF67111" w14:textId="6CA342EE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역할</w:t>
      </w:r>
    </w:p>
    <w:p w14:paraId="5D91EB50" w14:textId="4E4B90A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 소개</w:t>
      </w:r>
    </w:p>
    <w:p w14:paraId="6E80822D" w14:textId="77777777" w:rsidR="006E2F4E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158142F3" w14:textId="43F961F6" w:rsidR="00D13D80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설계</w:t>
      </w:r>
    </w:p>
    <w:p w14:paraId="29D10A04" w14:textId="512FE78B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프로그램과 한계</w:t>
      </w:r>
    </w:p>
    <w:p w14:paraId="2F9572B7" w14:textId="35D29CC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적용한 패턴</w:t>
      </w:r>
    </w:p>
    <w:p w14:paraId="6453DE1E" w14:textId="6BD583F6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수정한 프로그램과 장단점</w:t>
      </w:r>
    </w:p>
    <w:p w14:paraId="1AF22851" w14:textId="0044A827" w:rsidR="00BB6F5A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57015C34" w14:textId="7934765D" w:rsidR="00BB6F5A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결론</w:t>
      </w:r>
    </w:p>
    <w:p w14:paraId="60468A62" w14:textId="6CADD3AE" w:rsidR="00B23289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테스트 케이스</w:t>
      </w:r>
    </w:p>
    <w:p w14:paraId="1F67125B" w14:textId="639EAAD4" w:rsidR="001E7334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프로그램 사진</w:t>
      </w:r>
    </w:p>
    <w:p w14:paraId="01323B51" w14:textId="590C6127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맺음말</w:t>
      </w:r>
    </w:p>
    <w:p w14:paraId="0E3FD052" w14:textId="6EF0FCC1" w:rsidR="00BB6F5A" w:rsidRPr="00BF0DBE" w:rsidRDefault="00732DF8" w:rsidP="000376E9">
      <w:pPr>
        <w:spacing w:after="200"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</w:rPr>
        <w:br w:type="page"/>
      </w:r>
    </w:p>
    <w:p w14:paraId="412786AC" w14:textId="04C38CD7" w:rsidR="00BB6F5A" w:rsidRPr="00BF0DBE" w:rsidRDefault="00095DD7" w:rsidP="000376E9">
      <w:pPr>
        <w:pStyle w:val="1"/>
        <w:rPr>
          <w:rFonts w:ascii="Nanum Gothic" w:eastAsia="Nanum Gothic" w:hAnsi="Nanum Gothic"/>
          <w:sz w:val="36"/>
        </w:rPr>
      </w:pPr>
      <w:r w:rsidRPr="00BF0DBE">
        <w:rPr>
          <w:rFonts w:ascii="Nanum Gothic" w:eastAsia="Nanum Gothic" w:hAnsi="Nanum Gothic" w:hint="eastAsia"/>
          <w:sz w:val="36"/>
        </w:rPr>
        <w:lastRenderedPageBreak/>
        <w:t>개요</w:t>
      </w:r>
    </w:p>
    <w:p w14:paraId="246646C2" w14:textId="09A491D8" w:rsidR="00BB6F5A" w:rsidRPr="00FE1472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FE1472">
        <w:rPr>
          <w:rFonts w:ascii="Nanum Gothic" w:eastAsia="Nanum Gothic" w:hAnsi="Nanum Gothic" w:hint="eastAsia"/>
          <w:b/>
          <w:sz w:val="28"/>
        </w:rPr>
        <w:t>팀 이름</w:t>
      </w:r>
    </w:p>
    <w:p w14:paraId="687CC746" w14:textId="3CF6B7C0" w:rsidR="00075029" w:rsidRPr="00FE1472" w:rsidRDefault="00500E86" w:rsidP="000376E9">
      <w:pPr>
        <w:spacing w:line="240" w:lineRule="auto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 w:hint="eastAsia"/>
          <w:sz w:val="28"/>
        </w:rPr>
        <w:t xml:space="preserve">팀 이름은 </w:t>
      </w:r>
      <w:r w:rsidRPr="00FE1472">
        <w:rPr>
          <w:rFonts w:ascii="Nanum Gothic" w:eastAsia="Nanum Gothic" w:hAnsi="Nanum Gothic"/>
          <w:sz w:val="28"/>
        </w:rPr>
        <w:t xml:space="preserve">HAPPYCODER </w:t>
      </w:r>
      <w:r w:rsidR="00E65D0A" w:rsidRPr="00FE1472">
        <w:rPr>
          <w:rFonts w:ascii="Nanum Gothic" w:eastAsia="Nanum Gothic" w:hAnsi="Nanum Gothic" w:hint="eastAsia"/>
          <w:sz w:val="28"/>
        </w:rPr>
        <w:t>이다.</w:t>
      </w:r>
    </w:p>
    <w:p w14:paraId="306846F3" w14:textId="77777777" w:rsidR="006756A5" w:rsidRPr="00FE1472" w:rsidRDefault="006756A5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F3BD641" w14:textId="71169023" w:rsidR="00075029" w:rsidRPr="00FE1472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FE1472">
        <w:rPr>
          <w:rFonts w:ascii="Nanum Gothic" w:eastAsia="Nanum Gothic" w:hAnsi="Nanum Gothic" w:hint="eastAsia"/>
          <w:b/>
          <w:sz w:val="28"/>
        </w:rPr>
        <w:t>역할</w:t>
      </w:r>
    </w:p>
    <w:p w14:paraId="2F6FF2FE" w14:textId="77777777" w:rsidR="00AC79A4" w:rsidRPr="00FE1472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1. </w:t>
      </w:r>
      <w:r w:rsidR="00500E86" w:rsidRPr="00FE1472">
        <w:rPr>
          <w:rFonts w:ascii="Nanum Gothic" w:eastAsia="Nanum Gothic" w:hAnsi="Nanum Gothic" w:hint="eastAsia"/>
          <w:sz w:val="28"/>
        </w:rPr>
        <w:t>이태균</w:t>
      </w:r>
    </w:p>
    <w:p w14:paraId="3567DE5A" w14:textId="6BA1801F" w:rsidR="00316B5F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>Factory</w:t>
      </w:r>
      <w:r w:rsidR="002C0EFF" w:rsidRPr="00FE1472">
        <w:rPr>
          <w:rFonts w:ascii="Nanum Gothic" w:eastAsia="Nanum Gothic" w:hAnsi="Nanum Gothic"/>
          <w:sz w:val="28"/>
        </w:rPr>
        <w:t xml:space="preserve"> method</w:t>
      </w:r>
      <w:r w:rsidRPr="00FE1472">
        <w:rPr>
          <w:rFonts w:ascii="Nanum Gothic" w:eastAsia="Nanum Gothic" w:hAnsi="Nanum Gothic"/>
          <w:sz w:val="28"/>
        </w:rPr>
        <w:t xml:space="preserve"> </w:t>
      </w:r>
      <w:r w:rsidRPr="00FE1472">
        <w:rPr>
          <w:rFonts w:ascii="Nanum Gothic" w:eastAsia="Nanum Gothic" w:hAnsi="Nanum Gothic" w:hint="eastAsia"/>
          <w:sz w:val="28"/>
        </w:rPr>
        <w:t>패턴 적용</w:t>
      </w:r>
    </w:p>
    <w:p w14:paraId="6044A030" w14:textId="4CBFFC27" w:rsidR="00093537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State </w:t>
      </w:r>
      <w:r w:rsidRPr="00FE1472">
        <w:rPr>
          <w:rFonts w:ascii="Nanum Gothic" w:eastAsia="Nanum Gothic" w:hAnsi="Nanum Gothic" w:hint="eastAsia"/>
          <w:sz w:val="28"/>
        </w:rPr>
        <w:t>패턴 적용</w:t>
      </w:r>
    </w:p>
    <w:p w14:paraId="75A0D066" w14:textId="3817762B" w:rsidR="00316B5F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Command </w:t>
      </w:r>
      <w:r w:rsidRPr="00FE1472">
        <w:rPr>
          <w:rFonts w:ascii="Nanum Gothic" w:eastAsia="Nanum Gothic" w:hAnsi="Nanum Gothic" w:hint="eastAsia"/>
          <w:sz w:val="28"/>
        </w:rPr>
        <w:t>패턴 적용</w:t>
      </w:r>
    </w:p>
    <w:p w14:paraId="771D2749" w14:textId="25F9ACDE" w:rsidR="00316B5F" w:rsidRPr="00FE1472" w:rsidRDefault="00316B5F" w:rsidP="00AC79A4">
      <w:pPr>
        <w:pStyle w:val="afd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 w:hint="eastAsia"/>
          <w:sz w:val="28"/>
        </w:rPr>
        <w:t>프레젠테이션</w:t>
      </w:r>
    </w:p>
    <w:p w14:paraId="39AD6B7D" w14:textId="77777777" w:rsidR="00800F68" w:rsidRPr="00FE1472" w:rsidRDefault="00800F68" w:rsidP="00AC79A4">
      <w:pPr>
        <w:spacing w:line="240" w:lineRule="auto"/>
        <w:rPr>
          <w:rFonts w:ascii="Nanum Gothic" w:eastAsia="Nanum Gothic" w:hAnsi="Nanum Gothic"/>
          <w:sz w:val="28"/>
        </w:rPr>
      </w:pPr>
    </w:p>
    <w:p w14:paraId="018BD97D" w14:textId="77777777" w:rsidR="00AC79A4" w:rsidRPr="00FE1472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 xml:space="preserve">2. </w:t>
      </w:r>
      <w:r w:rsidR="00500E86" w:rsidRPr="00FE1472">
        <w:rPr>
          <w:rFonts w:ascii="Nanum Gothic" w:eastAsia="Nanum Gothic" w:hAnsi="Nanum Gothic" w:hint="eastAsia"/>
          <w:sz w:val="28"/>
        </w:rPr>
        <w:t>김선재</w:t>
      </w:r>
    </w:p>
    <w:p w14:paraId="67B1DF07" w14:textId="6D2342C2" w:rsidR="006C3851" w:rsidRPr="00FE1472" w:rsidRDefault="00316B5F" w:rsidP="00AC79A4">
      <w:pPr>
        <w:pStyle w:val="afd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>Singleton</w:t>
      </w:r>
      <w:r w:rsidR="00BA26FE" w:rsidRPr="00FE1472">
        <w:rPr>
          <w:rFonts w:ascii="Nanum Gothic" w:eastAsia="Nanum Gothic" w:hAnsi="Nanum Gothic" w:hint="eastAsia"/>
          <w:sz w:val="28"/>
        </w:rPr>
        <w:t xml:space="preserve"> 패턴 적용</w:t>
      </w:r>
    </w:p>
    <w:p w14:paraId="754D1BE9" w14:textId="5F6EBB17" w:rsidR="00316B5F" w:rsidRPr="00FE1472" w:rsidRDefault="00316B5F" w:rsidP="00AC79A4">
      <w:pPr>
        <w:pStyle w:val="afd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/>
          <w:sz w:val="28"/>
        </w:rPr>
        <w:t>Template Method</w:t>
      </w:r>
      <w:r w:rsidRPr="00FE1472">
        <w:rPr>
          <w:rFonts w:ascii="Nanum Gothic" w:eastAsia="Nanum Gothic" w:hAnsi="Nanum Gothic" w:hint="eastAsia"/>
          <w:sz w:val="28"/>
        </w:rPr>
        <w:t xml:space="preserve"> 패턴 적용</w:t>
      </w:r>
    </w:p>
    <w:p w14:paraId="76699923" w14:textId="6F58B0D2" w:rsidR="00316B5F" w:rsidRPr="00FE1472" w:rsidRDefault="00316B5F" w:rsidP="000376E9">
      <w:pPr>
        <w:pStyle w:val="afd"/>
        <w:numPr>
          <w:ilvl w:val="0"/>
          <w:numId w:val="16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FE1472">
        <w:rPr>
          <w:rFonts w:ascii="Nanum Gothic" w:eastAsia="Nanum Gothic" w:hAnsi="Nanum Gothic" w:hint="eastAsia"/>
          <w:sz w:val="28"/>
        </w:rPr>
        <w:t>레포트</w:t>
      </w:r>
    </w:p>
    <w:p w14:paraId="2BA82909" w14:textId="61F2DD3D" w:rsidR="006C3851" w:rsidRDefault="006C3851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D1E5131" w14:textId="4F1D8B15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B6D8D01" w14:textId="74C73A2C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1A0FAFE2" w14:textId="66DB3B5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380EC20" w14:textId="03EF47D8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DA3D023" w14:textId="607477B3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6F20F593" w14:textId="5E7A09A7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AD13240" w14:textId="168167E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7D7C4B5A" w14:textId="77777777" w:rsidR="004D7DAE" w:rsidRPr="00BF0DB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BF7B3ED" w14:textId="2BE7D129" w:rsidR="00627353" w:rsidRPr="000376E9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0376E9">
        <w:rPr>
          <w:rFonts w:ascii="Nanum Gothic" w:eastAsia="Nanum Gothic" w:hAnsi="Nanum Gothic" w:hint="eastAsia"/>
          <w:b/>
          <w:sz w:val="28"/>
        </w:rPr>
        <w:lastRenderedPageBreak/>
        <w:t>원본 프로그램 소개</w:t>
      </w:r>
    </w:p>
    <w:p w14:paraId="5FC97145" w14:textId="71427983" w:rsidR="006756A5" w:rsidRPr="00FE1472" w:rsidRDefault="00DD75A0" w:rsidP="000376E9">
      <w:pPr>
        <w:spacing w:line="240" w:lineRule="auto"/>
        <w:rPr>
          <w:rFonts w:ascii="Nanum Gothic" w:eastAsia="Nanum Gothic" w:hAnsi="Nanum Gothic"/>
          <w:b/>
        </w:rPr>
      </w:pPr>
      <w:r w:rsidRPr="00FE1472">
        <w:rPr>
          <w:rFonts w:ascii="Nanum Gothic" w:eastAsia="Nanum Gothic" w:hAnsi="Nanum Gothic" w:hint="eastAsia"/>
          <w:b/>
        </w:rPr>
        <w:t>라이프게임 (</w:t>
      </w:r>
      <w:r w:rsidRPr="00FE1472">
        <w:rPr>
          <w:rFonts w:ascii="Nanum Gothic" w:eastAsia="Nanum Gothic" w:hAnsi="Nanum Gothic"/>
          <w:b/>
        </w:rPr>
        <w:t>Game of Life)</w:t>
      </w:r>
      <w:r w:rsidR="000376E9" w:rsidRPr="00FE1472">
        <w:rPr>
          <w:rFonts w:ascii="Nanum Gothic" w:eastAsia="Nanum Gothic" w:hAnsi="Nanum Gothic" w:hint="eastAsia"/>
          <w:b/>
        </w:rPr>
        <w:t xml:space="preserve"> </w:t>
      </w:r>
      <w:r w:rsidRPr="00FE1472">
        <w:rPr>
          <w:rFonts w:ascii="Nanum Gothic" w:eastAsia="Nanum Gothic" w:hAnsi="Nanum Gothic"/>
        </w:rPr>
        <w:t xml:space="preserve">: </w:t>
      </w:r>
      <w:r w:rsidR="00C25A7D" w:rsidRPr="00FE1472">
        <w:rPr>
          <w:rFonts w:ascii="Nanum Gothic" w:eastAsia="Nanum Gothic" w:hAnsi="Nanum Gothic" w:hint="eastAsia"/>
        </w:rPr>
        <w:t xml:space="preserve">영국의 수학자 존 호턴 코웨이가 고안해낸 </w:t>
      </w:r>
      <w:r w:rsidR="00FF2042" w:rsidRPr="00FE1472">
        <w:rPr>
          <w:rFonts w:ascii="Nanum Gothic" w:eastAsia="Nanum Gothic" w:hAnsi="Nanum Gothic" w:hint="eastAsia"/>
        </w:rPr>
        <w:t xml:space="preserve">세포 자동자의 일종이다. </w:t>
      </w:r>
      <w:r w:rsidR="000376E9" w:rsidRPr="00FE1472">
        <w:rPr>
          <w:rFonts w:ascii="Nanum Gothic" w:eastAsia="Nanum Gothic" w:hAnsi="Nanum Gothic" w:hint="eastAsia"/>
        </w:rPr>
        <w:t>무한히 많은 사각형(세포)으로 이루어진 격자 위에서, 각 세포들은 '죽음'과 '삶' 둘 중 하나의 상태를 가진다. 현재 세대의 세포들의 상태가 다음 세대의 세포의 상태를 결정한다.</w:t>
      </w:r>
    </w:p>
    <w:p w14:paraId="70EE50B9" w14:textId="5ED6CCB1" w:rsidR="000376E9" w:rsidRPr="00FE1472" w:rsidRDefault="000376E9" w:rsidP="000376E9">
      <w:pPr>
        <w:pStyle w:val="afd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 w:hint="eastAsia"/>
        </w:rPr>
        <w:t>죽은 세포의 이웃 중 세 개가 살아 있다면, 그 세포는 살아난다.</w:t>
      </w:r>
    </w:p>
    <w:p w14:paraId="78054265" w14:textId="4C066D28" w:rsidR="000376E9" w:rsidRPr="00FE1472" w:rsidRDefault="000376E9" w:rsidP="000376E9">
      <w:pPr>
        <w:pStyle w:val="afd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 w:hint="eastAsia"/>
        </w:rPr>
        <w:t>살아 있는 세포의 이웃 중 두 개 또는 세 개가 살아 있으면, 그 세포는 살아남는다. 그렇지 않다면 죽어버린다.</w:t>
      </w:r>
    </w:p>
    <w:p w14:paraId="2D9665AF" w14:textId="77777777" w:rsidR="000376E9" w:rsidRPr="00FE1472" w:rsidRDefault="000376E9" w:rsidP="000376E9">
      <w:pPr>
        <w:spacing w:line="240" w:lineRule="auto"/>
        <w:rPr>
          <w:rFonts w:ascii="Nanum Gothic" w:eastAsia="Nanum Gothic" w:hAnsi="Nanum Gothic"/>
          <w:sz w:val="24"/>
        </w:rPr>
      </w:pPr>
    </w:p>
    <w:p w14:paraId="66E9EC85" w14:textId="2C21944F" w:rsidR="000376E9" w:rsidRPr="00FE1472" w:rsidRDefault="000376E9" w:rsidP="000376E9">
      <w:pPr>
        <w:spacing w:line="240" w:lineRule="auto"/>
        <w:jc w:val="center"/>
        <w:rPr>
          <w:rFonts w:ascii="Nanum Gothic" w:eastAsia="Nanum Gothic" w:hAnsi="Nanum Gothic"/>
          <w:sz w:val="24"/>
        </w:rPr>
      </w:pPr>
      <w:r w:rsidRPr="00FE1472">
        <w:rPr>
          <w:rFonts w:ascii="Nanum Gothic" w:eastAsia="Nanum Gothic" w:hAnsi="Nanum Gothic" w:hint="eastAsia"/>
          <w:noProof/>
          <w:sz w:val="24"/>
        </w:rPr>
        <w:drawing>
          <wp:inline distT="0" distB="0" distL="0" distR="0" wp14:anchorId="1F436D1F" wp14:editId="4861437E">
            <wp:extent cx="3486001" cy="2356154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12-05 오후 11.07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810" cy="23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6BF" w14:textId="77777777" w:rsidR="000376E9" w:rsidRPr="00FE1472" w:rsidRDefault="000376E9" w:rsidP="000376E9">
      <w:pPr>
        <w:spacing w:line="240" w:lineRule="auto"/>
        <w:jc w:val="center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 w:hint="eastAsia"/>
        </w:rPr>
        <w:t xml:space="preserve">&lt; </w:t>
      </w:r>
      <w:r w:rsidRPr="00FE1472">
        <w:rPr>
          <w:rFonts w:ascii="Nanum Gothic" w:eastAsia="Nanum Gothic" w:hAnsi="Nanum Gothic"/>
        </w:rPr>
        <w:t xml:space="preserve">Fig 1. </w:t>
      </w:r>
      <w:r w:rsidRPr="00FE1472">
        <w:rPr>
          <w:rFonts w:ascii="Nanum Gothic" w:eastAsia="Nanum Gothic" w:hAnsi="Nanum Gothic" w:hint="eastAsia"/>
        </w:rPr>
        <w:t>살아 있는 세포와 죽어있는 세포들,</w:t>
      </w:r>
    </w:p>
    <w:p w14:paraId="566701D4" w14:textId="1841963D" w:rsidR="000376E9" w:rsidRPr="00FE1472" w:rsidRDefault="000376E9" w:rsidP="000376E9">
      <w:pPr>
        <w:spacing w:line="240" w:lineRule="auto"/>
        <w:jc w:val="center"/>
        <w:rPr>
          <w:rFonts w:ascii="Nanum Gothic" w:eastAsia="Nanum Gothic" w:hAnsi="Nanum Gothic"/>
          <w:sz w:val="24"/>
        </w:rPr>
      </w:pPr>
      <w:r w:rsidRPr="00FE1472">
        <w:rPr>
          <w:rFonts w:ascii="Nanum Gothic" w:eastAsia="Nanum Gothic" w:hAnsi="Nanum Gothic" w:hint="eastAsia"/>
        </w:rPr>
        <w:t>현재의 상태가 다음 세대의 상태를 결정한다 &gt;</w:t>
      </w:r>
    </w:p>
    <w:p w14:paraId="5EA432FD" w14:textId="77777777" w:rsidR="00AC79A4" w:rsidRPr="00FE1472" w:rsidRDefault="00AC79A4" w:rsidP="000376E9">
      <w:pPr>
        <w:spacing w:line="240" w:lineRule="auto"/>
        <w:rPr>
          <w:rFonts w:ascii="Nanum Gothic" w:eastAsia="Nanum Gothic" w:hAnsi="Nanum Gothic"/>
          <w:sz w:val="24"/>
        </w:rPr>
      </w:pPr>
    </w:p>
    <w:p w14:paraId="272D6E37" w14:textId="3F0A4335" w:rsidR="000376E9" w:rsidRPr="00FE1472" w:rsidRDefault="00E65D0A" w:rsidP="004C73C4">
      <w:pPr>
        <w:spacing w:line="240" w:lineRule="auto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/>
        </w:rPr>
        <w:t>Github</w:t>
      </w:r>
      <w:r w:rsidRPr="00FE1472">
        <w:rPr>
          <w:rFonts w:ascii="Nanum Gothic" w:eastAsia="Nanum Gothic" w:hAnsi="Nanum Gothic" w:hint="eastAsia"/>
        </w:rPr>
        <w:t xml:space="preserve"> 오픈소스</w:t>
      </w:r>
      <w:bookmarkStart w:id="0" w:name="_GoBack"/>
      <w:bookmarkEnd w:id="0"/>
      <w:r w:rsidRPr="00FE1472">
        <w:rPr>
          <w:rFonts w:ascii="Nanum Gothic" w:eastAsia="Nanum Gothic" w:hAnsi="Nanum Gothic" w:hint="eastAsia"/>
        </w:rPr>
        <w:t>의 첫 커밋</w:t>
      </w:r>
      <w:r w:rsidR="006D3577" w:rsidRPr="00FE1472">
        <w:rPr>
          <w:rFonts w:ascii="Nanum Gothic" w:eastAsia="Nanum Gothic" w:hAnsi="Nanum Gothic" w:hint="eastAsia"/>
        </w:rPr>
        <w:t>이</w:t>
      </w:r>
      <w:r w:rsidRPr="00FE1472">
        <w:rPr>
          <w:rFonts w:ascii="Nanum Gothic" w:eastAsia="Nanum Gothic" w:hAnsi="Nanum Gothic" w:hint="eastAsia"/>
        </w:rPr>
        <w:t xml:space="preserve"> 프로젝트 주제</w:t>
      </w:r>
      <w:r w:rsidR="006D3577" w:rsidRPr="00FE1472">
        <w:rPr>
          <w:rFonts w:ascii="Nanum Gothic" w:eastAsia="Nanum Gothic" w:hAnsi="Nanum Gothic" w:hint="eastAsia"/>
        </w:rPr>
        <w:t xml:space="preserve">다. </w:t>
      </w:r>
      <w:r w:rsidR="004C73C4" w:rsidRPr="00FE1472">
        <w:rPr>
          <w:rFonts w:ascii="Nanum Gothic" w:eastAsia="Nanum Gothic" w:hAnsi="Nanum Gothic" w:hint="eastAsia"/>
        </w:rPr>
        <w:t xml:space="preserve">대부분의 소스코드가 </w:t>
      </w:r>
      <w:r w:rsidR="00976176" w:rsidRPr="00FE1472">
        <w:rPr>
          <w:rFonts w:ascii="Nanum Gothic" w:eastAsia="Nanum Gothic" w:hAnsi="Nanum Gothic" w:hint="eastAsia"/>
        </w:rPr>
        <w:t xml:space="preserve">각각 하나의 클래스로 </w:t>
      </w:r>
      <w:r w:rsidR="004C73C4" w:rsidRPr="00FE1472">
        <w:rPr>
          <w:rFonts w:ascii="Nanum Gothic" w:eastAsia="Nanum Gothic" w:hAnsi="Nanum Gothic" w:hint="eastAsia"/>
        </w:rPr>
        <w:t>하드코딩 되어있다. 변화할 가능성이 높은 코드를 선별하여 디자인 패턴을 적용했다. 다음 목차</w:t>
      </w:r>
      <w:r w:rsidR="00976176" w:rsidRPr="00FE1472">
        <w:rPr>
          <w:rFonts w:ascii="Nanum Gothic" w:eastAsia="Nanum Gothic" w:hAnsi="Nanum Gothic" w:hint="eastAsia"/>
        </w:rPr>
        <w:t>에서</w:t>
      </w:r>
      <w:r w:rsidR="004C73C4" w:rsidRPr="00FE1472">
        <w:rPr>
          <w:rFonts w:ascii="Nanum Gothic" w:eastAsia="Nanum Gothic" w:hAnsi="Nanum Gothic" w:hint="eastAsia"/>
        </w:rPr>
        <w:t xml:space="preserve"> 그것들을 설명한다.</w:t>
      </w:r>
    </w:p>
    <w:p w14:paraId="551B6FEC" w14:textId="1183A747" w:rsidR="00FE1472" w:rsidRDefault="002C0EFF" w:rsidP="004C73C4">
      <w:pPr>
        <w:spacing w:after="200" w:line="240" w:lineRule="auto"/>
        <w:rPr>
          <w:rFonts w:ascii="Nanum Gothic" w:eastAsia="Nanum Gothic" w:hAnsi="Nanum Gothic"/>
          <w:sz w:val="24"/>
          <w:szCs w:val="24"/>
        </w:rPr>
      </w:pPr>
      <w:r>
        <w:rPr>
          <w:rFonts w:ascii="Nanum Gothic" w:eastAsia="Nanum Gothic" w:hAnsi="Nanum Gothic"/>
          <w:b/>
          <w:sz w:val="24"/>
          <w:szCs w:val="24"/>
        </w:rPr>
        <w:t>Original code</w:t>
      </w:r>
      <w:r w:rsidR="004D7DAE" w:rsidRPr="004D7DAE">
        <w:rPr>
          <w:rFonts w:ascii="Nanum Gothic" w:eastAsia="Nanum Gothic" w:hAnsi="Nanum Gothic"/>
          <w:sz w:val="24"/>
          <w:szCs w:val="24"/>
        </w:rPr>
        <w:t xml:space="preserve">: </w:t>
      </w:r>
      <w:r w:rsidR="004D7DAE" w:rsidRPr="004D7DAE">
        <w:rPr>
          <w:sz w:val="24"/>
          <w:szCs w:val="24"/>
        </w:rPr>
        <w:t>https://github.com/edwinm/Game-of-Life-in-Java/tree/710e8018729e764f7390fd5f8ba0e35b18e21865</w:t>
      </w:r>
    </w:p>
    <w:p w14:paraId="02B4FFA6" w14:textId="77777777" w:rsidR="00FE1472" w:rsidRDefault="00FE1472">
      <w:pPr>
        <w:spacing w:after="200"/>
        <w:rPr>
          <w:rFonts w:ascii="Nanum Gothic" w:eastAsia="Nanum Gothic" w:hAnsi="Nanum Gothic"/>
          <w:sz w:val="24"/>
          <w:szCs w:val="24"/>
        </w:rPr>
      </w:pPr>
      <w:r>
        <w:rPr>
          <w:rFonts w:ascii="Nanum Gothic" w:eastAsia="Nanum Gothic" w:hAnsi="Nanum Gothic"/>
          <w:sz w:val="24"/>
          <w:szCs w:val="24"/>
        </w:rPr>
        <w:br w:type="page"/>
      </w:r>
    </w:p>
    <w:p w14:paraId="76445E7F" w14:textId="47207064" w:rsidR="00AC79A4" w:rsidRPr="00BF0DBE" w:rsidRDefault="00AC79A4" w:rsidP="00AC79A4">
      <w:pPr>
        <w:pStyle w:val="1"/>
        <w:rPr>
          <w:rFonts w:ascii="Nanum Gothic" w:eastAsia="Nanum Gothic" w:hAnsi="Nanum Gothic"/>
          <w:sz w:val="36"/>
        </w:rPr>
      </w:pPr>
      <w:r>
        <w:rPr>
          <w:rFonts w:ascii="Nanum Gothic" w:eastAsia="Nanum Gothic" w:hAnsi="Nanum Gothic" w:hint="eastAsia"/>
          <w:sz w:val="36"/>
        </w:rPr>
        <w:lastRenderedPageBreak/>
        <w:t>설계</w:t>
      </w:r>
    </w:p>
    <w:p w14:paraId="254DBB21" w14:textId="57782B09" w:rsidR="006756A5" w:rsidRPr="00F625EA" w:rsidRDefault="00AC79A4" w:rsidP="004C73C4">
      <w:pPr>
        <w:spacing w:after="200" w:line="240" w:lineRule="auto"/>
        <w:rPr>
          <w:rFonts w:ascii="Nanum Gothic" w:eastAsia="Nanum Gothic" w:hAnsi="Nanum Gothic"/>
          <w:b/>
          <w:szCs w:val="22"/>
        </w:rPr>
      </w:pPr>
      <w:r w:rsidRPr="00F625EA">
        <w:rPr>
          <w:rFonts w:ascii="Nanum Gothic" w:eastAsia="Nanum Gothic" w:hAnsi="Nanum Gothic" w:hint="eastAsia"/>
          <w:b/>
          <w:szCs w:val="22"/>
        </w:rPr>
        <w:t>원본 프로그램과 한계</w:t>
      </w:r>
    </w:p>
    <w:p w14:paraId="2069899F" w14:textId="0B3207D4" w:rsidR="0078175A" w:rsidRPr="00F625EA" w:rsidRDefault="0078175A" w:rsidP="004C73C4">
      <w:pPr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원본 프로그램의 소스 코드는 </w:t>
      </w:r>
      <w:r w:rsidRPr="00F625EA">
        <w:rPr>
          <w:rFonts w:ascii="Nanum Gothic" w:eastAsia="Nanum Gothic" w:hAnsi="Nanum Gothic"/>
          <w:szCs w:val="22"/>
        </w:rPr>
        <w:t>gameoflife</w:t>
      </w:r>
      <w:r w:rsidRPr="00F625EA">
        <w:rPr>
          <w:rFonts w:ascii="Nanum Gothic" w:eastAsia="Nanum Gothic" w:hAnsi="Nanum Gothic" w:hint="eastAsia"/>
          <w:szCs w:val="22"/>
        </w:rPr>
        <w:t xml:space="preserve"> 패키지와 </w:t>
      </w:r>
      <w:r w:rsidRPr="00F625EA">
        <w:rPr>
          <w:rFonts w:ascii="Nanum Gothic" w:eastAsia="Nanum Gothic" w:hAnsi="Nanum Gothic"/>
          <w:szCs w:val="22"/>
        </w:rPr>
        <w:t xml:space="preserve">util </w:t>
      </w:r>
      <w:r w:rsidRPr="00F625EA">
        <w:rPr>
          <w:rFonts w:ascii="Nanum Gothic" w:eastAsia="Nanum Gothic" w:hAnsi="Nanum Gothic" w:hint="eastAsia"/>
          <w:szCs w:val="22"/>
        </w:rPr>
        <w:t xml:space="preserve">패키지로 분리된다. 애플릿 클래스로 </w:t>
      </w:r>
      <w:r w:rsidRPr="00F625EA">
        <w:rPr>
          <w:rFonts w:ascii="Nanum Gothic" w:eastAsia="Nanum Gothic" w:hAnsi="Nanum Gothic"/>
          <w:szCs w:val="22"/>
        </w:rPr>
        <w:t>UI</w:t>
      </w:r>
      <w:r w:rsidRPr="00F625EA">
        <w:rPr>
          <w:rFonts w:ascii="Nanum Gothic" w:eastAsia="Nanum Gothic" w:hAnsi="Nanum Gothic" w:hint="eastAsia"/>
          <w:szCs w:val="22"/>
        </w:rPr>
        <w:t xml:space="preserve">를 구성하는 객체와 내부 로직을 책임지는 객체는 </w:t>
      </w:r>
      <w:r w:rsidRPr="00F625EA">
        <w:rPr>
          <w:rFonts w:ascii="Nanum Gothic" w:eastAsia="Nanum Gothic" w:hAnsi="Nanum Gothic"/>
          <w:szCs w:val="22"/>
        </w:rPr>
        <w:t xml:space="preserve">gameoflife </w:t>
      </w:r>
      <w:r w:rsidRPr="00F625EA">
        <w:rPr>
          <w:rFonts w:ascii="Nanum Gothic" w:eastAsia="Nanum Gothic" w:hAnsi="Nanum Gothic" w:hint="eastAsia"/>
          <w:szCs w:val="22"/>
        </w:rPr>
        <w:t xml:space="preserve">패키지 안에 있다. 리소스와 대화상자, 유틸리티성 객체는 </w:t>
      </w:r>
      <w:r w:rsidRPr="00F625EA">
        <w:rPr>
          <w:rFonts w:ascii="Nanum Gothic" w:eastAsia="Nanum Gothic" w:hAnsi="Nanum Gothic"/>
          <w:szCs w:val="22"/>
        </w:rPr>
        <w:t xml:space="preserve">util </w:t>
      </w:r>
      <w:r w:rsidRPr="00F625EA">
        <w:rPr>
          <w:rFonts w:ascii="Nanum Gothic" w:eastAsia="Nanum Gothic" w:hAnsi="Nanum Gothic" w:hint="eastAsia"/>
          <w:szCs w:val="22"/>
        </w:rPr>
        <w:t xml:space="preserve">패키지 안에 있다. 패턴을 적용할 패키지는 </w:t>
      </w:r>
      <w:r w:rsidRPr="00F625EA">
        <w:rPr>
          <w:rFonts w:ascii="Nanum Gothic" w:eastAsia="Nanum Gothic" w:hAnsi="Nanum Gothic"/>
          <w:szCs w:val="22"/>
        </w:rPr>
        <w:t xml:space="preserve">gameoflife </w:t>
      </w:r>
      <w:r w:rsidRPr="00F625EA">
        <w:rPr>
          <w:rFonts w:ascii="Nanum Gothic" w:eastAsia="Nanum Gothic" w:hAnsi="Nanum Gothic" w:hint="eastAsia"/>
          <w:szCs w:val="22"/>
        </w:rPr>
        <w:t xml:space="preserve">패키지다. </w:t>
      </w:r>
      <w:r w:rsidRPr="00F625EA">
        <w:rPr>
          <w:rFonts w:ascii="Nanum Gothic" w:eastAsia="Nanum Gothic" w:hAnsi="Nanum Gothic"/>
          <w:szCs w:val="22"/>
        </w:rPr>
        <w:t xml:space="preserve">util </w:t>
      </w:r>
      <w:r w:rsidRPr="00F625EA">
        <w:rPr>
          <w:rFonts w:ascii="Nanum Gothic" w:eastAsia="Nanum Gothic" w:hAnsi="Nanum Gothic" w:hint="eastAsia"/>
          <w:szCs w:val="22"/>
        </w:rPr>
        <w:t>패키지는 일회성 객체들로 구성되기 때문에, 패턴 적용 대상에서 제외했다.</w:t>
      </w:r>
    </w:p>
    <w:p w14:paraId="1962FD33" w14:textId="77777777" w:rsidR="0078175A" w:rsidRPr="00F625EA" w:rsidRDefault="0078175A" w:rsidP="004C73C4">
      <w:pPr>
        <w:spacing w:after="200" w:line="240" w:lineRule="auto"/>
        <w:rPr>
          <w:rFonts w:ascii="Nanum Gothic" w:eastAsia="Nanum Gothic" w:hAnsi="Nanum Gothic"/>
          <w:szCs w:val="22"/>
        </w:rPr>
      </w:pPr>
    </w:p>
    <w:p w14:paraId="05985550" w14:textId="33D7D7C2" w:rsidR="0078175A" w:rsidRPr="00F625EA" w:rsidRDefault="0078175A" w:rsidP="004C73C4">
      <w:pPr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기존 프로그램의 </w:t>
      </w:r>
      <w:r w:rsidRPr="00F625EA">
        <w:rPr>
          <w:rFonts w:ascii="Nanum Gothic" w:eastAsia="Nanum Gothic" w:hAnsi="Nanum Gothic"/>
          <w:szCs w:val="22"/>
        </w:rPr>
        <w:t xml:space="preserve">UML </w:t>
      </w:r>
      <w:r w:rsidRPr="00F625EA">
        <w:rPr>
          <w:rFonts w:ascii="Nanum Gothic" w:eastAsia="Nanum Gothic" w:hAnsi="Nanum Gothic" w:hint="eastAsia"/>
          <w:szCs w:val="22"/>
        </w:rPr>
        <w:t>다이어그램과 패턴을 적용할 주요 클래스는 다음과 같다.</w:t>
      </w:r>
    </w:p>
    <w:p w14:paraId="3A4472FF" w14:textId="64BFDC32" w:rsidR="00C77BCD" w:rsidRPr="00F625EA" w:rsidRDefault="007569E5" w:rsidP="0078175A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noProof/>
          <w:szCs w:val="22"/>
        </w:rPr>
        <w:drawing>
          <wp:inline distT="0" distB="0" distL="0" distR="0" wp14:anchorId="7A64D739" wp14:editId="4C584208">
            <wp:extent cx="3093085" cy="3356188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_OriginalOnlyCla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482" cy="33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947"/>
        <w:gridCol w:w="2732"/>
        <w:gridCol w:w="5382"/>
      </w:tblGrid>
      <w:tr w:rsidR="00AE21BE" w:rsidRPr="00F625EA" w14:paraId="6688468A" w14:textId="77777777" w:rsidTr="0078175A">
        <w:trPr>
          <w:trHeight w:val="559"/>
        </w:trPr>
        <w:tc>
          <w:tcPr>
            <w:tcW w:w="947" w:type="dxa"/>
            <w:shd w:val="clear" w:color="auto" w:fill="D9D9D9" w:themeFill="background1" w:themeFillShade="D9"/>
            <w:vAlign w:val="center"/>
          </w:tcPr>
          <w:p w14:paraId="6BC992F6" w14:textId="0EC88636" w:rsidR="00AE21BE" w:rsidRPr="00F625EA" w:rsidRDefault="00AE21BE" w:rsidP="0078175A">
            <w:pPr>
              <w:spacing w:after="200"/>
              <w:jc w:val="both"/>
              <w:rPr>
                <w:rFonts w:ascii="Nanum Gothic" w:eastAsia="Nanum Gothic" w:hAnsi="Nanum Gothic"/>
                <w:szCs w:val="22"/>
              </w:rPr>
            </w:pPr>
          </w:p>
        </w:tc>
        <w:tc>
          <w:tcPr>
            <w:tcW w:w="2732" w:type="dxa"/>
            <w:shd w:val="clear" w:color="auto" w:fill="D9D9D9" w:themeFill="background1" w:themeFillShade="D9"/>
            <w:vAlign w:val="center"/>
          </w:tcPr>
          <w:p w14:paraId="2F17DC68" w14:textId="7FAE1317" w:rsidR="00AE21BE" w:rsidRPr="00F625EA" w:rsidRDefault="00AE21BE" w:rsidP="0078175A">
            <w:pPr>
              <w:spacing w:after="200"/>
              <w:jc w:val="both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클래스 명</w:t>
            </w:r>
          </w:p>
        </w:tc>
        <w:tc>
          <w:tcPr>
            <w:tcW w:w="5382" w:type="dxa"/>
            <w:shd w:val="clear" w:color="auto" w:fill="D9D9D9" w:themeFill="background1" w:themeFillShade="D9"/>
            <w:vAlign w:val="center"/>
          </w:tcPr>
          <w:p w14:paraId="416F5121" w14:textId="358EB393" w:rsidR="00AE21BE" w:rsidRPr="00F625EA" w:rsidRDefault="00AE21BE" w:rsidP="0078175A">
            <w:pPr>
              <w:spacing w:after="200"/>
              <w:jc w:val="both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설명</w:t>
            </w:r>
          </w:p>
        </w:tc>
      </w:tr>
      <w:tr w:rsidR="00AE21BE" w:rsidRPr="00F625EA" w14:paraId="45E1F44D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1506F706" w14:textId="15B8C276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1</w:t>
            </w:r>
          </w:p>
        </w:tc>
        <w:tc>
          <w:tcPr>
            <w:tcW w:w="2732" w:type="dxa"/>
            <w:vAlign w:val="center"/>
          </w:tcPr>
          <w:p w14:paraId="473F6151" w14:textId="6E201609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GameOfLife</w:t>
            </w:r>
          </w:p>
        </w:tc>
        <w:tc>
          <w:tcPr>
            <w:tcW w:w="5382" w:type="dxa"/>
            <w:vAlign w:val="center"/>
          </w:tcPr>
          <w:p w14:paraId="65854CD8" w14:textId="5E16223F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 xml:space="preserve">프로그램 </w:t>
            </w:r>
            <w:r w:rsidRPr="00F625EA">
              <w:rPr>
                <w:rFonts w:ascii="Nanum Gothic" w:eastAsia="Nanum Gothic" w:hAnsi="Nanum Gothic"/>
                <w:szCs w:val="22"/>
              </w:rPr>
              <w:t>UI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 xml:space="preserve">와 </w:t>
            </w:r>
            <w:r w:rsidR="0078175A" w:rsidRPr="00F625EA">
              <w:rPr>
                <w:rFonts w:ascii="Nanum Gothic" w:eastAsia="Nanum Gothic" w:hAnsi="Nanum Gothic"/>
                <w:szCs w:val="22"/>
              </w:rPr>
              <w:t xml:space="preserve">UI 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>로직 담당</w:t>
            </w:r>
          </w:p>
        </w:tc>
      </w:tr>
      <w:tr w:rsidR="00AE21BE" w:rsidRPr="00F625EA" w14:paraId="31C5A6C2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08661527" w14:textId="2BB1E55E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2</w:t>
            </w:r>
          </w:p>
        </w:tc>
        <w:tc>
          <w:tcPr>
            <w:tcW w:w="2732" w:type="dxa"/>
            <w:vAlign w:val="center"/>
          </w:tcPr>
          <w:p w14:paraId="4F463137" w14:textId="5FFA45F0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GameOfLifeGrid</w:t>
            </w:r>
          </w:p>
        </w:tc>
        <w:tc>
          <w:tcPr>
            <w:tcW w:w="5382" w:type="dxa"/>
            <w:vAlign w:val="center"/>
          </w:tcPr>
          <w:p w14:paraId="52DADFB9" w14:textId="142F5FA0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라이프게임의 규칙 로직 담당</w:t>
            </w:r>
          </w:p>
        </w:tc>
      </w:tr>
      <w:tr w:rsidR="00AE21BE" w:rsidRPr="00F625EA" w14:paraId="29DFEE5F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2B969980" w14:textId="62B8FF1E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3</w:t>
            </w:r>
          </w:p>
        </w:tc>
        <w:tc>
          <w:tcPr>
            <w:tcW w:w="2732" w:type="dxa"/>
            <w:vAlign w:val="center"/>
          </w:tcPr>
          <w:p w14:paraId="4B8B7FBE" w14:textId="79A79367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ShapeCollection</w:t>
            </w:r>
          </w:p>
        </w:tc>
        <w:tc>
          <w:tcPr>
            <w:tcW w:w="5382" w:type="dxa"/>
            <w:vAlign w:val="center"/>
          </w:tcPr>
          <w:p w14:paraId="41B0775C" w14:textId="337BD100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>특정 모양(</w:t>
            </w:r>
            <w:r w:rsidRPr="00F625EA">
              <w:rPr>
                <w:rFonts w:ascii="Nanum Gothic" w:eastAsia="Nanum Gothic" w:hAnsi="Nanum Gothic"/>
                <w:szCs w:val="22"/>
              </w:rPr>
              <w:t>Shape)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>의 세포 생성 담당</w:t>
            </w:r>
          </w:p>
        </w:tc>
      </w:tr>
      <w:tr w:rsidR="00AE21BE" w:rsidRPr="00F625EA" w14:paraId="29E9FD51" w14:textId="77777777" w:rsidTr="0078175A">
        <w:trPr>
          <w:trHeight w:val="559"/>
        </w:trPr>
        <w:tc>
          <w:tcPr>
            <w:tcW w:w="947" w:type="dxa"/>
            <w:vAlign w:val="center"/>
          </w:tcPr>
          <w:p w14:paraId="53453543" w14:textId="10A7E7EB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4</w:t>
            </w:r>
          </w:p>
        </w:tc>
        <w:tc>
          <w:tcPr>
            <w:tcW w:w="2732" w:type="dxa"/>
            <w:vAlign w:val="center"/>
          </w:tcPr>
          <w:p w14:paraId="21192029" w14:textId="1478CD88" w:rsidR="00AE21BE" w:rsidRPr="00F625EA" w:rsidRDefault="00AE21BE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/>
                <w:szCs w:val="22"/>
              </w:rPr>
              <w:t>CellGridCanvas</w:t>
            </w:r>
          </w:p>
        </w:tc>
        <w:tc>
          <w:tcPr>
            <w:tcW w:w="5382" w:type="dxa"/>
            <w:vAlign w:val="center"/>
          </w:tcPr>
          <w:p w14:paraId="5BF3900C" w14:textId="730F7802" w:rsidR="00AE21BE" w:rsidRPr="00F625EA" w:rsidRDefault="0078175A" w:rsidP="00F625EA">
            <w:pPr>
              <w:spacing w:after="200"/>
              <w:rPr>
                <w:rFonts w:ascii="Nanum Gothic" w:eastAsia="Nanum Gothic" w:hAnsi="Nanum Gothic"/>
                <w:szCs w:val="22"/>
              </w:rPr>
            </w:pPr>
            <w:r w:rsidRPr="00F625EA">
              <w:rPr>
                <w:rFonts w:ascii="Nanum Gothic" w:eastAsia="Nanum Gothic" w:hAnsi="Nanum Gothic" w:hint="eastAsia"/>
                <w:szCs w:val="22"/>
              </w:rPr>
              <w:t xml:space="preserve">저장된 세포들을 </w:t>
            </w:r>
            <w:r w:rsidR="00AE21BE" w:rsidRPr="00F625EA">
              <w:rPr>
                <w:rFonts w:ascii="Nanum Gothic" w:eastAsia="Nanum Gothic" w:hAnsi="Nanum Gothic" w:hint="eastAsia"/>
                <w:szCs w:val="22"/>
              </w:rPr>
              <w:t>사각형 격자</w:t>
            </w:r>
            <w:r w:rsidRPr="00F625EA">
              <w:rPr>
                <w:rFonts w:ascii="Nanum Gothic" w:eastAsia="Nanum Gothic" w:hAnsi="Nanum Gothic" w:hint="eastAsia"/>
                <w:szCs w:val="22"/>
              </w:rPr>
              <w:t>로 표시 담당</w:t>
            </w:r>
          </w:p>
        </w:tc>
      </w:tr>
    </w:tbl>
    <w:p w14:paraId="1B759256" w14:textId="2A6829AD" w:rsidR="00AE21BE" w:rsidRPr="00F625EA" w:rsidRDefault="0078175A" w:rsidP="0078175A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2. </w:t>
      </w:r>
      <w:r w:rsidRPr="00F625EA">
        <w:rPr>
          <w:rFonts w:ascii="Nanum Gothic" w:eastAsia="Nanum Gothic" w:hAnsi="Nanum Gothic" w:hint="eastAsia"/>
          <w:szCs w:val="22"/>
        </w:rPr>
        <w:t xml:space="preserve">원본 프로그램 </w:t>
      </w:r>
      <w:r w:rsidRPr="00F625EA">
        <w:rPr>
          <w:rFonts w:ascii="Nanum Gothic" w:eastAsia="Nanum Gothic" w:hAnsi="Nanum Gothic"/>
          <w:szCs w:val="22"/>
        </w:rPr>
        <w:t>UML</w:t>
      </w:r>
      <w:r w:rsidRPr="00F625EA">
        <w:rPr>
          <w:rFonts w:ascii="Nanum Gothic" w:eastAsia="Nanum Gothic" w:hAnsi="Nanum Gothic" w:hint="eastAsia"/>
          <w:szCs w:val="22"/>
        </w:rPr>
        <w:t>과 주요 클래스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3A34D639" w14:textId="7F3BDAE3" w:rsidR="00F9754D" w:rsidRPr="00F625EA" w:rsidRDefault="00F9754D" w:rsidP="00F9754D">
      <w:pPr>
        <w:spacing w:after="200" w:line="240" w:lineRule="auto"/>
        <w:ind w:left="87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noProof/>
          <w:szCs w:val="22"/>
        </w:rPr>
        <w:lastRenderedPageBreak/>
        <w:drawing>
          <wp:inline distT="0" distB="0" distL="0" distR="0" wp14:anchorId="364942F5" wp14:editId="005418F9">
            <wp:extent cx="4355888" cy="29743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_OriginalDependenc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363" cy="29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3A3" w14:textId="323E38F0" w:rsidR="00887F1E" w:rsidRPr="00F625EA" w:rsidRDefault="00F9754D" w:rsidP="00887F1E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3. </w:t>
      </w:r>
      <w:r w:rsidRPr="00F625EA">
        <w:rPr>
          <w:rFonts w:ascii="Nanum Gothic" w:eastAsia="Nanum Gothic" w:hAnsi="Nanum Gothic" w:hint="eastAsia"/>
          <w:szCs w:val="22"/>
        </w:rPr>
        <w:t xml:space="preserve">원본 프로그램 의존성 관계 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5345DC3D" w14:textId="2B251F45" w:rsidR="004D7DAE" w:rsidRPr="00F625EA" w:rsidRDefault="00F9754D" w:rsidP="00F9754D">
      <w:pPr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>위 그림은 원본 프로그램의 의존성 관계를 도식한 것이다.</w:t>
      </w:r>
      <w:r w:rsidR="001A680A" w:rsidRPr="00F625EA">
        <w:rPr>
          <w:rFonts w:ascii="Nanum Gothic" w:eastAsia="Nanum Gothic" w:hAnsi="Nanum Gothic" w:hint="eastAsia"/>
          <w:szCs w:val="22"/>
        </w:rPr>
        <w:t xml:space="preserve"> </w:t>
      </w:r>
      <w:r w:rsidR="0078175A" w:rsidRPr="00F625EA">
        <w:rPr>
          <w:rFonts w:ascii="Nanum Gothic" w:eastAsia="Nanum Gothic" w:hAnsi="Nanum Gothic" w:hint="eastAsia"/>
          <w:szCs w:val="22"/>
        </w:rPr>
        <w:t xml:space="preserve">패턴을 적용할 클래스는 위 그림과 같이 주요 기능이면서 의존성이 강한 클래스를 선정했다. </w:t>
      </w:r>
      <w:r w:rsidR="001A680A" w:rsidRPr="00F625EA">
        <w:rPr>
          <w:rFonts w:ascii="Nanum Gothic" w:eastAsia="Nanum Gothic" w:hAnsi="Nanum Gothic" w:hint="eastAsia"/>
          <w:szCs w:val="22"/>
        </w:rPr>
        <w:t>다이어그램에서 보이는 의존성 문제와 개방-폐쇄 원칙(</w:t>
      </w:r>
      <w:r w:rsidR="001A680A" w:rsidRPr="00F625EA">
        <w:rPr>
          <w:rFonts w:ascii="Nanum Gothic" w:eastAsia="Nanum Gothic" w:hAnsi="Nanum Gothic"/>
          <w:szCs w:val="22"/>
        </w:rPr>
        <w:t>OCP)</w:t>
      </w:r>
      <w:r w:rsidR="001A680A" w:rsidRPr="00F625EA">
        <w:rPr>
          <w:rFonts w:ascii="Nanum Gothic" w:eastAsia="Nanum Gothic" w:hAnsi="Nanum Gothic" w:hint="eastAsia"/>
          <w:szCs w:val="22"/>
        </w:rPr>
        <w:t>에 위반하는 한계점은 다음과 같다.</w:t>
      </w:r>
    </w:p>
    <w:p w14:paraId="506B2381" w14:textId="0F2A45F3" w:rsidR="004D7DAE" w:rsidRPr="00B61B1A" w:rsidRDefault="004D7DAE" w:rsidP="004D7DAE">
      <w:pPr>
        <w:pStyle w:val="afd"/>
        <w:numPr>
          <w:ilvl w:val="0"/>
          <w:numId w:val="33"/>
        </w:numPr>
        <w:spacing w:after="200" w:line="240" w:lineRule="auto"/>
        <w:ind w:leftChars="0"/>
        <w:rPr>
          <w:rFonts w:ascii="Nanum Gothic" w:eastAsia="Nanum Gothic" w:hAnsi="Nanum Gothic"/>
          <w:b/>
          <w:szCs w:val="22"/>
        </w:rPr>
      </w:pPr>
      <w:r w:rsidRPr="00B61B1A">
        <w:rPr>
          <w:rFonts w:ascii="Nanum Gothic" w:eastAsia="Nanum Gothic" w:hAnsi="Nanum Gothic"/>
          <w:b/>
          <w:szCs w:val="22"/>
        </w:rPr>
        <w:t xml:space="preserve">Shape </w:t>
      </w:r>
      <w:r w:rsidR="00F625EA" w:rsidRPr="00B61B1A">
        <w:rPr>
          <w:rFonts w:ascii="Nanum Gothic" w:eastAsia="Nanum Gothic" w:hAnsi="Nanum Gothic" w:hint="eastAsia"/>
          <w:b/>
          <w:szCs w:val="22"/>
        </w:rPr>
        <w:t>클래스</w:t>
      </w:r>
      <w:r w:rsidRPr="00B61B1A">
        <w:rPr>
          <w:rFonts w:ascii="Nanum Gothic" w:eastAsia="Nanum Gothic" w:hAnsi="Nanum Gothic" w:hint="eastAsia"/>
          <w:b/>
          <w:szCs w:val="22"/>
        </w:rPr>
        <w:t>의 의존성</w:t>
      </w:r>
    </w:p>
    <w:p w14:paraId="07B5F4E8" w14:textId="2A0EC7A9" w:rsidR="00F9754D" w:rsidRPr="00F625EA" w:rsidRDefault="000C64BE" w:rsidP="000C64BE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noProof/>
          <w:szCs w:val="22"/>
        </w:rPr>
        <w:drawing>
          <wp:inline distT="0" distB="0" distL="0" distR="0" wp14:anchorId="140E73BE" wp14:editId="4C386E8B">
            <wp:extent cx="1676400" cy="1168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A89C" w14:textId="43915506" w:rsidR="000C64BE" w:rsidRPr="00F625EA" w:rsidRDefault="000C64BE" w:rsidP="000C64BE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</w:t>
      </w:r>
      <w:r w:rsidRPr="00F625EA">
        <w:rPr>
          <w:rFonts w:ascii="Nanum Gothic" w:eastAsia="Nanum Gothic" w:hAnsi="Nanum Gothic" w:hint="eastAsia"/>
          <w:szCs w:val="22"/>
        </w:rPr>
        <w:t>4</w:t>
      </w:r>
      <w:r w:rsidRPr="00F625EA">
        <w:rPr>
          <w:rFonts w:ascii="Nanum Gothic" w:eastAsia="Nanum Gothic" w:hAnsi="Nanum Gothic"/>
          <w:szCs w:val="22"/>
        </w:rPr>
        <w:t>. Shape</w:t>
      </w:r>
      <w:r w:rsidRPr="00F625EA">
        <w:rPr>
          <w:rFonts w:ascii="Nanum Gothic" w:eastAsia="Nanum Gothic" w:hAnsi="Nanum Gothic" w:hint="eastAsia"/>
          <w:szCs w:val="22"/>
        </w:rPr>
        <w:t xml:space="preserve"> 클래스의 의존성 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3977910F" w14:textId="3616DDFB" w:rsidR="000C64BE" w:rsidRPr="00F625EA" w:rsidRDefault="000C64BE" w:rsidP="000C64BE">
      <w:pPr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원본 프로그램에서 세포의 모양을 저장하는 </w:t>
      </w:r>
      <w:r w:rsidRPr="00F625EA">
        <w:rPr>
          <w:rFonts w:ascii="Nanum Gothic" w:eastAsia="Nanum Gothic" w:hAnsi="Nanum Gothic"/>
          <w:szCs w:val="22"/>
        </w:rPr>
        <w:t>Shape</w:t>
      </w:r>
      <w:r w:rsidRPr="00F625EA">
        <w:rPr>
          <w:rFonts w:ascii="Nanum Gothic" w:eastAsia="Nanum Gothic" w:hAnsi="Nanum Gothic" w:hint="eastAsia"/>
          <w:szCs w:val="22"/>
        </w:rPr>
        <w:t xml:space="preserve"> 클래스의 의존성이 강하다.</w:t>
      </w:r>
      <w:r w:rsidR="001A680A" w:rsidRPr="00F625EA">
        <w:rPr>
          <w:rFonts w:ascii="Nanum Gothic" w:eastAsia="Nanum Gothic" w:hAnsi="Nanum Gothic" w:hint="eastAsia"/>
          <w:szCs w:val="22"/>
        </w:rPr>
        <w:t xml:space="preserve"> 즉 </w:t>
      </w:r>
      <w:r w:rsidR="0078175A" w:rsidRPr="00F625EA">
        <w:rPr>
          <w:rFonts w:ascii="Nanum Gothic" w:eastAsia="Nanum Gothic" w:hAnsi="Nanum Gothic" w:hint="eastAsia"/>
          <w:szCs w:val="22"/>
        </w:rPr>
        <w:t xml:space="preserve">이는 </w:t>
      </w:r>
      <w:r w:rsidR="001A680A" w:rsidRPr="00F625EA">
        <w:rPr>
          <w:rFonts w:ascii="Nanum Gothic" w:eastAsia="Nanum Gothic" w:hAnsi="Nanum Gothic"/>
          <w:szCs w:val="22"/>
        </w:rPr>
        <w:t xml:space="preserve">Shape </w:t>
      </w:r>
      <w:r w:rsidR="001A680A" w:rsidRPr="00F625EA">
        <w:rPr>
          <w:rFonts w:ascii="Nanum Gothic" w:eastAsia="Nanum Gothic" w:hAnsi="Nanum Gothic" w:hint="eastAsia"/>
          <w:szCs w:val="22"/>
        </w:rPr>
        <w:t>클래스를 수정할 시, 변경해야 할 다른 클래스도 많다</w:t>
      </w:r>
      <w:r w:rsidR="0078175A" w:rsidRPr="00F625EA">
        <w:rPr>
          <w:rFonts w:ascii="Nanum Gothic" w:eastAsia="Nanum Gothic" w:hAnsi="Nanum Gothic" w:hint="eastAsia"/>
          <w:szCs w:val="22"/>
        </w:rPr>
        <w:t>는 뜻이다</w:t>
      </w:r>
      <w:r w:rsidR="001A680A" w:rsidRPr="00F625EA">
        <w:rPr>
          <w:rFonts w:ascii="Nanum Gothic" w:eastAsia="Nanum Gothic" w:hAnsi="Nanum Gothic" w:hint="eastAsia"/>
          <w:szCs w:val="22"/>
        </w:rPr>
        <w:t>. 이러한 의존성을 줄여주는 디자인 패턴을 적용할 필요가 있다.</w:t>
      </w:r>
    </w:p>
    <w:p w14:paraId="006139C2" w14:textId="1B1208CE" w:rsidR="001A5995" w:rsidRPr="00B61B1A" w:rsidRDefault="001A5995" w:rsidP="000C64BE">
      <w:pPr>
        <w:spacing w:after="200" w:line="240" w:lineRule="auto"/>
        <w:rPr>
          <w:rFonts w:ascii="Nanum Gothic" w:eastAsia="Nanum Gothic" w:hAnsi="Nanum Gothic"/>
          <w:b/>
          <w:szCs w:val="22"/>
        </w:rPr>
      </w:pPr>
      <w:r w:rsidRPr="00B61B1A">
        <w:rPr>
          <w:rFonts w:ascii="Nanum Gothic" w:eastAsia="Nanum Gothic" w:hAnsi="Nanum Gothic" w:hint="eastAsia"/>
          <w:b/>
          <w:szCs w:val="22"/>
        </w:rPr>
        <w:t xml:space="preserve">      2. </w:t>
      </w:r>
      <w:r w:rsidRPr="00B61B1A">
        <w:rPr>
          <w:rFonts w:ascii="Nanum Gothic" w:eastAsia="Nanum Gothic" w:hAnsi="Nanum Gothic"/>
          <w:b/>
          <w:szCs w:val="22"/>
        </w:rPr>
        <w:t>CellGridCanvas</w:t>
      </w:r>
      <w:r w:rsidRPr="00B61B1A">
        <w:rPr>
          <w:rFonts w:ascii="Nanum Gothic" w:eastAsia="Nanum Gothic" w:hAnsi="Nanum Gothic" w:hint="eastAsia"/>
          <w:b/>
          <w:szCs w:val="22"/>
        </w:rPr>
        <w:t>의 중복 생성으로 인한 잠재적 오류</w:t>
      </w:r>
    </w:p>
    <w:p w14:paraId="1DE8796A" w14:textId="36CF2174" w:rsidR="001A5995" w:rsidRPr="00F625EA" w:rsidRDefault="001A5995" w:rsidP="001A5995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noProof/>
          <w:szCs w:val="22"/>
        </w:rPr>
        <w:drawing>
          <wp:inline distT="0" distB="0" distL="0" distR="0" wp14:anchorId="43433815" wp14:editId="7B4D61A9">
            <wp:extent cx="3420717" cy="929640"/>
            <wp:effectExtent l="0" t="0" r="8890" b="1016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18-12-07 오전 12.15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50" cy="93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DE6" w14:textId="5A75725A" w:rsidR="001A5995" w:rsidRPr="00F625EA" w:rsidRDefault="001A5995" w:rsidP="001A5995">
      <w:pPr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&lt; Fig </w:t>
      </w:r>
      <w:r w:rsidRPr="00F625EA">
        <w:rPr>
          <w:rFonts w:ascii="Nanum Gothic" w:eastAsia="Nanum Gothic" w:hAnsi="Nanum Gothic" w:hint="eastAsia"/>
          <w:szCs w:val="22"/>
        </w:rPr>
        <w:t>5</w:t>
      </w:r>
      <w:r w:rsidRPr="00F625EA">
        <w:rPr>
          <w:rFonts w:ascii="Nanum Gothic" w:eastAsia="Nanum Gothic" w:hAnsi="Nanum Gothic"/>
          <w:szCs w:val="22"/>
        </w:rPr>
        <w:t xml:space="preserve">. CellGridCanvas </w:t>
      </w:r>
      <w:r w:rsidRPr="00F625EA">
        <w:rPr>
          <w:rFonts w:ascii="Nanum Gothic" w:eastAsia="Nanum Gothic" w:hAnsi="Nanum Gothic" w:hint="eastAsia"/>
          <w:szCs w:val="22"/>
        </w:rPr>
        <w:t>클래스의 중복 생성 잠재적 오류</w:t>
      </w:r>
      <w:r w:rsidRPr="00F625EA">
        <w:rPr>
          <w:rFonts w:ascii="Nanum Gothic" w:eastAsia="Nanum Gothic" w:hAnsi="Nanum Gothic"/>
          <w:szCs w:val="22"/>
        </w:rPr>
        <w:t xml:space="preserve"> &gt;</w:t>
      </w:r>
    </w:p>
    <w:p w14:paraId="473F0741" w14:textId="3B7F4E21" w:rsidR="001A5995" w:rsidRPr="00F625EA" w:rsidRDefault="001A5995" w:rsidP="00B61B1A">
      <w:pPr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lastRenderedPageBreak/>
        <w:t>좌측 하단과 우측 하단에서 *</w:t>
      </w:r>
      <w:r w:rsidRPr="00F625EA">
        <w:rPr>
          <w:rFonts w:ascii="Nanum Gothic" w:eastAsia="Nanum Gothic" w:hAnsi="Nanum Gothic"/>
          <w:szCs w:val="22"/>
        </w:rPr>
        <w:t>create*</w:t>
      </w:r>
      <w:r w:rsidRPr="00F625EA">
        <w:rPr>
          <w:rFonts w:ascii="Nanum Gothic" w:eastAsia="Nanum Gothic" w:hAnsi="Nanum Gothic" w:hint="eastAsia"/>
          <w:szCs w:val="22"/>
        </w:rPr>
        <w:t xml:space="preserve"> 문구를 확인할 수 있다. 이는 그 클래스에서 </w:t>
      </w:r>
      <w:r w:rsidRPr="00F625EA">
        <w:rPr>
          <w:rFonts w:ascii="Nanum Gothic" w:eastAsia="Nanum Gothic" w:hAnsi="Nanum Gothic"/>
          <w:szCs w:val="22"/>
        </w:rPr>
        <w:t xml:space="preserve">CellGridCanvas </w:t>
      </w:r>
      <w:r w:rsidRPr="00F625EA">
        <w:rPr>
          <w:rFonts w:ascii="Nanum Gothic" w:eastAsia="Nanum Gothic" w:hAnsi="Nanum Gothic" w:hint="eastAsia"/>
          <w:szCs w:val="22"/>
        </w:rPr>
        <w:t xml:space="preserve">클래스를 new 연산자로 생성한다는 뜻이다. </w:t>
      </w:r>
      <w:r w:rsidRPr="00F625EA">
        <w:rPr>
          <w:rFonts w:ascii="Nanum Gothic" w:eastAsia="Nanum Gothic" w:hAnsi="Nanum Gothic"/>
          <w:szCs w:val="22"/>
        </w:rPr>
        <w:t>*create*</w:t>
      </w:r>
      <w:r w:rsidRPr="00F625EA">
        <w:rPr>
          <w:rFonts w:ascii="Nanum Gothic" w:eastAsia="Nanum Gothic" w:hAnsi="Nanum Gothic" w:hint="eastAsia"/>
          <w:szCs w:val="22"/>
        </w:rPr>
        <w:t xml:space="preserve"> 문구과 여러 클래스에서 발생한다. 따라서, 중복 생성 오류가 발생할 가능성이 큰 것으로 추정했다.</w:t>
      </w:r>
    </w:p>
    <w:p w14:paraId="63C83F7E" w14:textId="068542C1" w:rsidR="000C64BE" w:rsidRPr="00B61B1A" w:rsidRDefault="00F625EA" w:rsidP="00F625EA">
      <w:pPr>
        <w:spacing w:after="200" w:line="240" w:lineRule="auto"/>
        <w:ind w:left="400"/>
        <w:rPr>
          <w:rFonts w:ascii="Nanum Gothic" w:eastAsia="Nanum Gothic" w:hAnsi="Nanum Gothic"/>
          <w:b/>
          <w:szCs w:val="22"/>
        </w:rPr>
      </w:pPr>
      <w:r w:rsidRPr="00B61B1A">
        <w:rPr>
          <w:rFonts w:ascii="Nanum Gothic" w:eastAsia="Nanum Gothic" w:hAnsi="Nanum Gothic" w:hint="eastAsia"/>
          <w:b/>
          <w:szCs w:val="22"/>
        </w:rPr>
        <w:t xml:space="preserve">3. </w:t>
      </w:r>
      <w:r w:rsidRPr="00B61B1A">
        <w:rPr>
          <w:rFonts w:ascii="Nanum Gothic" w:eastAsia="Nanum Gothic" w:hAnsi="Nanum Gothic"/>
          <w:b/>
          <w:szCs w:val="22"/>
        </w:rPr>
        <w:t xml:space="preserve">ShapeCollection </w:t>
      </w:r>
      <w:r w:rsidRPr="00B61B1A">
        <w:rPr>
          <w:rFonts w:ascii="Nanum Gothic" w:eastAsia="Nanum Gothic" w:hAnsi="Nanum Gothic" w:hint="eastAsia"/>
          <w:b/>
          <w:szCs w:val="22"/>
        </w:rPr>
        <w:t>클래스의 하드코딩</w:t>
      </w:r>
    </w:p>
    <w:p w14:paraId="415E953E" w14:textId="5A1F3D95" w:rsidR="00F625EA" w:rsidRPr="00F625EA" w:rsidRDefault="00F625EA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ShapeCollection </w:t>
      </w:r>
      <w:r w:rsidRPr="00F625EA">
        <w:rPr>
          <w:rFonts w:ascii="Nanum Gothic" w:eastAsia="Nanum Gothic" w:hAnsi="Nanum Gothic" w:hint="eastAsia"/>
          <w:szCs w:val="22"/>
        </w:rPr>
        <w:t xml:space="preserve">클래스는 특정한 세포 형태를 미리 저장하고 그것들을 내보내주는 클래스다. 의존성이 강한 </w:t>
      </w:r>
      <w:r w:rsidRPr="00F625EA">
        <w:rPr>
          <w:rFonts w:ascii="Nanum Gothic" w:eastAsia="Nanum Gothic" w:hAnsi="Nanum Gothic"/>
          <w:szCs w:val="22"/>
        </w:rPr>
        <w:t>Shape</w:t>
      </w:r>
      <w:r w:rsidRPr="00F625EA">
        <w:rPr>
          <w:rFonts w:ascii="Nanum Gothic" w:eastAsia="Nanum Gothic" w:hAnsi="Nanum Gothic" w:hint="eastAsia"/>
          <w:szCs w:val="22"/>
        </w:rPr>
        <w:t xml:space="preserve"> 클래스를 구성요소로 가진다. </w:t>
      </w:r>
      <w:r w:rsidRPr="00F625EA">
        <w:rPr>
          <w:rFonts w:ascii="Nanum Gothic" w:eastAsia="Nanum Gothic" w:hAnsi="Nanum Gothic"/>
          <w:szCs w:val="22"/>
        </w:rPr>
        <w:t xml:space="preserve">Shape </w:t>
      </w:r>
      <w:r w:rsidRPr="00F625EA">
        <w:rPr>
          <w:rFonts w:ascii="Nanum Gothic" w:eastAsia="Nanum Gothic" w:hAnsi="Nanum Gothic" w:hint="eastAsia"/>
          <w:szCs w:val="22"/>
        </w:rPr>
        <w:t>클래스의 의존성을 줄이기 위해, 별도의 생성을 담당하는 추가적인 기능이 필요해보인다.</w:t>
      </w:r>
    </w:p>
    <w:p w14:paraId="6DA42896" w14:textId="287D0BCA" w:rsidR="00F625EA" w:rsidRPr="00F625EA" w:rsidRDefault="00F625EA" w:rsidP="00F625EA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noProof/>
          <w:szCs w:val="22"/>
        </w:rPr>
        <w:drawing>
          <wp:inline distT="0" distB="0" distL="0" distR="0" wp14:anchorId="603A0E09" wp14:editId="2E395E51">
            <wp:extent cx="2100522" cy="2074429"/>
            <wp:effectExtent l="0" t="0" r="8255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12-06 오전 12.59.3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0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AEEA" w14:textId="0F7ACBE2" w:rsidR="00F625EA" w:rsidRPr="00F625EA" w:rsidRDefault="00F625EA" w:rsidP="00B61B1A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 xml:space="preserve">&lt; </w:t>
      </w:r>
      <w:r w:rsidR="00FE1472">
        <w:rPr>
          <w:rFonts w:ascii="Nanum Gothic" w:eastAsia="Nanum Gothic" w:hAnsi="Nanum Gothic"/>
          <w:szCs w:val="22"/>
        </w:rPr>
        <w:t>Fig 6</w:t>
      </w:r>
      <w:r w:rsidRPr="00F625EA">
        <w:rPr>
          <w:rFonts w:ascii="Nanum Gothic" w:eastAsia="Nanum Gothic" w:hAnsi="Nanum Gothic"/>
          <w:szCs w:val="22"/>
        </w:rPr>
        <w:t xml:space="preserve">. </w:t>
      </w:r>
      <w:r w:rsidRPr="00F625EA">
        <w:rPr>
          <w:rFonts w:ascii="Nanum Gothic" w:eastAsia="Nanum Gothic" w:hAnsi="Nanum Gothic" w:hint="eastAsia"/>
          <w:szCs w:val="22"/>
        </w:rPr>
        <w:t>하드 코딩된 원본 소스 &gt;</w:t>
      </w:r>
    </w:p>
    <w:p w14:paraId="367C6EC7" w14:textId="457DCCB3" w:rsidR="00F625EA" w:rsidRPr="00B61B1A" w:rsidRDefault="00F625EA" w:rsidP="00F625EA">
      <w:pPr>
        <w:spacing w:after="200" w:line="240" w:lineRule="auto"/>
        <w:ind w:left="400"/>
        <w:rPr>
          <w:rFonts w:ascii="Nanum Gothic" w:eastAsia="Nanum Gothic" w:hAnsi="Nanum Gothic"/>
          <w:b/>
          <w:szCs w:val="22"/>
        </w:rPr>
      </w:pPr>
      <w:r w:rsidRPr="00B61B1A">
        <w:rPr>
          <w:rFonts w:ascii="Nanum Gothic" w:eastAsia="Nanum Gothic" w:hAnsi="Nanum Gothic" w:hint="eastAsia"/>
          <w:b/>
          <w:szCs w:val="22"/>
        </w:rPr>
        <w:t xml:space="preserve">4. 많은 분기문으로 되어있는 </w:t>
      </w:r>
      <w:r w:rsidRPr="00B61B1A">
        <w:rPr>
          <w:rFonts w:ascii="Nanum Gothic" w:eastAsia="Nanum Gothic" w:hAnsi="Nanum Gothic"/>
          <w:b/>
          <w:szCs w:val="22"/>
        </w:rPr>
        <w:t xml:space="preserve">UI </w:t>
      </w:r>
      <w:r w:rsidRPr="00B61B1A">
        <w:rPr>
          <w:rFonts w:ascii="Nanum Gothic" w:eastAsia="Nanum Gothic" w:hAnsi="Nanum Gothic" w:hint="eastAsia"/>
          <w:b/>
          <w:szCs w:val="22"/>
        </w:rPr>
        <w:t xml:space="preserve">로직, </w:t>
      </w:r>
      <w:r w:rsidRPr="00B61B1A">
        <w:rPr>
          <w:rFonts w:ascii="Nanum Gothic" w:eastAsia="Nanum Gothic" w:hAnsi="Nanum Gothic"/>
          <w:b/>
          <w:szCs w:val="22"/>
        </w:rPr>
        <w:t xml:space="preserve">GameOfLifeControls </w:t>
      </w:r>
      <w:r w:rsidRPr="00B61B1A">
        <w:rPr>
          <w:rFonts w:ascii="Nanum Gothic" w:eastAsia="Nanum Gothic" w:hAnsi="Nanum Gothic" w:hint="eastAsia"/>
          <w:b/>
          <w:szCs w:val="22"/>
        </w:rPr>
        <w:t>클래스</w:t>
      </w:r>
    </w:p>
    <w:p w14:paraId="07E63ADC" w14:textId="3AD22E2C" w:rsidR="00F625EA" w:rsidRDefault="00F625EA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/>
          <w:szCs w:val="22"/>
        </w:rPr>
        <w:t xml:space="preserve">GameOfLifeControls </w:t>
      </w:r>
      <w:r w:rsidRPr="00F625EA">
        <w:rPr>
          <w:rFonts w:ascii="Nanum Gothic" w:eastAsia="Nanum Gothic" w:hAnsi="Nanum Gothic" w:hint="eastAsia"/>
          <w:szCs w:val="22"/>
        </w:rPr>
        <w:t xml:space="preserve">는 프로그램 </w:t>
      </w:r>
      <w:r w:rsidRPr="00F625EA">
        <w:rPr>
          <w:rFonts w:ascii="Nanum Gothic" w:eastAsia="Nanum Gothic" w:hAnsi="Nanum Gothic"/>
          <w:szCs w:val="22"/>
        </w:rPr>
        <w:t>UI</w:t>
      </w:r>
      <w:r w:rsidRPr="00F625EA">
        <w:rPr>
          <w:rFonts w:ascii="Nanum Gothic" w:eastAsia="Nanum Gothic" w:hAnsi="Nanum Gothic" w:hint="eastAsia"/>
          <w:szCs w:val="22"/>
        </w:rPr>
        <w:t xml:space="preserve"> 컨트롤의 로직을 담당한다. </w:t>
      </w:r>
      <w:r w:rsidRPr="00F625EA">
        <w:rPr>
          <w:rFonts w:ascii="Nanum Gothic" w:eastAsia="Nanum Gothic" w:hAnsi="Nanum Gothic"/>
          <w:szCs w:val="22"/>
        </w:rPr>
        <w:t xml:space="preserve">GameOfLife </w:t>
      </w:r>
      <w:r w:rsidRPr="00F625EA">
        <w:rPr>
          <w:rFonts w:ascii="Nanum Gothic" w:eastAsia="Nanum Gothic" w:hAnsi="Nanum Gothic" w:hint="eastAsia"/>
          <w:szCs w:val="22"/>
        </w:rPr>
        <w:t xml:space="preserve">클래스에서 구성요소를 가진다. </w:t>
      </w:r>
      <w:r w:rsidRPr="00F625EA">
        <w:rPr>
          <w:rFonts w:ascii="Nanum Gothic" w:eastAsia="Nanum Gothic" w:hAnsi="Nanum Gothic"/>
          <w:szCs w:val="22"/>
        </w:rPr>
        <w:t xml:space="preserve">UI </w:t>
      </w:r>
      <w:r w:rsidRPr="00F625EA">
        <w:rPr>
          <w:rFonts w:ascii="Nanum Gothic" w:eastAsia="Nanum Gothic" w:hAnsi="Nanum Gothic" w:hint="eastAsia"/>
          <w:szCs w:val="22"/>
        </w:rPr>
        <w:t>컨트롤의 상태에</w:t>
      </w:r>
      <w:r w:rsidR="00B61B1A">
        <w:rPr>
          <w:rFonts w:ascii="Nanum Gothic" w:eastAsia="Nanum Gothic" w:hAnsi="Nanum Gothic" w:hint="eastAsia"/>
          <w:szCs w:val="22"/>
        </w:rPr>
        <w:t xml:space="preserve"> 따라 행동이 달라진다. 기존 프로젝트에서는 이를 다음과 같이 분기문들로 처리한다.</w:t>
      </w:r>
    </w:p>
    <w:p w14:paraId="2C4216D1" w14:textId="060308D2" w:rsidR="00B61B1A" w:rsidRPr="00F625EA" w:rsidRDefault="00B61B1A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  <w:r>
        <w:rPr>
          <w:rFonts w:ascii="Nanum Gothic" w:eastAsia="Nanum Gothic" w:hAnsi="Nanum Gothic"/>
          <w:noProof/>
          <w:szCs w:val="22"/>
        </w:rPr>
        <w:drawing>
          <wp:inline distT="0" distB="0" distL="0" distR="0" wp14:anchorId="2CD2BCD8" wp14:editId="537AD7CA">
            <wp:extent cx="2481404" cy="1285240"/>
            <wp:effectExtent l="0" t="0" r="8255" b="1016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18-12-07 오전 12.22.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34" cy="12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/>
          <w:noProof/>
          <w:szCs w:val="22"/>
        </w:rPr>
        <w:drawing>
          <wp:inline distT="0" distB="0" distL="0" distR="0" wp14:anchorId="3D7621ED" wp14:editId="0A84DF39">
            <wp:extent cx="2413635" cy="1293708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18-12-07 오전 12.22.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250" cy="129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C98A" w14:textId="233BFB7C" w:rsidR="00F625EA" w:rsidRDefault="00B61B1A" w:rsidP="00B61B1A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Cs w:val="22"/>
        </w:rPr>
      </w:pPr>
      <w:r>
        <w:rPr>
          <w:rFonts w:ascii="Nanum Gothic" w:eastAsia="Nanum Gothic" w:hAnsi="Nanum Gothic" w:hint="eastAsia"/>
          <w:szCs w:val="22"/>
        </w:rPr>
        <w:t xml:space="preserve">&lt; </w:t>
      </w:r>
      <w:r w:rsidR="00FE1472">
        <w:rPr>
          <w:rFonts w:ascii="Nanum Gothic" w:eastAsia="Nanum Gothic" w:hAnsi="Nanum Gothic"/>
          <w:szCs w:val="22"/>
        </w:rPr>
        <w:t xml:space="preserve">Fig </w:t>
      </w:r>
      <w:r w:rsidR="00FE1472">
        <w:rPr>
          <w:rFonts w:ascii="Nanum Gothic" w:eastAsia="Nanum Gothic" w:hAnsi="Nanum Gothic" w:hint="eastAsia"/>
          <w:szCs w:val="22"/>
        </w:rPr>
        <w:t>7</w:t>
      </w:r>
      <w:r>
        <w:rPr>
          <w:rFonts w:ascii="Nanum Gothic" w:eastAsia="Nanum Gothic" w:hAnsi="Nanum Gothic"/>
          <w:szCs w:val="22"/>
        </w:rPr>
        <w:t xml:space="preserve">. </w:t>
      </w:r>
      <w:r>
        <w:rPr>
          <w:rFonts w:ascii="Nanum Gothic" w:eastAsia="Nanum Gothic" w:hAnsi="Nanum Gothic" w:hint="eastAsia"/>
          <w:szCs w:val="22"/>
        </w:rPr>
        <w:t xml:space="preserve">분기문들로 처리된 </w:t>
      </w:r>
      <w:r>
        <w:rPr>
          <w:rFonts w:ascii="Nanum Gothic" w:eastAsia="Nanum Gothic" w:hAnsi="Nanum Gothic"/>
          <w:szCs w:val="22"/>
        </w:rPr>
        <w:t xml:space="preserve">UI </w:t>
      </w:r>
      <w:r>
        <w:rPr>
          <w:rFonts w:ascii="Nanum Gothic" w:eastAsia="Nanum Gothic" w:hAnsi="Nanum Gothic" w:hint="eastAsia"/>
          <w:szCs w:val="22"/>
        </w:rPr>
        <w:t>로직 &gt;</w:t>
      </w:r>
    </w:p>
    <w:p w14:paraId="0FD37E5F" w14:textId="4BFEBEE7" w:rsidR="00C005BF" w:rsidRDefault="00C005BF" w:rsidP="00C005BF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  <w:r>
        <w:rPr>
          <w:rFonts w:ascii="Nanum Gothic" w:eastAsia="Nanum Gothic" w:hAnsi="Nanum Gothic"/>
          <w:szCs w:val="22"/>
        </w:rPr>
        <w:t xml:space="preserve">UI </w:t>
      </w:r>
      <w:r>
        <w:rPr>
          <w:rFonts w:ascii="Nanum Gothic" w:eastAsia="Nanum Gothic" w:hAnsi="Nanum Gothic" w:hint="eastAsia"/>
          <w:szCs w:val="22"/>
        </w:rPr>
        <w:t xml:space="preserve">컨트롤의 상태가 달라질 때, 위와 같은 분기문들의 변경은 불가피하다. 분기문을 지양하여 </w:t>
      </w:r>
      <w:r>
        <w:rPr>
          <w:rFonts w:ascii="Nanum Gothic" w:eastAsia="Nanum Gothic" w:hAnsi="Nanum Gothic"/>
          <w:szCs w:val="22"/>
        </w:rPr>
        <w:t xml:space="preserve">UI </w:t>
      </w:r>
      <w:r>
        <w:rPr>
          <w:rFonts w:ascii="Nanum Gothic" w:eastAsia="Nanum Gothic" w:hAnsi="Nanum Gothic" w:hint="eastAsia"/>
          <w:szCs w:val="22"/>
        </w:rPr>
        <w:t>로직은 변경할 필요가 없게할 필요가 있다.</w:t>
      </w:r>
    </w:p>
    <w:p w14:paraId="3FA3B7DC" w14:textId="77777777" w:rsidR="00C005BF" w:rsidRPr="00F625EA" w:rsidRDefault="00C005BF" w:rsidP="00C005BF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</w:p>
    <w:p w14:paraId="6E58740C" w14:textId="5268DE81" w:rsidR="00956550" w:rsidRPr="00FE1472" w:rsidRDefault="00887F1E" w:rsidP="00C005BF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Cs w:val="22"/>
        </w:rPr>
      </w:pPr>
      <w:r w:rsidRPr="00F625EA">
        <w:rPr>
          <w:rFonts w:ascii="Nanum Gothic" w:eastAsia="Nanum Gothic" w:hAnsi="Nanum Gothic" w:hint="eastAsia"/>
          <w:szCs w:val="22"/>
        </w:rPr>
        <w:t>전체적으로 클래스 수가 적고, 한 개의 클래스에 기능들이 하드코딩돼있다. 그 기능들은 충분히 확장할 것으로 예상된다. 따라서 디자인 패턴을 적용하여 변화를 대비해야 한다.</w:t>
      </w:r>
    </w:p>
    <w:p w14:paraId="1883C6EE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  <w:sz w:val="28"/>
        </w:rPr>
      </w:pPr>
      <w:r w:rsidRPr="00E4507C">
        <w:rPr>
          <w:rFonts w:ascii="Nanum Gothic" w:eastAsia="Nanum Gothic" w:hAnsi="Nanum Gothic" w:hint="eastAsia"/>
          <w:b/>
          <w:sz w:val="28"/>
        </w:rPr>
        <w:lastRenderedPageBreak/>
        <w:t>적용한 패턴</w:t>
      </w:r>
    </w:p>
    <w:p w14:paraId="12735023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1. </w:t>
      </w:r>
      <w:r w:rsidRPr="00E4507C">
        <w:rPr>
          <w:rFonts w:ascii="Nanum Gothic" w:eastAsia="Nanum Gothic" w:hAnsi="Nanum Gothic"/>
          <w:b/>
        </w:rPr>
        <w:t xml:space="preserve">Singleton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44210036" w14:textId="3200379B" w:rsidR="00F570D5" w:rsidRDefault="006A2700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Singleton </w:t>
      </w:r>
      <w:r>
        <w:rPr>
          <w:rFonts w:ascii="Nanum Gothic" w:eastAsia="Nanum Gothic" w:hAnsi="Nanum Gothic" w:hint="eastAsia"/>
        </w:rPr>
        <w:t xml:space="preserve">패턴은 </w:t>
      </w:r>
      <w:r w:rsidR="002731D0">
        <w:rPr>
          <w:rFonts w:ascii="Nanum Gothic" w:eastAsia="Nanum Gothic" w:hAnsi="Nanum Gothic" w:hint="eastAsia"/>
        </w:rPr>
        <w:t xml:space="preserve">시스템 상에 </w:t>
      </w:r>
      <w:r w:rsidR="001D3819">
        <w:rPr>
          <w:rFonts w:ascii="Nanum Gothic" w:eastAsia="Nanum Gothic" w:hAnsi="Nanum Gothic" w:hint="eastAsia"/>
        </w:rPr>
        <w:t>오직</w:t>
      </w:r>
      <w:r w:rsidR="002731D0">
        <w:rPr>
          <w:rFonts w:ascii="Nanum Gothic" w:eastAsia="Nanum Gothic" w:hAnsi="Nanum Gothic" w:hint="eastAsia"/>
        </w:rPr>
        <w:t xml:space="preserve"> 하나의 객체만 메모리에 남도록 </w:t>
      </w:r>
      <w:r w:rsidR="003F60E5">
        <w:rPr>
          <w:rFonts w:ascii="Nanum Gothic" w:eastAsia="Nanum Gothic" w:hAnsi="Nanum Gothic" w:hint="eastAsia"/>
        </w:rPr>
        <w:t xml:space="preserve">강제한다. </w:t>
      </w:r>
      <w:r w:rsidR="00FE58AC">
        <w:rPr>
          <w:rFonts w:ascii="Nanum Gothic" w:eastAsia="Nanum Gothic" w:hAnsi="Nanum Gothic" w:hint="eastAsia"/>
        </w:rPr>
        <w:t xml:space="preserve">다음의 경우에 </w:t>
      </w:r>
      <w:r w:rsidR="001D3819">
        <w:rPr>
          <w:rFonts w:ascii="Nanum Gothic" w:eastAsia="Nanum Gothic" w:hAnsi="Nanum Gothic" w:hint="eastAsia"/>
        </w:rPr>
        <w:t>이 패턴을 적용하면 유용하다.</w:t>
      </w:r>
    </w:p>
    <w:p w14:paraId="18CC7609" w14:textId="61043EED" w:rsidR="001D3819" w:rsidRDefault="001D3819" w:rsidP="00B31B9C">
      <w:pPr>
        <w:pStyle w:val="afd"/>
        <w:numPr>
          <w:ilvl w:val="0"/>
          <w:numId w:val="34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정확히 하나의 인스턴스가 필요할 때</w:t>
      </w:r>
    </w:p>
    <w:p w14:paraId="7AEEE7D4" w14:textId="567F5B33" w:rsidR="001D3819" w:rsidRPr="001D3819" w:rsidRDefault="003B7490" w:rsidP="00B31B9C">
      <w:pPr>
        <w:pStyle w:val="afd"/>
        <w:numPr>
          <w:ilvl w:val="0"/>
          <w:numId w:val="34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객체에 접근할 때마다 통제가 필요할 때</w:t>
      </w:r>
    </w:p>
    <w:p w14:paraId="742B6BAD" w14:textId="7D3F0204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GameOfLife </w:t>
      </w:r>
      <w:r>
        <w:rPr>
          <w:rFonts w:ascii="Nanum Gothic" w:eastAsia="Nanum Gothic" w:hAnsi="Nanum Gothic" w:hint="eastAsia"/>
        </w:rPr>
        <w:t xml:space="preserve">프로젝트는 1번의 경우다. </w:t>
      </w:r>
      <w:r w:rsidR="00696EDF" w:rsidRPr="00E4507C">
        <w:rPr>
          <w:rFonts w:ascii="Nanum Gothic" w:eastAsia="Nanum Gothic" w:hAnsi="Nanum Gothic"/>
        </w:rPr>
        <w:t>CellGridCanvas</w:t>
      </w:r>
      <w:r w:rsidR="00696EDF" w:rsidRPr="00E4507C">
        <w:rPr>
          <w:rFonts w:ascii="Nanum Gothic" w:eastAsia="Nanum Gothic" w:hAnsi="Nanum Gothic" w:hint="eastAsia"/>
        </w:rPr>
        <w:t xml:space="preserve"> 객체는 많은 사각형 격자를 만들고 살아있는 세포의 모양대로 화면에 그려준다. 그래픽 작업이 필요한 무거운 객체이므로 다시 생성되지 않도록 메모리를 효율적으로 관리해 줄 필요가 있다.</w:t>
      </w:r>
    </w:p>
    <w:p w14:paraId="4ECD2E30" w14:textId="3071B597" w:rsidR="00667C59" w:rsidRDefault="002C200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또한 </w:t>
      </w:r>
      <w:r>
        <w:rPr>
          <w:rFonts w:ascii="Nanum Gothic" w:eastAsia="Nanum Gothic" w:hAnsi="Nanum Gothic"/>
        </w:rPr>
        <w:t xml:space="preserve">CellGridCanvas </w:t>
      </w:r>
      <w:r>
        <w:rPr>
          <w:rFonts w:ascii="Nanum Gothic" w:eastAsia="Nanum Gothic" w:hAnsi="Nanum Gothic" w:hint="eastAsia"/>
        </w:rPr>
        <w:t xml:space="preserve">객체는 미리 설정한 속성의 값으로 초기화한다. 초기화 후에 실수로 다른 </w:t>
      </w:r>
      <w:r w:rsidR="00667C59">
        <w:rPr>
          <w:rFonts w:ascii="Nanum Gothic" w:eastAsia="Nanum Gothic" w:hAnsi="Nanum Gothic" w:hint="eastAsia"/>
        </w:rPr>
        <w:t xml:space="preserve">파라미터 </w:t>
      </w:r>
      <w:r>
        <w:rPr>
          <w:rFonts w:ascii="Nanum Gothic" w:eastAsia="Nanum Gothic" w:hAnsi="Nanum Gothic" w:hint="eastAsia"/>
        </w:rPr>
        <w:t xml:space="preserve">값으로의 초기화를 막기 위해, </w:t>
      </w:r>
      <w:r w:rsidR="00667C59">
        <w:rPr>
          <w:rFonts w:ascii="Nanum Gothic" w:eastAsia="Nanum Gothic" w:hAnsi="Nanum Gothic" w:hint="eastAsia"/>
        </w:rPr>
        <w:t>단 한 번만 초기화를 진행할 필요가 있다.</w:t>
      </w:r>
    </w:p>
    <w:p w14:paraId="155026A4" w14:textId="77777777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3EE731AD" w14:textId="50A6EB73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프로그램에서는 </w:t>
      </w:r>
      <w:r>
        <w:rPr>
          <w:rFonts w:ascii="Nanum Gothic" w:eastAsia="Nanum Gothic" w:hAnsi="Nanum Gothic"/>
        </w:rPr>
        <w:t>CellGridCanvas</w:t>
      </w:r>
      <w:r>
        <w:rPr>
          <w:rFonts w:ascii="Nanum Gothic" w:eastAsia="Nanum Gothic" w:hAnsi="Nanum Gothic" w:hint="eastAsia"/>
        </w:rPr>
        <w:t xml:space="preserve"> 를 </w:t>
      </w:r>
      <w:r>
        <w:rPr>
          <w:rFonts w:ascii="Nanum Gothic" w:eastAsia="Nanum Gothic" w:hAnsi="Nanum Gothic"/>
        </w:rPr>
        <w:t>new</w:t>
      </w:r>
      <w:r>
        <w:rPr>
          <w:rFonts w:ascii="Nanum Gothic" w:eastAsia="Nanum Gothic" w:hAnsi="Nanum Gothic" w:hint="eastAsia"/>
        </w:rPr>
        <w:t xml:space="preserve"> 연산자로 초기화를 진행한다. 이는 하나만 존재해야하는 </w:t>
      </w:r>
      <w:r>
        <w:rPr>
          <w:rFonts w:ascii="Nanum Gothic" w:eastAsia="Nanum Gothic" w:hAnsi="Nanum Gothic"/>
        </w:rPr>
        <w:t>CellGridCanvas</w:t>
      </w:r>
      <w:r>
        <w:rPr>
          <w:rFonts w:ascii="Nanum Gothic" w:eastAsia="Nanum Gothic" w:hAnsi="Nanum Gothic" w:hint="eastAsia"/>
        </w:rPr>
        <w:t xml:space="preserve"> 의 잠재적 오류를 예고한다.</w:t>
      </w:r>
    </w:p>
    <w:p w14:paraId="2EA378BD" w14:textId="77777777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10E696AE" w14:textId="77777777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따라서 </w:t>
      </w:r>
      <w:r>
        <w:rPr>
          <w:rFonts w:ascii="Nanum Gothic" w:eastAsia="Nanum Gothic" w:hAnsi="Nanum Gothic"/>
        </w:rPr>
        <w:t xml:space="preserve">Singleton </w:t>
      </w:r>
      <w:r>
        <w:rPr>
          <w:rFonts w:ascii="Nanum Gothic" w:eastAsia="Nanum Gothic" w:hAnsi="Nanum Gothic" w:hint="eastAsia"/>
        </w:rPr>
        <w:t>패턴을 적용하기 위해 다음과 같은 과정을 거쳤다.</w:t>
      </w:r>
    </w:p>
    <w:p w14:paraId="505BBBF5" w14:textId="1072848C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첫 째, </w:t>
      </w:r>
      <w:r>
        <w:rPr>
          <w:rFonts w:ascii="Nanum Gothic" w:eastAsia="Nanum Gothic" w:hAnsi="Nanum Gothic"/>
        </w:rPr>
        <w:t>CellGridCanvas</w:t>
      </w:r>
      <w:r>
        <w:rPr>
          <w:rFonts w:ascii="Nanum Gothic" w:eastAsia="Nanum Gothic" w:hAnsi="Nanum Gothic" w:hint="eastAsia"/>
        </w:rPr>
        <w:t xml:space="preserve"> 클래스의 구조를 수정했다. 생성자를 </w:t>
      </w:r>
      <w:r>
        <w:rPr>
          <w:rFonts w:ascii="Nanum Gothic" w:eastAsia="Nanum Gothic" w:hAnsi="Nanum Gothic"/>
        </w:rPr>
        <w:t xml:space="preserve">private </w:t>
      </w:r>
      <w:r>
        <w:rPr>
          <w:rFonts w:ascii="Nanum Gothic" w:eastAsia="Nanum Gothic" w:hAnsi="Nanum Gothic" w:hint="eastAsia"/>
        </w:rPr>
        <w:t xml:space="preserve">접근으로 수정했다. 이는 </w:t>
      </w:r>
      <w:r>
        <w:rPr>
          <w:rFonts w:ascii="Nanum Gothic" w:eastAsia="Nanum Gothic" w:hAnsi="Nanum Gothic"/>
        </w:rPr>
        <w:t xml:space="preserve">new </w:t>
      </w:r>
      <w:r>
        <w:rPr>
          <w:rFonts w:ascii="Nanum Gothic" w:eastAsia="Nanum Gothic" w:hAnsi="Nanum Gothic" w:hint="eastAsia"/>
        </w:rPr>
        <w:t>연산자를 통한 생성을 막는다. 앞서 말한 잠재적 오류를 방지한다.</w:t>
      </w:r>
    </w:p>
    <w:p w14:paraId="4A32BE3E" w14:textId="7493D732" w:rsidR="00AE61F4" w:rsidRPr="00F625EA" w:rsidRDefault="00AE61F4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>[ 변경 전 소스</w:t>
      </w:r>
      <w:r w:rsidR="00F625EA">
        <w:rPr>
          <w:rFonts w:ascii="Nanum Gothic" w:eastAsia="Nanum Gothic" w:hAnsi="Nanum Gothic"/>
          <w:b/>
        </w:rPr>
        <w:t xml:space="preserve"> - CellGridCanvas.java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18103A52" w14:textId="4EDB0EC7" w:rsidR="00AE61F4" w:rsidRDefault="00AE61F4" w:rsidP="00AE61F4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44D2D5B0" wp14:editId="61DB8277">
            <wp:extent cx="3899535" cy="213407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8-12-06 오후 11.28.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6" cy="2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3B39" w14:textId="29E0319C" w:rsidR="00AE61F4" w:rsidRPr="00F625EA" w:rsidRDefault="00AE61F4" w:rsidP="00AE61F4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/>
          <w:b/>
        </w:rPr>
        <w:t>[</w:t>
      </w:r>
      <w:r w:rsidRPr="00F625EA">
        <w:rPr>
          <w:rFonts w:ascii="Nanum Gothic" w:eastAsia="Nanum Gothic" w:hAnsi="Nanum Gothic" w:hint="eastAsia"/>
          <w:b/>
        </w:rPr>
        <w:t xml:space="preserve"> 변경 후 소스</w:t>
      </w:r>
      <w:r w:rsidR="00F625EA">
        <w:rPr>
          <w:rFonts w:ascii="Nanum Gothic" w:eastAsia="Nanum Gothic" w:hAnsi="Nanum Gothic"/>
          <w:b/>
        </w:rPr>
        <w:t xml:space="preserve"> - CellGridCanvas.java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317BD837" w14:textId="011F6258" w:rsidR="00AE61F4" w:rsidRDefault="00AE61F4" w:rsidP="00AE61F4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  <w:noProof/>
        </w:rPr>
        <w:drawing>
          <wp:inline distT="0" distB="0" distL="0" distR="0" wp14:anchorId="2C0C8CA9" wp14:editId="4D468437">
            <wp:extent cx="3950335" cy="173853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18-12-06 오후 11.29.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712" cy="1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9A9F" w14:textId="09965D86" w:rsidR="00667C59" w:rsidRDefault="00667C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둘 째, </w:t>
      </w:r>
      <w:r w:rsidR="00AE61F4">
        <w:rPr>
          <w:rFonts w:ascii="Nanum Gothic" w:eastAsia="Nanum Gothic" w:hAnsi="Nanum Gothic" w:hint="eastAsia"/>
        </w:rPr>
        <w:t xml:space="preserve">자기 자신을 담는 </w:t>
      </w:r>
      <w:r w:rsidR="00AE61F4">
        <w:rPr>
          <w:rFonts w:ascii="Nanum Gothic" w:eastAsia="Nanum Gothic" w:hAnsi="Nanum Gothic"/>
        </w:rPr>
        <w:t xml:space="preserve">static </w:t>
      </w:r>
      <w:r w:rsidR="00AE61F4">
        <w:rPr>
          <w:rFonts w:ascii="Nanum Gothic" w:eastAsia="Nanum Gothic" w:hAnsi="Nanum Gothic" w:hint="eastAsia"/>
        </w:rPr>
        <w:t xml:space="preserve">멤버 변수를 갖도록 수정했다. </w:t>
      </w:r>
      <w:r w:rsidR="00AE61F4">
        <w:rPr>
          <w:rFonts w:ascii="Nanum Gothic" w:eastAsia="Nanum Gothic" w:hAnsi="Nanum Gothic"/>
        </w:rPr>
        <w:t>CellGridCanvas</w:t>
      </w:r>
      <w:r w:rsidR="00AE61F4">
        <w:rPr>
          <w:rFonts w:ascii="Nanum Gothic" w:eastAsia="Nanum Gothic" w:hAnsi="Nanum Gothic" w:hint="eastAsia"/>
        </w:rPr>
        <w:t xml:space="preserve"> 클래스 안에서만 호출할 수 있게 접근 권한은 </w:t>
      </w:r>
      <w:r w:rsidR="00AE61F4">
        <w:rPr>
          <w:rFonts w:ascii="Nanum Gothic" w:eastAsia="Nanum Gothic" w:hAnsi="Nanum Gothic"/>
        </w:rPr>
        <w:t>private</w:t>
      </w:r>
      <w:r w:rsidR="00AE61F4">
        <w:rPr>
          <w:rFonts w:ascii="Nanum Gothic" w:eastAsia="Nanum Gothic" w:hAnsi="Nanum Gothic" w:hint="eastAsia"/>
        </w:rPr>
        <w:t xml:space="preserve"> 이다. 처음으로 생성 호출을 받았을 때, 값을 가지기 때문에 </w:t>
      </w:r>
      <w:r w:rsidR="003A4690">
        <w:rPr>
          <w:rFonts w:ascii="Nanum Gothic" w:eastAsia="Nanum Gothic" w:hAnsi="Nanum Gothic" w:hint="eastAsia"/>
        </w:rPr>
        <w:t xml:space="preserve">기본 초깃값은 </w:t>
      </w:r>
      <w:r w:rsidR="003A4690">
        <w:rPr>
          <w:rFonts w:ascii="Nanum Gothic" w:eastAsia="Nanum Gothic" w:hAnsi="Nanum Gothic"/>
        </w:rPr>
        <w:t xml:space="preserve">null </w:t>
      </w:r>
      <w:r w:rsidR="003A4690">
        <w:rPr>
          <w:rFonts w:ascii="Nanum Gothic" w:eastAsia="Nanum Gothic" w:hAnsi="Nanum Gothic" w:hint="eastAsia"/>
        </w:rPr>
        <w:t>값이다.</w:t>
      </w:r>
    </w:p>
    <w:p w14:paraId="688EA3A9" w14:textId="3C6BA3EE" w:rsidR="003A4690" w:rsidRPr="00F625EA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 xml:space="preserve">[ 변경 후 소스 </w:t>
      </w:r>
      <w:r w:rsidR="00F625EA">
        <w:rPr>
          <w:rFonts w:ascii="Nanum Gothic" w:eastAsia="Nanum Gothic" w:hAnsi="Nanum Gothic"/>
          <w:b/>
        </w:rPr>
        <w:t xml:space="preserve">- CellGridCanvas.java </w:t>
      </w:r>
      <w:r w:rsidRPr="00F625EA">
        <w:rPr>
          <w:rFonts w:ascii="Nanum Gothic" w:eastAsia="Nanum Gothic" w:hAnsi="Nanum Gothic" w:hint="eastAsia"/>
          <w:b/>
        </w:rPr>
        <w:t>]</w:t>
      </w:r>
    </w:p>
    <w:p w14:paraId="261CF114" w14:textId="61E0204D" w:rsidR="003A4690" w:rsidRPr="00AE61F4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  <w:noProof/>
        </w:rPr>
        <w:drawing>
          <wp:inline distT="0" distB="0" distL="0" distR="0" wp14:anchorId="6E440EAC" wp14:editId="32B86D70">
            <wp:extent cx="2762885" cy="297541"/>
            <wp:effectExtent l="0" t="0" r="5715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18-12-06 오후 11.33.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764" cy="3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3B60" w14:textId="28506125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  <w:szCs w:val="22"/>
        </w:rPr>
      </w:pPr>
      <w:r w:rsidRPr="003A4690">
        <w:rPr>
          <w:rFonts w:ascii="Nanum Gothic" w:eastAsia="Nanum Gothic" w:hAnsi="Nanum Gothic" w:hint="eastAsia"/>
          <w:szCs w:val="22"/>
        </w:rPr>
        <w:lastRenderedPageBreak/>
        <w:t>셋 째,</w:t>
      </w:r>
      <w:r>
        <w:rPr>
          <w:rFonts w:ascii="Nanum Gothic" w:eastAsia="Nanum Gothic" w:hAnsi="Nanum Gothic" w:hint="eastAsia"/>
          <w:szCs w:val="22"/>
        </w:rPr>
        <w:t xml:space="preserve"> 외부 객체에게 자신의 인스턴스를 넘겨 줄 </w:t>
      </w:r>
      <w:r>
        <w:rPr>
          <w:rFonts w:ascii="Nanum Gothic" w:eastAsia="Nanum Gothic" w:hAnsi="Nanum Gothic"/>
          <w:szCs w:val="22"/>
        </w:rPr>
        <w:t xml:space="preserve">public </w:t>
      </w:r>
      <w:r>
        <w:rPr>
          <w:rFonts w:ascii="Nanum Gothic" w:eastAsia="Nanum Gothic" w:hAnsi="Nanum Gothic" w:hint="eastAsia"/>
          <w:szCs w:val="22"/>
        </w:rPr>
        <w:t>접근의 함수를 추가했다. 함수의 이름은 getInstance(CellGrid,</w:t>
      </w:r>
      <w:r>
        <w:rPr>
          <w:rFonts w:ascii="Nanum Gothic" w:eastAsia="Nanum Gothic" w:hAnsi="Nanum Gothic"/>
          <w:szCs w:val="22"/>
        </w:rPr>
        <w:t xml:space="preserve"> int</w:t>
      </w:r>
      <w:r>
        <w:rPr>
          <w:rFonts w:ascii="Nanum Gothic" w:eastAsia="Nanum Gothic" w:hAnsi="Nanum Gothic" w:hint="eastAsia"/>
          <w:szCs w:val="22"/>
        </w:rPr>
        <w:t>)</w:t>
      </w:r>
      <w:r>
        <w:rPr>
          <w:rFonts w:ascii="Nanum Gothic" w:eastAsia="Nanum Gothic" w:hAnsi="Nanum Gothic"/>
          <w:szCs w:val="22"/>
        </w:rPr>
        <w:t xml:space="preserve"> </w:t>
      </w:r>
      <w:r>
        <w:rPr>
          <w:rFonts w:ascii="Nanum Gothic" w:eastAsia="Nanum Gothic" w:hAnsi="Nanum Gothic" w:hint="eastAsia"/>
          <w:szCs w:val="22"/>
        </w:rPr>
        <w:t xml:space="preserve">이다. 생성자가 없기에, 외부에선 객체를 직접 생성할 수 없다. 따라서 </w:t>
      </w:r>
      <w:r>
        <w:rPr>
          <w:rFonts w:ascii="Nanum Gothic" w:eastAsia="Nanum Gothic" w:hAnsi="Nanum Gothic"/>
          <w:szCs w:val="22"/>
        </w:rPr>
        <w:t xml:space="preserve">static </w:t>
      </w:r>
      <w:r>
        <w:rPr>
          <w:rFonts w:ascii="Nanum Gothic" w:eastAsia="Nanum Gothic" w:hAnsi="Nanum Gothic" w:hint="eastAsia"/>
          <w:szCs w:val="22"/>
        </w:rPr>
        <w:t>접근자를 추가해 클래스를 통해 함수에 접근할 수 있다.</w:t>
      </w:r>
    </w:p>
    <w:p w14:paraId="5542C2B7" w14:textId="6E0675D9" w:rsidR="00696EDF" w:rsidRPr="00F625EA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>[ 변경 전 소스</w:t>
      </w:r>
      <w:r w:rsidR="00F625EA">
        <w:rPr>
          <w:rFonts w:ascii="Nanum Gothic" w:eastAsia="Nanum Gothic" w:hAnsi="Nanum Gothic" w:hint="eastAsia"/>
          <w:b/>
        </w:rPr>
        <w:t xml:space="preserve"> - </w:t>
      </w:r>
      <w:r w:rsidR="00F625EA">
        <w:rPr>
          <w:rFonts w:ascii="Nanum Gothic" w:eastAsia="Nanum Gothic" w:hAnsi="Nanum Gothic"/>
          <w:b/>
        </w:rPr>
        <w:t>GameOfLife.java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7D34DA2B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/>
        </w:rPr>
        <w:t>gameOfLifeCanvas = new CellGridCanvas(gameOfLifeGrid, cellSize);</w:t>
      </w:r>
    </w:p>
    <w:p w14:paraId="6FA28ED7" w14:textId="08E3E54B" w:rsidR="00696EDF" w:rsidRPr="00F625EA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t>[ 변경 후 소스</w:t>
      </w:r>
      <w:r w:rsidR="00F625EA">
        <w:rPr>
          <w:rFonts w:ascii="Nanum Gothic" w:eastAsia="Nanum Gothic" w:hAnsi="Nanum Gothic"/>
          <w:b/>
        </w:rPr>
        <w:t xml:space="preserve"> - CellGridCanvas.java</w:t>
      </w:r>
      <w:r w:rsidRPr="00F625EA">
        <w:rPr>
          <w:rFonts w:ascii="Nanum Gothic" w:eastAsia="Nanum Gothic" w:hAnsi="Nanum Gothic" w:hint="eastAsia"/>
          <w:b/>
        </w:rPr>
        <w:t xml:space="preserve"> ]</w:t>
      </w:r>
    </w:p>
    <w:p w14:paraId="4A4ECB9C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D2101F5" wp14:editId="3654E2AF">
            <wp:extent cx="4088352" cy="1307948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12-06 오전 8.35.0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47" cy="13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0E0E" w14:textId="114BC597" w:rsidR="003A469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/>
        </w:rPr>
        <w:t>gameOfLifeCanvas = CellGridCanvas.</w:t>
      </w:r>
      <w:r w:rsidRPr="0041427C">
        <w:rPr>
          <w:rFonts w:ascii="Nanum Gothic" w:eastAsia="Nanum Gothic" w:hAnsi="Nanum Gothic"/>
          <w:b/>
        </w:rPr>
        <w:t>getInstance</w:t>
      </w:r>
      <w:r w:rsidRPr="0060192C">
        <w:rPr>
          <w:rFonts w:ascii="Nanum Gothic" w:eastAsia="Nanum Gothic" w:hAnsi="Nanum Gothic"/>
        </w:rPr>
        <w:t>(gameOfLifeGrid, cellSize);</w:t>
      </w:r>
    </w:p>
    <w:p w14:paraId="22E7E987" w14:textId="77777777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3C003CC7" w14:textId="501BB1F2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눈 여겨 볼 점은 </w:t>
      </w:r>
      <w:r>
        <w:rPr>
          <w:rFonts w:ascii="Nanum Gothic" w:eastAsia="Nanum Gothic" w:hAnsi="Nanum Gothic"/>
        </w:rPr>
        <w:t xml:space="preserve">synchronized </w:t>
      </w:r>
      <w:r>
        <w:rPr>
          <w:rFonts w:ascii="Nanum Gothic" w:eastAsia="Nanum Gothic" w:hAnsi="Nanum Gothic" w:hint="eastAsia"/>
        </w:rPr>
        <w:t xml:space="preserve">접근 제어다. 이는 쓰레드 환경에서 동시에 객체를 생성하는 코드 블록에 진입할 때, 한 쓰레드만 접근하고 다른 쓰레드는 대기하도록 해준다. 그러나 한 쓰레드가 접근한 다음, 다른 쓰레드가 곧 바로 진입해도 중복 생성을 할 우려가 있다. 따라서, </w:t>
      </w:r>
      <w:r>
        <w:rPr>
          <w:rFonts w:ascii="Nanum Gothic" w:eastAsia="Nanum Gothic" w:hAnsi="Nanum Gothic"/>
        </w:rPr>
        <w:t xml:space="preserve">synchronized </w:t>
      </w:r>
      <w:r>
        <w:rPr>
          <w:rFonts w:ascii="Nanum Gothic" w:eastAsia="Nanum Gothic" w:hAnsi="Nanum Gothic" w:hint="eastAsia"/>
        </w:rPr>
        <w:t xml:space="preserve">블록에 접근할 때에도 마찬가지로 이미 생성했는지 다시 한 번 검사한다. 이를 </w:t>
      </w:r>
      <w:r>
        <w:rPr>
          <w:rFonts w:ascii="Nanum Gothic" w:eastAsia="Nanum Gothic" w:hAnsi="Nanum Gothic"/>
        </w:rPr>
        <w:t>Double checked locking</w:t>
      </w:r>
      <w:r>
        <w:rPr>
          <w:rFonts w:ascii="Nanum Gothic" w:eastAsia="Nanum Gothic" w:hAnsi="Nanum Gothic" w:hint="eastAsia"/>
        </w:rPr>
        <w:t xml:space="preserve"> 이라 한다. 쓰레드 환경에서 메모리 낭비 없이 올바르게  </w:t>
      </w:r>
      <w:r>
        <w:rPr>
          <w:rFonts w:ascii="Nanum Gothic" w:eastAsia="Nanum Gothic" w:hAnsi="Nanum Gothic"/>
        </w:rPr>
        <w:t xml:space="preserve">Singleton </w:t>
      </w:r>
      <w:r>
        <w:rPr>
          <w:rFonts w:ascii="Nanum Gothic" w:eastAsia="Nanum Gothic" w:hAnsi="Nanum Gothic" w:hint="eastAsia"/>
        </w:rPr>
        <w:t>객체를 생성케 해준다.</w:t>
      </w:r>
    </w:p>
    <w:p w14:paraId="047E4F62" w14:textId="77777777" w:rsidR="003A4690" w:rsidRP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118D1DB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2. </w:t>
      </w:r>
      <w:r w:rsidRPr="00E4507C">
        <w:rPr>
          <w:rFonts w:ascii="Nanum Gothic" w:eastAsia="Nanum Gothic" w:hAnsi="Nanum Gothic"/>
          <w:b/>
        </w:rPr>
        <w:t xml:space="preserve">Template Method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54CDE4D6" w14:textId="5F170C3F" w:rsidR="003A4690" w:rsidRDefault="003A4690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Template Method </w:t>
      </w:r>
      <w:r>
        <w:rPr>
          <w:rFonts w:ascii="Nanum Gothic" w:eastAsia="Nanum Gothic" w:hAnsi="Nanum Gothic" w:hint="eastAsia"/>
        </w:rPr>
        <w:t xml:space="preserve">패턴은 알고리즘을 유연하게 적용케 해준다. 알고리즘을 단계별로 추상화시키고 그것들의 구현은 다른 객체에게 위임한다. </w:t>
      </w:r>
      <w:r w:rsidR="00F65B49">
        <w:rPr>
          <w:rFonts w:ascii="Nanum Gothic" w:eastAsia="Nanum Gothic" w:hAnsi="Nanum Gothic" w:hint="eastAsia"/>
        </w:rPr>
        <w:t>다음의 경우에 이 패턴을 적용하면 유용하다.</w:t>
      </w:r>
    </w:p>
    <w:p w14:paraId="123DBEA2" w14:textId="7C271DD1" w:rsidR="00F65B49" w:rsidRDefault="00F65B49" w:rsidP="00F65B49">
      <w:pPr>
        <w:pStyle w:val="afd"/>
        <w:numPr>
          <w:ilvl w:val="0"/>
          <w:numId w:val="35"/>
        </w:numPr>
        <w:tabs>
          <w:tab w:val="left" w:pos="1399"/>
        </w:tabs>
        <w:spacing w:after="200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알고리즘의 추상화가 필요할 때</w:t>
      </w:r>
    </w:p>
    <w:p w14:paraId="1FB456BC" w14:textId="022819E4" w:rsidR="00F65B49" w:rsidRDefault="00F65B49" w:rsidP="00F65B49">
      <w:pPr>
        <w:pStyle w:val="afd"/>
        <w:numPr>
          <w:ilvl w:val="0"/>
          <w:numId w:val="35"/>
        </w:numPr>
        <w:tabs>
          <w:tab w:val="left" w:pos="1399"/>
        </w:tabs>
        <w:spacing w:after="200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자식클래스의 공통 행동을 하나로 묶어주는 객체가 필요할 때</w:t>
      </w:r>
    </w:p>
    <w:p w14:paraId="602A60A0" w14:textId="6CC23DA8" w:rsidR="00F65B49" w:rsidRDefault="00F65B49" w:rsidP="00F65B49">
      <w:pPr>
        <w:pStyle w:val="afd"/>
        <w:numPr>
          <w:ilvl w:val="0"/>
          <w:numId w:val="35"/>
        </w:numPr>
        <w:tabs>
          <w:tab w:val="left" w:pos="1399"/>
        </w:tabs>
        <w:spacing w:after="200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대부분 또는 모든 클래스가 한 행동을 구현하는 것이 필요할 때</w:t>
      </w:r>
    </w:p>
    <w:p w14:paraId="79D0B65D" w14:textId="47862DDD" w:rsidR="003A4690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본 프로젝트의 경우 1번의 경우다. 알고리즘이 복잡하고 규칙이 변경될 가능성이 크기 때문에, 하나의 알고리즘을 추상화할 필요가 있다.</w:t>
      </w:r>
    </w:p>
    <w:p w14:paraId="28C466E1" w14:textId="36B7A16B" w:rsidR="00696EDF" w:rsidRPr="00F65B49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lastRenderedPageBreak/>
        <w:t xml:space="preserve">GameOfLifeGrid </w:t>
      </w:r>
      <w:r w:rsidRPr="00E4507C">
        <w:rPr>
          <w:rFonts w:ascii="Nanum Gothic" w:eastAsia="Nanum Gothic" w:hAnsi="Nanum Gothic" w:hint="eastAsia"/>
        </w:rPr>
        <w:t>객체는 현재 세대 세포들의 상태로부터 다음 세대 세포들의 상태를 결정해준다. 특정 알고리즘에 따라 세포들의 생사를 결정한다. 한 메소드에 여러 로직이</w:t>
      </w:r>
      <w:r w:rsidR="00F65B49">
        <w:rPr>
          <w:rFonts w:ascii="Nanum Gothic" w:eastAsia="Nanum Gothic" w:hAnsi="Nanum Gothic" w:hint="eastAsia"/>
        </w:rPr>
        <w:t xml:space="preserve"> 다음과 같이</w:t>
      </w:r>
      <w:r w:rsidRPr="00E4507C">
        <w:rPr>
          <w:rFonts w:ascii="Nanum Gothic" w:eastAsia="Nanum Gothic" w:hAnsi="Nanum Gothic" w:hint="eastAsia"/>
        </w:rPr>
        <w:t xml:space="preserve"> 하드코딩돼있다</w:t>
      </w:r>
      <w:r w:rsidR="00F65B49">
        <w:rPr>
          <w:rFonts w:ascii="Nanum Gothic" w:eastAsia="Nanum Gothic" w:hAnsi="Nanum Gothic" w:hint="eastAsia"/>
        </w:rPr>
        <w:t>.</w:t>
      </w:r>
    </w:p>
    <w:p w14:paraId="11AB9B62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GameOfLifeGrid.java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7F74C9AD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>public synchronized void next() {</w:t>
      </w:r>
    </w:p>
    <w:p w14:paraId="3E69F233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Reset Cells</w:t>
      </w:r>
    </w:p>
    <w:p w14:paraId="017D6E37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</w:t>
      </w:r>
    </w:p>
    <w:p w14:paraId="43F9E5BC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Add neighbours</w:t>
      </w:r>
    </w:p>
    <w:p w14:paraId="64EF2826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45E430B7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Bury the dead</w:t>
      </w:r>
    </w:p>
    <w:p w14:paraId="5E2DC06F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1C3C4801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Bring out new borns</w:t>
      </w:r>
    </w:p>
    <w:p w14:paraId="4FA3147F" w14:textId="77777777" w:rsidR="00696EDF" w:rsidRPr="00E4507C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3E562693" w14:textId="77777777" w:rsidR="00696EDF" w:rsidRDefault="00696EDF" w:rsidP="002E2A67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>}</w:t>
      </w:r>
    </w:p>
    <w:p w14:paraId="3DB860E9" w14:textId="77777777" w:rsidR="00F65B49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74E2864D" w14:textId="67C3E262" w:rsidR="00F65B49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 w:hint="eastAsia"/>
        </w:rPr>
        <w:t>구현 코드를 분리시키고 변경에 유연해지기 위해 각 규칙을 추상화시킬 필요가 있다.</w:t>
      </w:r>
      <w:r>
        <w:rPr>
          <w:rFonts w:ascii="Nanum Gothic" w:eastAsia="Nanum Gothic" w:hAnsi="Nanum Gothic" w:hint="eastAsia"/>
        </w:rPr>
        <w:t xml:space="preserve"> </w:t>
      </w:r>
      <w:r w:rsidRPr="00E4507C">
        <w:rPr>
          <w:rFonts w:ascii="Nanum Gothic" w:eastAsia="Nanum Gothic" w:hAnsi="Nanum Gothic" w:hint="eastAsia"/>
        </w:rPr>
        <w:t>인터페이스로 규칙을 추상화시켜 분리시켰다.</w:t>
      </w:r>
      <w:r>
        <w:rPr>
          <w:rFonts w:ascii="Nanum Gothic" w:eastAsia="Nanum Gothic" w:hAnsi="Nanum Gothic"/>
        </w:rPr>
        <w:t xml:space="preserve"> </w:t>
      </w:r>
      <w:r w:rsidRPr="00E4507C">
        <w:rPr>
          <w:rFonts w:ascii="Nanum Gothic" w:eastAsia="Nanum Gothic" w:hAnsi="Nanum Gothic" w:hint="eastAsia"/>
        </w:rPr>
        <w:t xml:space="preserve">상세한 규칙 로직은, 이 인터페이스를 구현하는 클래스에게 책임을 위임시킨다. </w:t>
      </w:r>
      <w:r>
        <w:rPr>
          <w:rFonts w:ascii="Nanum Gothic" w:eastAsia="Nanum Gothic" w:hAnsi="Nanum Gothic" w:hint="eastAsia"/>
        </w:rPr>
        <w:t>다음과 같이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규칙 알고리즘을 추상화 시켰다.</w:t>
      </w:r>
    </w:p>
    <w:p w14:paraId="7237B0AA" w14:textId="5F371888" w:rsid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resetCells(Enumeration&lt;Cell&gt;</w:t>
      </w:r>
      <w:r>
        <w:rPr>
          <w:rFonts w:ascii="Nanum Gothic" w:eastAsia="Nanum Gothic" w:hAnsi="Nanum Gothic" w:hint="eastAsia"/>
        </w:rPr>
        <w:t>) : 기존 세포들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초기화</w:t>
      </w:r>
    </w:p>
    <w:p w14:paraId="094D8772" w14:textId="16A4ED22" w:rsidR="00F65B49" w:rsidRP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addNeighbours(Enumeration&lt;Cell&gt;)</w:t>
      </w:r>
      <w:r>
        <w:rPr>
          <w:rFonts w:ascii="Nanum Gothic" w:eastAsia="Nanum Gothic" w:hAnsi="Nanum Gothic" w:hint="eastAsia"/>
        </w:rPr>
        <w:t xml:space="preserve"> : 이웃 추가</w:t>
      </w:r>
    </w:p>
    <w:p w14:paraId="7E51E738" w14:textId="538BA9C9" w:rsidR="00F65B49" w:rsidRP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buryDeads(Enumeration&lt;Cell&gt;)</w:t>
      </w:r>
      <w:r>
        <w:rPr>
          <w:rFonts w:ascii="Nanum Gothic" w:eastAsia="Nanum Gothic" w:hAnsi="Nanum Gothic" w:hint="eastAsia"/>
        </w:rPr>
        <w:t xml:space="preserve"> : 세포의 죽음 결정</w:t>
      </w:r>
    </w:p>
    <w:p w14:paraId="55E13D3C" w14:textId="3CC1EA85" w:rsidR="00F65B49" w:rsidRPr="00F65B49" w:rsidRDefault="00F65B49" w:rsidP="009C4BF1">
      <w:pPr>
        <w:pStyle w:val="afd"/>
        <w:numPr>
          <w:ilvl w:val="0"/>
          <w:numId w:val="36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newBorns(Enumeration&lt;Cell&gt;)</w:t>
      </w:r>
      <w:r>
        <w:rPr>
          <w:rFonts w:ascii="Nanum Gothic" w:eastAsia="Nanum Gothic" w:hAnsi="Nanum Gothic" w:hint="eastAsia"/>
        </w:rPr>
        <w:t xml:space="preserve"> : 세포의 탄생 결정</w:t>
      </w:r>
    </w:p>
    <w:p w14:paraId="0FE234CB" w14:textId="285ADC39" w:rsidR="00764059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각 규칙에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 xml:space="preserve"> 들의 </w:t>
      </w:r>
      <w:r>
        <w:rPr>
          <w:rFonts w:ascii="Nanum Gothic" w:eastAsia="Nanum Gothic" w:hAnsi="Nanum Gothic"/>
        </w:rPr>
        <w:t xml:space="preserve">Iterator </w:t>
      </w:r>
      <w:r>
        <w:rPr>
          <w:rFonts w:ascii="Nanum Gothic" w:eastAsia="Nanum Gothic" w:hAnsi="Nanum Gothic" w:hint="eastAsia"/>
        </w:rPr>
        <w:t xml:space="preserve">을 담고있는 </w:t>
      </w:r>
      <w:r>
        <w:rPr>
          <w:rFonts w:ascii="Nanum Gothic" w:eastAsia="Nanum Gothic" w:hAnsi="Nanum Gothic"/>
        </w:rPr>
        <w:t xml:space="preserve">Enumeration </w:t>
      </w:r>
      <w:r>
        <w:rPr>
          <w:rFonts w:ascii="Nanum Gothic" w:eastAsia="Nanum Gothic" w:hAnsi="Nanum Gothic" w:hint="eastAsia"/>
        </w:rPr>
        <w:t xml:space="preserve">객체로, 각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 xml:space="preserve"> 의 생사를 변경시킨다. 그리고 위 규칙들을 일련의 알고리즘으로 추상화 시킨 메소드가 </w:t>
      </w:r>
      <w:r>
        <w:rPr>
          <w:rFonts w:ascii="Nanum Gothic" w:eastAsia="Nanum Gothic" w:hAnsi="Nanum Gothic"/>
        </w:rPr>
        <w:t xml:space="preserve">checkRules(Hashtable&lt;Cell, Cell&gt;, Hashtable&lt;Cell, Cell&gt;) </w:t>
      </w:r>
      <w:r>
        <w:rPr>
          <w:rFonts w:ascii="Nanum Gothic" w:eastAsia="Nanum Gothic" w:hAnsi="Nanum Gothic" w:hint="eastAsia"/>
        </w:rPr>
        <w:t>이다.</w:t>
      </w:r>
      <w:r w:rsidR="00764059">
        <w:rPr>
          <w:rFonts w:ascii="Nanum Gothic" w:eastAsia="Nanum Gothic" w:hAnsi="Nanum Gothic" w:hint="eastAsia"/>
        </w:rPr>
        <w:t xml:space="preserve"> 현재 </w:t>
      </w:r>
      <w:r w:rsidR="00764059">
        <w:rPr>
          <w:rFonts w:ascii="Nanum Gothic" w:eastAsia="Nanum Gothic" w:hAnsi="Nanum Gothic"/>
        </w:rPr>
        <w:t>Cell</w:t>
      </w:r>
      <w:r w:rsidR="00764059">
        <w:rPr>
          <w:rFonts w:ascii="Nanum Gothic" w:eastAsia="Nanum Gothic" w:hAnsi="Nanum Gothic" w:hint="eastAsia"/>
        </w:rPr>
        <w:t xml:space="preserve">의 정보를 담는 </w:t>
      </w:r>
      <w:r w:rsidR="00764059">
        <w:rPr>
          <w:rFonts w:ascii="Nanum Gothic" w:eastAsia="Nanum Gothic" w:hAnsi="Nanum Gothic"/>
        </w:rPr>
        <w:t>Hashtable</w:t>
      </w:r>
      <w:r w:rsidR="00764059">
        <w:rPr>
          <w:rFonts w:ascii="Nanum Gothic" w:eastAsia="Nanum Gothic" w:hAnsi="Nanum Gothic" w:hint="eastAsia"/>
        </w:rPr>
        <w:t xml:space="preserve">과 다음 </w:t>
      </w:r>
      <w:r w:rsidR="00764059">
        <w:rPr>
          <w:rFonts w:ascii="Nanum Gothic" w:eastAsia="Nanum Gothic" w:hAnsi="Nanum Gothic"/>
        </w:rPr>
        <w:t>Cell</w:t>
      </w:r>
      <w:r w:rsidR="00764059">
        <w:rPr>
          <w:rFonts w:ascii="Nanum Gothic" w:eastAsia="Nanum Gothic" w:hAnsi="Nanum Gothic" w:hint="eastAsia"/>
        </w:rPr>
        <w:t xml:space="preserve">의 정보를 담게 될 </w:t>
      </w:r>
      <w:r w:rsidR="00764059">
        <w:rPr>
          <w:rFonts w:ascii="Nanum Gothic" w:eastAsia="Nanum Gothic" w:hAnsi="Nanum Gothic"/>
        </w:rPr>
        <w:t xml:space="preserve">Hashtable </w:t>
      </w:r>
      <w:r w:rsidR="00764059">
        <w:rPr>
          <w:rFonts w:ascii="Nanum Gothic" w:eastAsia="Nanum Gothic" w:hAnsi="Nanum Gothic" w:hint="eastAsia"/>
        </w:rPr>
        <w:t xml:space="preserve">을 파라미터로 받는다. 모든 규칙이 적용된, 다음 </w:t>
      </w:r>
      <w:r w:rsidR="00764059">
        <w:rPr>
          <w:rFonts w:ascii="Nanum Gothic" w:eastAsia="Nanum Gothic" w:hAnsi="Nanum Gothic"/>
        </w:rPr>
        <w:t>Cell</w:t>
      </w:r>
      <w:r w:rsidR="00764059">
        <w:rPr>
          <w:rFonts w:ascii="Nanum Gothic" w:eastAsia="Nanum Gothic" w:hAnsi="Nanum Gothic" w:hint="eastAsia"/>
        </w:rPr>
        <w:t>들의 정보로 갱신된다.</w:t>
      </w:r>
    </w:p>
    <w:p w14:paraId="40BF4083" w14:textId="77777777" w:rsidR="00764059" w:rsidRPr="00764059" w:rsidRDefault="00764059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0EC52A68" w14:textId="7410174D" w:rsidR="007104E8" w:rsidRDefault="00F65B49" w:rsidP="00764059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프로젝트에 한 번에 구현되어 있는 알고리즘을 </w:t>
      </w:r>
      <w:r w:rsidR="002E2A67">
        <w:rPr>
          <w:rFonts w:ascii="Nanum Gothic" w:eastAsia="Nanum Gothic" w:hAnsi="Nanum Gothic" w:hint="eastAsia"/>
        </w:rPr>
        <w:t>아래 소스와 같이 추상화했다.</w:t>
      </w:r>
      <w:r w:rsidR="007104E8">
        <w:rPr>
          <w:rFonts w:ascii="Nanum Gothic" w:eastAsia="Nanum Gothic" w:hAnsi="Nanum Gothic"/>
        </w:rPr>
        <w:br w:type="page"/>
      </w:r>
    </w:p>
    <w:p w14:paraId="0A12B876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lastRenderedPageBreak/>
        <w:t>[ 변경 후 소스</w:t>
      </w:r>
      <w:r w:rsidRPr="00E4507C">
        <w:rPr>
          <w:rFonts w:ascii="Nanum Gothic" w:eastAsia="Nanum Gothic" w:hAnsi="Nanum Gothic"/>
          <w:b/>
        </w:rPr>
        <w:t xml:space="preserve"> - GameOfLifeRule.java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B3B3F4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71891369" wp14:editId="32BA9A0F">
            <wp:extent cx="3669252" cy="1984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12-06 오전 8.44.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252" cy="19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0C1" w14:textId="316E6700" w:rsidR="00696EDF" w:rsidRPr="00E4507C" w:rsidRDefault="00F65B49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 </w:t>
      </w:r>
      <w:r w:rsidR="00696EDF" w:rsidRPr="00E4507C">
        <w:rPr>
          <w:rFonts w:ascii="Nanum Gothic" w:eastAsia="Nanum Gothic" w:hAnsi="Nanum Gothic" w:hint="eastAsia"/>
          <w:b/>
        </w:rPr>
        <w:t xml:space="preserve">[ 변경 후 소스 - </w:t>
      </w:r>
      <w:r w:rsidR="00696EDF" w:rsidRPr="00E4507C">
        <w:rPr>
          <w:rFonts w:ascii="Nanum Gothic" w:eastAsia="Nanum Gothic" w:hAnsi="Nanum Gothic"/>
          <w:b/>
        </w:rPr>
        <w:t>GameOfLifeGrid.java implements GameOfLifeRule ]</w:t>
      </w:r>
    </w:p>
    <w:p w14:paraId="641ECCC6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clear</w:t>
      </w:r>
      <w:r>
        <w:rPr>
          <w:rFonts w:ascii="Nanum Gothic" w:eastAsia="Nanum Gothic" w:hAnsi="Nanum Gothic"/>
        </w:rPr>
        <w:t>() { ... }</w:t>
      </w:r>
    </w:p>
    <w:p w14:paraId="0CA2BEC5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addNeighbours</w:t>
      </w:r>
      <w:r>
        <w:rPr>
          <w:rFonts w:ascii="Nanum Gothic" w:eastAsia="Nanum Gothic" w:hAnsi="Nanum Gothic"/>
        </w:rPr>
        <w:t>() { ... }</w:t>
      </w:r>
    </w:p>
    <w:p w14:paraId="5A7D4230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buryDeads</w:t>
      </w:r>
      <w:r>
        <w:rPr>
          <w:rFonts w:ascii="Nanum Gothic" w:eastAsia="Nanum Gothic" w:hAnsi="Nanum Gothic"/>
        </w:rPr>
        <w:t>() { ... }</w:t>
      </w:r>
    </w:p>
    <w:p w14:paraId="1261153D" w14:textId="77777777" w:rsidR="00696EDF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syncronized void </w:t>
      </w:r>
      <w:r w:rsidRPr="0041427C">
        <w:rPr>
          <w:rFonts w:ascii="Nanum Gothic" w:eastAsia="Nanum Gothic" w:hAnsi="Nanum Gothic"/>
          <w:b/>
        </w:rPr>
        <w:t>newBorns</w:t>
      </w:r>
      <w:r>
        <w:rPr>
          <w:rFonts w:ascii="Nanum Gothic" w:eastAsia="Nanum Gothic" w:hAnsi="Nanum Gothic"/>
        </w:rPr>
        <w:t>() { ... }</w:t>
      </w:r>
    </w:p>
    <w:p w14:paraId="31788AEB" w14:textId="77777777" w:rsidR="00696EDF" w:rsidRPr="00F5627D" w:rsidRDefault="00696EDF" w:rsidP="009C4BF1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  <w:r w:rsidRPr="0041427C">
        <w:rPr>
          <w:rFonts w:ascii="Nanum Gothic" w:eastAsia="Nanum Gothic" w:hAnsi="Nanum Gothic"/>
          <w:b/>
        </w:rPr>
        <w:t>checkRule</w:t>
      </w:r>
      <w:r w:rsidRPr="0041427C">
        <w:rPr>
          <w:rFonts w:ascii="Nanum Gothic" w:eastAsia="Nanum Gothic" w:hAnsi="Nanum Gothic"/>
        </w:rPr>
        <w:t>(currentShape, nextShape);</w:t>
      </w:r>
    </w:p>
    <w:p w14:paraId="24C19222" w14:textId="77777777" w:rsidR="002E2A67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 w:hint="eastAsia"/>
        </w:rPr>
        <w:t>추상 클래스가 아닌 인터페이스로 템플릿 메소드 패턴을 구현한 이유는 다음과 같다.</w:t>
      </w:r>
    </w:p>
    <w:p w14:paraId="7E7AB5F4" w14:textId="44A34179" w:rsidR="002E2A67" w:rsidRDefault="002E2A67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첫 째, </w:t>
      </w:r>
      <w:r>
        <w:rPr>
          <w:rFonts w:ascii="Nanum Gothic" w:eastAsia="Nanum Gothic" w:hAnsi="Nanum Gothic"/>
        </w:rPr>
        <w:t xml:space="preserve">default </w:t>
      </w:r>
      <w:r>
        <w:rPr>
          <w:rFonts w:ascii="Nanum Gothic" w:eastAsia="Nanum Gothic" w:hAnsi="Nanum Gothic" w:hint="eastAsia"/>
        </w:rPr>
        <w:t xml:space="preserve">키워드는 </w:t>
      </w:r>
      <w:r>
        <w:rPr>
          <w:rFonts w:ascii="Nanum Gothic" w:eastAsia="Nanum Gothic" w:hAnsi="Nanum Gothic"/>
        </w:rPr>
        <w:t>Java 8</w:t>
      </w:r>
      <w:r>
        <w:rPr>
          <w:rFonts w:ascii="Nanum Gothic" w:eastAsia="Nanum Gothic" w:hAnsi="Nanum Gothic" w:hint="eastAsia"/>
        </w:rPr>
        <w:t xml:space="preserve">에 공개됐다. </w:t>
      </w:r>
      <w:r>
        <w:rPr>
          <w:rFonts w:ascii="Nanum Gothic" w:eastAsia="Nanum Gothic" w:hAnsi="Nanum Gothic"/>
        </w:rPr>
        <w:t>Interface</w:t>
      </w:r>
      <w:r>
        <w:rPr>
          <w:rFonts w:ascii="Nanum Gothic" w:eastAsia="Nanum Gothic" w:hAnsi="Nanum Gothic" w:hint="eastAsia"/>
        </w:rPr>
        <w:t xml:space="preserve"> 에도 메소드를 구현할 수 있다. 구현 클래스에서 구현된 메소드를 호출할 수 있다. 인터페이스가 변경될 시, 인터페이스를 구현하는 모든 클래스를 변경해야 하는 기존 문제점을 해결한 키워드다.</w:t>
      </w:r>
    </w:p>
    <w:p w14:paraId="3B4FC822" w14:textId="6F1DBF59" w:rsidR="002E2A67" w:rsidRDefault="002E2A67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둘 째, </w:t>
      </w:r>
      <w:r w:rsidR="00696EDF" w:rsidRPr="00E4507C">
        <w:rPr>
          <w:rFonts w:ascii="Nanum Gothic" w:eastAsia="Nanum Gothic" w:hAnsi="Nanum Gothic" w:hint="eastAsia"/>
        </w:rPr>
        <w:t xml:space="preserve"> 추상 클래스로 상속받을 시, 이후에 다른 규칙 로직이 추가됐을 때 확장이 용이하지 않다. 다른 구현 로직 클래스를 상속받은 또 다른 </w:t>
      </w:r>
      <w:r w:rsidR="00696EDF" w:rsidRPr="00E4507C">
        <w:rPr>
          <w:rFonts w:ascii="Nanum Gothic" w:eastAsia="Nanum Gothic" w:hAnsi="Nanum Gothic"/>
        </w:rPr>
        <w:t xml:space="preserve">GameOfLifeGrid.java </w:t>
      </w:r>
      <w:r w:rsidR="00696EDF" w:rsidRPr="00E4507C">
        <w:rPr>
          <w:rFonts w:ascii="Nanum Gothic" w:eastAsia="Nanum Gothic" w:hAnsi="Nanum Gothic" w:hint="eastAsia"/>
        </w:rPr>
        <w:t xml:space="preserve">클래스를 구현해야 한다. 따라서 다른 로직 클래스의 상속이 아닌 인터페이스를 활용함으로써, 새 </w:t>
      </w:r>
      <w:r w:rsidR="00696EDF" w:rsidRPr="00E4507C">
        <w:rPr>
          <w:rFonts w:ascii="Nanum Gothic" w:eastAsia="Nanum Gothic" w:hAnsi="Nanum Gothic"/>
        </w:rPr>
        <w:t xml:space="preserve">GameOfLifeGrid </w:t>
      </w:r>
      <w:r w:rsidR="00696EDF" w:rsidRPr="00E4507C">
        <w:rPr>
          <w:rFonts w:ascii="Nanum Gothic" w:eastAsia="Nanum Gothic" w:hAnsi="Nanum Gothic" w:hint="eastAsia"/>
        </w:rPr>
        <w:t>클래스를 만들 필요를 제거했다.</w:t>
      </w:r>
    </w:p>
    <w:p w14:paraId="6342AE4B" w14:textId="4A522831" w:rsidR="000D6A89" w:rsidRDefault="000D6A89">
      <w:pPr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br w:type="page"/>
      </w:r>
    </w:p>
    <w:p w14:paraId="22DC6056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430A1B">
        <w:rPr>
          <w:rFonts w:ascii="Nanum Gothic" w:eastAsia="Nanum Gothic" w:hAnsi="Nanum Gothic" w:hint="eastAsia"/>
          <w:b/>
        </w:rPr>
        <w:lastRenderedPageBreak/>
        <w:t xml:space="preserve">3. </w:t>
      </w:r>
      <w:r w:rsidRPr="00430A1B">
        <w:rPr>
          <w:rFonts w:ascii="Nanum Gothic" w:eastAsia="Nanum Gothic" w:hAnsi="Nanum Gothic"/>
          <w:b/>
        </w:rPr>
        <w:t xml:space="preserve">Factory Method </w:t>
      </w:r>
      <w:r w:rsidRPr="00430A1B">
        <w:rPr>
          <w:rFonts w:ascii="Nanum Gothic" w:eastAsia="Nanum Gothic" w:hAnsi="Nanum Gothic" w:hint="eastAsia"/>
          <w:b/>
        </w:rPr>
        <w:t>패턴</w:t>
      </w:r>
    </w:p>
    <w:p w14:paraId="7B6886AD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 xml:space="preserve">앞서 설명했듯이, 원본 프로그램에는 </w:t>
      </w:r>
      <w:r w:rsidRPr="00430A1B">
        <w:rPr>
          <w:rFonts w:ascii="Nanum Gothic" w:eastAsia="Nanum Gothic" w:hAnsi="Nanum Gothic"/>
        </w:rPr>
        <w:t>Shape</w:t>
      </w:r>
      <w:r w:rsidRPr="00430A1B">
        <w:rPr>
          <w:rFonts w:ascii="Nanum Gothic" w:eastAsia="Nanum Gothic" w:hAnsi="Nanum Gothic" w:hint="eastAsia"/>
        </w:rPr>
        <w:t xml:space="preserve"> 클래스의 의존성이 컸다. 이 의존성을 줄여주기 위해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클래스를 추상 클래스로 수정했다. 그리고 하드코딩된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제공 로직을 </w:t>
      </w:r>
      <w:r w:rsidRPr="00430A1B">
        <w:rPr>
          <w:rFonts w:ascii="Nanum Gothic" w:eastAsia="Nanum Gothic" w:hAnsi="Nanum Gothic"/>
        </w:rPr>
        <w:t xml:space="preserve">Factory </w:t>
      </w:r>
      <w:r w:rsidRPr="00430A1B">
        <w:rPr>
          <w:rFonts w:ascii="Nanum Gothic" w:eastAsia="Nanum Gothic" w:hAnsi="Nanum Gothic" w:hint="eastAsia"/>
        </w:rPr>
        <w:t>m</w:t>
      </w:r>
      <w:r w:rsidRPr="00430A1B">
        <w:rPr>
          <w:rFonts w:ascii="Nanum Gothic" w:eastAsia="Nanum Gothic" w:hAnsi="Nanum Gothic"/>
        </w:rPr>
        <w:t xml:space="preserve">ethod </w:t>
      </w:r>
      <w:r w:rsidRPr="00430A1B">
        <w:rPr>
          <w:rFonts w:ascii="Nanum Gothic" w:eastAsia="Nanum Gothic" w:hAnsi="Nanum Gothic" w:hint="eastAsia"/>
        </w:rPr>
        <w:t>패턴으로 관리한다.</w:t>
      </w:r>
    </w:p>
    <w:p w14:paraId="740386F7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 xml:space="preserve">를 </w:t>
      </w:r>
      <w:r>
        <w:rPr>
          <w:rFonts w:ascii="Nanum Gothic" w:eastAsia="Nanum Gothic" w:hAnsi="Nanum Gothic"/>
        </w:rPr>
        <w:t xml:space="preserve">abstract class </w:t>
      </w:r>
      <w:r>
        <w:rPr>
          <w:rFonts w:ascii="Nanum Gothic" w:eastAsia="Nanum Gothic" w:hAnsi="Nanum Gothic" w:hint="eastAsia"/>
        </w:rPr>
        <w:t>로 만들고,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Shapecell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만들어 구현한다.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r>
        <w:rPr>
          <w:rFonts w:ascii="Nanum Gothic" w:eastAsia="Nanum Gothic" w:hAnsi="Nanum Gothic"/>
        </w:rPr>
        <w:t xml:space="preserve">shapeCollection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Factory </w:t>
      </w:r>
      <w:r>
        <w:rPr>
          <w:rFonts w:ascii="Nanum Gothic" w:eastAsia="Nanum Gothic" w:hAnsi="Nanum Gothic" w:hint="eastAsia"/>
        </w:rPr>
        <w:t>를 이용하여 생성되고</w:t>
      </w:r>
      <w:r>
        <w:rPr>
          <w:rFonts w:ascii="Nanum Gothic" w:eastAsia="Nanum Gothic" w:hAnsi="Nanum Gothic"/>
        </w:rPr>
        <w:t xml:space="preserve">, </w:t>
      </w:r>
      <w:r>
        <w:rPr>
          <w:rFonts w:ascii="Nanum Gothic" w:eastAsia="Nanum Gothic" w:hAnsi="Nanum Gothic" w:hint="eastAsia"/>
        </w:rPr>
        <w:t xml:space="preserve">생성되는 </w:t>
      </w:r>
      <w:r>
        <w:rPr>
          <w:rFonts w:ascii="Nanum Gothic" w:eastAsia="Nanum Gothic" w:hAnsi="Nanum Gothic"/>
        </w:rPr>
        <w:t xml:space="preserve">Method </w:t>
      </w:r>
      <w:r>
        <w:rPr>
          <w:rFonts w:ascii="Nanum Gothic" w:eastAsia="Nanum Gothic" w:hAnsi="Nanum Gothic" w:hint="eastAsia"/>
        </w:rPr>
        <w:t xml:space="preserve">는 </w:t>
      </w:r>
      <w:r>
        <w:rPr>
          <w:rFonts w:ascii="Nanum Gothic" w:eastAsia="Nanum Gothic" w:hAnsi="Nanum Gothic"/>
        </w:rPr>
        <w:t>static</w:t>
      </w:r>
      <w:r>
        <w:rPr>
          <w:rFonts w:ascii="Nanum Gothic" w:eastAsia="Nanum Gothic" w:hAnsi="Nanum Gothic" w:hint="eastAsia"/>
        </w:rPr>
        <w:t>으로 선언한다(</w:t>
      </w:r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r>
        <w:rPr>
          <w:rStyle w:val="pl-en"/>
          <w:rFonts w:ascii="Nanum Gothic" w:eastAsia="Nanum Gothic" w:hAnsi="Nanum Gothic" w:cs="Consolas"/>
          <w:szCs w:val="18"/>
        </w:rPr>
        <w:t>) .</w:t>
      </w:r>
    </w:p>
    <w:p w14:paraId="465DB621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>또한,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원본 코드에서는 상대적으로 큰 </w:t>
      </w:r>
      <w:r w:rsidRPr="00430A1B">
        <w:rPr>
          <w:rFonts w:ascii="Nanum Gothic" w:eastAsia="Nanum Gothic" w:hAnsi="Nanum Gothic"/>
        </w:rPr>
        <w:t xml:space="preserve">shape object </w:t>
      </w:r>
      <w:r w:rsidRPr="00430A1B">
        <w:rPr>
          <w:rFonts w:ascii="Nanum Gothic" w:eastAsia="Nanum Gothic" w:hAnsi="Nanum Gothic" w:hint="eastAsia"/>
        </w:rPr>
        <w:t xml:space="preserve">를 전부 새로 생성하여 </w:t>
      </w:r>
      <w:r>
        <w:rPr>
          <w:rFonts w:ascii="Nanum Gothic" w:eastAsia="Nanum Gothic" w:hAnsi="Nanum Gothic"/>
        </w:rPr>
        <w:t xml:space="preserve"> static </w:t>
      </w:r>
      <w:r>
        <w:rPr>
          <w:rFonts w:ascii="Nanum Gothic" w:eastAsia="Nanum Gothic" w:hAnsi="Nanum Gothic" w:hint="eastAsia"/>
        </w:rPr>
        <w:t xml:space="preserve">선언 뒤 </w:t>
      </w:r>
      <w:r w:rsidRPr="00430A1B">
        <w:rPr>
          <w:rFonts w:ascii="Nanum Gothic" w:eastAsia="Nanum Gothic" w:hAnsi="Nanum Gothic" w:hint="eastAsia"/>
        </w:rPr>
        <w:t xml:space="preserve">사용하여 </w:t>
      </w:r>
      <w:r>
        <w:rPr>
          <w:rFonts w:ascii="Nanum Gothic" w:eastAsia="Nanum Gothic" w:hAnsi="Nanum Gothic"/>
        </w:rPr>
        <w:t xml:space="preserve">memory </w:t>
      </w:r>
      <w:r>
        <w:rPr>
          <w:rFonts w:ascii="Nanum Gothic" w:eastAsia="Nanum Gothic" w:hAnsi="Nanum Gothic" w:hint="eastAsia"/>
        </w:rPr>
        <w:t>사용량이 높았으나,</w:t>
      </w:r>
      <w:r w:rsidRPr="00430A1B">
        <w:rPr>
          <w:rFonts w:ascii="Nanum Gothic" w:eastAsia="Nanum Gothic" w:hAnsi="Nanum Gothic" w:hint="eastAsia"/>
        </w:rPr>
        <w:t>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shape object </w:t>
      </w:r>
      <w:r>
        <w:rPr>
          <w:rFonts w:ascii="Nanum Gothic" w:eastAsia="Nanum Gothic" w:hAnsi="Nanum Gothic" w:hint="eastAsia"/>
        </w:rPr>
        <w:t xml:space="preserve">를 </w:t>
      </w:r>
      <w:r>
        <w:rPr>
          <w:rFonts w:ascii="Nanum Gothic" w:eastAsia="Nanum Gothic" w:hAnsi="Nanum Gothic"/>
        </w:rPr>
        <w:t xml:space="preserve">name, array </w:t>
      </w:r>
      <w:r>
        <w:rPr>
          <w:rFonts w:ascii="Nanum Gothic" w:eastAsia="Nanum Gothic" w:hAnsi="Nanum Gothic" w:hint="eastAsia"/>
        </w:rPr>
        <w:t xml:space="preserve">두개로 구성된 </w:t>
      </w:r>
      <w:r>
        <w:rPr>
          <w:rFonts w:ascii="Nanum Gothic" w:eastAsia="Nanum Gothic" w:hAnsi="Nanum Gothic"/>
        </w:rPr>
        <w:t>Shapeofyou object</w:t>
      </w:r>
      <w:r>
        <w:rPr>
          <w:rFonts w:ascii="Nanum Gothic" w:eastAsia="Nanum Gothic" w:hAnsi="Nanum Gothic" w:hint="eastAsia"/>
        </w:rPr>
        <w:t>로 구성하여,</w:t>
      </w:r>
      <w:r>
        <w:rPr>
          <w:rFonts w:ascii="Nanum Gothic" w:eastAsia="Nanum Gothic" w:hAnsi="Nanum Gothic"/>
        </w:rPr>
        <w:t xml:space="preserve"> static</w:t>
      </w:r>
      <w:r>
        <w:rPr>
          <w:rFonts w:ascii="Nanum Gothic" w:eastAsia="Nanum Gothic" w:hAnsi="Nanum Gothic" w:hint="eastAsia"/>
        </w:rPr>
        <w:t xml:space="preserve"> 을 사용하여 </w:t>
      </w:r>
      <w:r>
        <w:rPr>
          <w:rFonts w:ascii="Nanum Gothic" w:eastAsia="Nanum Gothic" w:hAnsi="Nanum Gothic"/>
        </w:rPr>
        <w:t xml:space="preserve">shared memory </w:t>
      </w:r>
      <w:r>
        <w:rPr>
          <w:rFonts w:ascii="Nanum Gothic" w:eastAsia="Nanum Gothic" w:hAnsi="Nanum Gothic" w:hint="eastAsia"/>
        </w:rPr>
        <w:t>의 이점을 누리고,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새로운 </w:t>
      </w: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>를 적용할 시,</w:t>
      </w:r>
      <w:r>
        <w:rPr>
          <w:rFonts w:ascii="Nanum Gothic" w:eastAsia="Nanum Gothic" w:hAnsi="Nanum Gothic"/>
        </w:rPr>
        <w:t xml:space="preserve"> interface </w:t>
      </w:r>
      <w:r>
        <w:rPr>
          <w:rFonts w:ascii="Nanum Gothic" w:eastAsia="Nanum Gothic" w:hAnsi="Nanum Gothic" w:hint="eastAsia"/>
        </w:rPr>
        <w:t xml:space="preserve">변화 없이 </w:t>
      </w:r>
      <w:r>
        <w:rPr>
          <w:rFonts w:ascii="Nanum Gothic" w:eastAsia="Nanum Gothic" w:hAnsi="Nanum Gothic"/>
        </w:rPr>
        <w:t xml:space="preserve">Shapeofyou object </w:t>
      </w:r>
      <w:r>
        <w:rPr>
          <w:rFonts w:ascii="Nanum Gothic" w:eastAsia="Nanum Gothic" w:hAnsi="Nanum Gothic" w:hint="eastAsia"/>
        </w:rPr>
        <w:t xml:space="preserve">추가로 쉽게 </w:t>
      </w:r>
      <w:r>
        <w:rPr>
          <w:rFonts w:ascii="Nanum Gothic" w:eastAsia="Nanum Gothic" w:hAnsi="Nanum Gothic"/>
        </w:rPr>
        <w:t>shape</w:t>
      </w:r>
      <w:r>
        <w:rPr>
          <w:rFonts w:ascii="Nanum Gothic" w:eastAsia="Nanum Gothic" w:hAnsi="Nanum Gothic" w:hint="eastAsia"/>
        </w:rPr>
        <w:t>를 추가할 수 있게 된다.</w:t>
      </w:r>
      <w:r>
        <w:rPr>
          <w:rFonts w:ascii="Nanum Gothic" w:eastAsia="Nanum Gothic" w:hAnsi="Nanum Gothic"/>
        </w:rPr>
        <w:t xml:space="preserve"> getShapeByName Method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 xml:space="preserve">new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ShapeCell instance </w:t>
      </w:r>
      <w:r>
        <w:rPr>
          <w:rFonts w:ascii="Nanum Gothic" w:eastAsia="Nanum Gothic" w:hAnsi="Nanum Gothic" w:hint="eastAsia"/>
        </w:rPr>
        <w:t>를 생성하나,</w:t>
      </w: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>가 바뀔시,</w:t>
      </w:r>
      <w:r>
        <w:rPr>
          <w:rFonts w:ascii="Nanum Gothic" w:eastAsia="Nanum Gothic" w:hAnsi="Nanum Gothic"/>
        </w:rPr>
        <w:t xml:space="preserve"> reference </w:t>
      </w:r>
      <w:r>
        <w:rPr>
          <w:rFonts w:ascii="Nanum Gothic" w:eastAsia="Nanum Gothic" w:hAnsi="Nanum Gothic" w:hint="eastAsia"/>
        </w:rPr>
        <w:t xml:space="preserve">가 사라지도록 설계하여 </w:t>
      </w:r>
      <w:r>
        <w:rPr>
          <w:rFonts w:ascii="Nanum Gothic" w:eastAsia="Nanum Gothic" w:hAnsi="Nanum Gothic"/>
        </w:rPr>
        <w:t xml:space="preserve">GC </w:t>
      </w:r>
      <w:r>
        <w:rPr>
          <w:rFonts w:ascii="Nanum Gothic" w:eastAsia="Nanum Gothic" w:hAnsi="Nanum Gothic" w:hint="eastAsia"/>
        </w:rPr>
        <w:t xml:space="preserve">에 의해 </w:t>
      </w:r>
      <w:r>
        <w:rPr>
          <w:rFonts w:ascii="Nanum Gothic" w:eastAsia="Nanum Gothic" w:hAnsi="Nanum Gothic"/>
        </w:rPr>
        <w:t xml:space="preserve">memory reclaim </w:t>
      </w:r>
      <w:r>
        <w:rPr>
          <w:rFonts w:ascii="Nanum Gothic" w:eastAsia="Nanum Gothic" w:hAnsi="Nanum Gothic" w:hint="eastAsia"/>
        </w:rPr>
        <w:t>으로 정리된다.</w:t>
      </w:r>
    </w:p>
    <w:p w14:paraId="1420E855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 xml:space="preserve">hapeCollection </w:t>
      </w:r>
      <w:r>
        <w:rPr>
          <w:rFonts w:ascii="Nanum Gothic" w:eastAsia="Nanum Gothic" w:hAnsi="Nanum Gothic" w:hint="eastAsia"/>
        </w:rPr>
        <w:t xml:space="preserve">등 여러 </w:t>
      </w:r>
      <w:r>
        <w:rPr>
          <w:rFonts w:ascii="Nanum Gothic" w:eastAsia="Nanum Gothic" w:hAnsi="Nanum Gothic"/>
        </w:rPr>
        <w:t xml:space="preserve">class name </w:t>
      </w:r>
      <w:r>
        <w:rPr>
          <w:rFonts w:ascii="Nanum Gothic" w:eastAsia="Nanum Gothic" w:hAnsi="Nanum Gothic" w:hint="eastAsia"/>
        </w:rPr>
        <w:t>은 코드 수정을 최소화 하고자 변경하지 않았다.</w:t>
      </w:r>
      <w:r>
        <w:rPr>
          <w:rFonts w:ascii="Nanum Gothic" w:eastAsia="Nanum Gothic" w:hAnsi="Nanum Gothic"/>
        </w:rPr>
        <w:t xml:space="preserve"> </w:t>
      </w:r>
    </w:p>
    <w:p w14:paraId="4D7DBE46" w14:textId="77777777" w:rsidR="00696EDF" w:rsidRPr="00336DD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6BF9628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Shape.java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594528A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class Shape { </w:t>
      </w:r>
      <w:r>
        <w:rPr>
          <w:rFonts w:ascii="Nanum Gothic" w:eastAsia="Nanum Gothic" w:hAnsi="Nanum Gothic"/>
        </w:rPr>
        <w:t xml:space="preserve"> ... </w:t>
      </w:r>
      <w:r w:rsidRPr="00653191">
        <w:rPr>
          <w:rFonts w:ascii="Nanum Gothic" w:eastAsia="Nanum Gothic" w:hAnsi="Nanum Gothic"/>
        </w:rPr>
        <w:t>}</w:t>
      </w:r>
    </w:p>
    <w:p w14:paraId="4D36AD65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</w:t>
      </w:r>
      <w:r>
        <w:rPr>
          <w:rFonts w:ascii="Nanum Gothic" w:eastAsia="Nanum Gothic" w:hAnsi="Nanum Gothic" w:hint="eastAsia"/>
          <w:b/>
        </w:rPr>
        <w:t>전</w:t>
      </w:r>
      <w:r w:rsidRPr="00E4507C">
        <w:rPr>
          <w:rFonts w:ascii="Nanum Gothic" w:eastAsia="Nanum Gothic" w:hAnsi="Nanum Gothic" w:hint="eastAsia"/>
          <w:b/>
        </w:rPr>
        <w:t xml:space="preserve">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45A6E42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class Shapecollection{ ... } // shape</w:t>
      </w:r>
      <w:r>
        <w:rPr>
          <w:rFonts w:ascii="Nanum Gothic" w:eastAsia="Nanum Gothic" w:hAnsi="Nanum Gothic" w:hint="eastAsia"/>
        </w:rPr>
        <w:t xml:space="preserve"> 를 관리하는 </w:t>
      </w:r>
      <w:r>
        <w:rPr>
          <w:rFonts w:ascii="Nanum Gothic" w:eastAsia="Nanum Gothic" w:hAnsi="Nanum Gothic"/>
        </w:rPr>
        <w:t>class</w:t>
      </w:r>
    </w:p>
    <w:p w14:paraId="2E8B1ADC" w14:textId="77777777" w:rsidR="00696EDF" w:rsidRPr="007223EE" w:rsidRDefault="00696EDF" w:rsidP="00696EDF">
      <w:pPr>
        <w:rPr>
          <w:rFonts w:ascii="Nanum Gothic" w:eastAsia="Nanum Gothic" w:hAnsi="Nanum Gothic"/>
          <w:sz w:val="40"/>
        </w:rPr>
      </w:pPr>
      <w:r w:rsidRPr="007223EE">
        <w:rPr>
          <w:rStyle w:val="pl-k"/>
          <w:rFonts w:ascii="Nanum Gothic" w:eastAsia="Nanum Gothic" w:hAnsi="Nanum Gothic" w:cs="Consolas"/>
          <w:szCs w:val="18"/>
        </w:rPr>
        <w:t>public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k"/>
          <w:rFonts w:ascii="Nanum Gothic" w:eastAsia="Nanum Gothic" w:hAnsi="Nanum Gothic" w:cs="Consolas"/>
          <w:szCs w:val="18"/>
        </w:rPr>
        <w:t>static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smi"/>
          <w:rFonts w:ascii="Nanum Gothic" w:eastAsia="Nanum Gothic" w:hAnsi="Nanum Gothic" w:cs="Consolas"/>
          <w:szCs w:val="18"/>
        </w:rPr>
        <w:t>Shape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( </w:t>
      </w:r>
      <w:r w:rsidRPr="007223EE">
        <w:rPr>
          <w:rStyle w:val="pl-smi"/>
          <w:rFonts w:ascii="Nanum Gothic" w:eastAsia="Nanum Gothic" w:hAnsi="Nanum Gothic" w:cs="Consolas"/>
          <w:szCs w:val="18"/>
        </w:rPr>
        <w:t>String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v"/>
          <w:rFonts w:ascii="Nanum Gothic" w:eastAsia="Nanum Gothic" w:hAnsi="Nanum Gothic" w:cs="Consolas"/>
          <w:szCs w:val="18"/>
        </w:rPr>
        <w:t>name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) </w:t>
      </w:r>
    </w:p>
    <w:p w14:paraId="29924556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/</w:t>
      </w:r>
      <w:r>
        <w:rPr>
          <w:rFonts w:ascii="Nanum Gothic" w:eastAsia="Nanum Gothic" w:hAnsi="Nanum Gothic"/>
        </w:rPr>
        <w:t xml:space="preserve">/ </w:t>
      </w:r>
      <w:r>
        <w:rPr>
          <w:rFonts w:ascii="Nanum Gothic" w:eastAsia="Nanum Gothic" w:hAnsi="Nanum Gothic" w:hint="eastAsia"/>
        </w:rPr>
        <w:t>이</w:t>
      </w:r>
      <w:r>
        <w:rPr>
          <w:rFonts w:ascii="Nanum Gothic" w:eastAsia="Nanum Gothic" w:hAnsi="Nanum Gothic"/>
        </w:rPr>
        <w:t xml:space="preserve"> method </w:t>
      </w:r>
      <w:r>
        <w:rPr>
          <w:rFonts w:ascii="Nanum Gothic" w:eastAsia="Nanum Gothic" w:hAnsi="Nanum Gothic" w:hint="eastAsia"/>
        </w:rPr>
        <w:t xml:space="preserve">에서 </w:t>
      </w:r>
      <w:r>
        <w:rPr>
          <w:rFonts w:ascii="Nanum Gothic" w:eastAsia="Nanum Gothic" w:hAnsi="Nanum Gothic"/>
        </w:rPr>
        <w:t xml:space="preserve">shape String </w:t>
      </w:r>
      <w:r>
        <w:rPr>
          <w:rFonts w:ascii="Nanum Gothic" w:eastAsia="Nanum Gothic" w:hAnsi="Nanum Gothic" w:hint="eastAsia"/>
        </w:rPr>
        <w:t>을 반환한다.</w:t>
      </w:r>
      <w:r>
        <w:rPr>
          <w:rFonts w:ascii="Nanum Gothic" w:eastAsia="Nanum Gothic" w:hAnsi="Nanum Gothic"/>
        </w:rPr>
        <w:t xml:space="preserve"> </w:t>
      </w:r>
    </w:p>
    <w:p w14:paraId="6B7ABEC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Shape.java ]</w:t>
      </w:r>
    </w:p>
    <w:p w14:paraId="5EF667AF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>public abstract class Shape { ... }</w:t>
      </w:r>
    </w:p>
    <w:p w14:paraId="2DF47AD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1718806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static class Shapecell extends Shape { ... }</w:t>
      </w:r>
    </w:p>
    <w:p w14:paraId="2202355A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static class Shapeofyou{…}</w:t>
      </w:r>
    </w:p>
    <w:p w14:paraId="49C579F0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lastRenderedPageBreak/>
        <w:t xml:space="preserve">[ 변경 후 소스 - </w:t>
      </w:r>
      <w:r w:rsidRPr="00E4507C">
        <w:rPr>
          <w:rFonts w:ascii="Nanum Gothic" w:eastAsia="Nanum Gothic" w:hAnsi="Nanum Gothic"/>
          <w:b/>
        </w:rPr>
        <w:t>GameOfLife.java ]</w:t>
      </w:r>
    </w:p>
    <w:p w14:paraId="37E3C787" w14:textId="77777777" w:rsidR="00696EDF" w:rsidRPr="002B30B8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2B30B8">
        <w:rPr>
          <w:rFonts w:ascii="Nanum Gothic" w:eastAsia="Nanum Gothic" w:hAnsi="Nanum Gothic"/>
        </w:rPr>
        <w:t>ShapeCollection.getShapeByName( "Glider" )</w:t>
      </w:r>
    </w:p>
    <w:p w14:paraId="386A49A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BB4EF1E" wp14:editId="2746182F">
            <wp:extent cx="3949667" cy="1081140"/>
            <wp:effectExtent l="0" t="0" r="0" b="1143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12-06 오전 9.23.0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66" cy="10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792E" w14:textId="471D7E14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8</w:t>
      </w:r>
      <w:r w:rsidRPr="00C94C7C"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/>
        </w:rPr>
        <w:t>ShapeCollection class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>getShapeByName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2E10D5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56E69E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0D3830">
        <w:rPr>
          <w:rFonts w:ascii="Nanum Gothic" w:eastAsia="Nanum Gothic" w:hAnsi="Nanum Gothic"/>
          <w:noProof/>
        </w:rPr>
        <w:drawing>
          <wp:inline distT="0" distB="0" distL="0" distR="0" wp14:anchorId="471A8516" wp14:editId="5F7077CE">
            <wp:extent cx="5760085" cy="102933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A79D" w14:textId="68D7993C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9</w:t>
      </w:r>
      <w:r w:rsidRPr="00C94C7C"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/>
        </w:rPr>
        <w:t>ShapeCollection class diagram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45391205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3975177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E95293">
        <w:rPr>
          <w:rFonts w:ascii="Nanum Gothic" w:eastAsia="Nanum Gothic" w:hAnsi="Nanum Gothic"/>
          <w:noProof/>
        </w:rPr>
        <w:drawing>
          <wp:inline distT="0" distB="0" distL="0" distR="0" wp14:anchorId="78B0F95E" wp14:editId="385B7BB1">
            <wp:extent cx="5283200" cy="33401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2AC8" w14:textId="2E71B7C3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10</w:t>
      </w:r>
      <w:r w:rsidRPr="00C94C7C"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/>
        </w:rPr>
        <w:t>Shapeofyou nested class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19A3279B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7D4DAA8C" w14:textId="77777777" w:rsidR="00696EDF" w:rsidRPr="004F4BB4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b/>
        </w:rPr>
        <w:lastRenderedPageBreak/>
        <w:t>4</w:t>
      </w:r>
      <w:r w:rsidRPr="00430A1B">
        <w:rPr>
          <w:rFonts w:ascii="Nanum Gothic" w:eastAsia="Nanum Gothic" w:hAnsi="Nanum Gothic" w:hint="eastAsia"/>
          <w:b/>
        </w:rPr>
        <w:t xml:space="preserve">. </w:t>
      </w:r>
      <w:r>
        <w:rPr>
          <w:rFonts w:ascii="Nanum Gothic" w:eastAsia="Nanum Gothic" w:hAnsi="Nanum Gothic"/>
          <w:b/>
        </w:rPr>
        <w:t>State</w:t>
      </w:r>
      <w:r w:rsidRPr="00430A1B">
        <w:rPr>
          <w:rFonts w:ascii="Nanum Gothic" w:eastAsia="Nanum Gothic" w:hAnsi="Nanum Gothic"/>
          <w:b/>
        </w:rPr>
        <w:t xml:space="preserve"> </w:t>
      </w:r>
      <w:r>
        <w:rPr>
          <w:rFonts w:ascii="Nanum Gothic" w:eastAsia="Nanum Gothic" w:hAnsi="Nanum Gothic" w:hint="eastAsia"/>
          <w:b/>
        </w:rPr>
        <w:t>패</w:t>
      </w:r>
      <w:r w:rsidRPr="00430A1B">
        <w:rPr>
          <w:rFonts w:ascii="Nanum Gothic" w:eastAsia="Nanum Gothic" w:hAnsi="Nanum Gothic" w:hint="eastAsia"/>
          <w:b/>
        </w:rPr>
        <w:t>턴</w:t>
      </w:r>
    </w:p>
    <w:p w14:paraId="2794B79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State pattern </w:t>
      </w:r>
      <w:r>
        <w:rPr>
          <w:rFonts w:ascii="Nanum Gothic" w:eastAsia="Nanum Gothic" w:hAnsi="Nanum Gothic" w:hint="eastAsia"/>
        </w:rPr>
        <w:t>은 다음과 같은 상황에서 적용한다.</w:t>
      </w:r>
    </w:p>
    <w:p w14:paraId="0F540A14" w14:textId="77777777" w:rsidR="00696EDF" w:rsidRDefault="00696EDF" w:rsidP="00696EDF">
      <w:pPr>
        <w:pStyle w:val="afd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객체의 행동이 상태에 따라 달라지고,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런타임에 행동이 바뀜.</w:t>
      </w:r>
    </w:p>
    <w:p w14:paraId="26135C29" w14:textId="77777777" w:rsidR="00696EDF" w:rsidRDefault="00696EDF" w:rsidP="00696EDF">
      <w:pPr>
        <w:pStyle w:val="afd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객체에 따른 다중 분기 조건 처리가 많을 때</w:t>
      </w:r>
      <w:r>
        <w:rPr>
          <w:rFonts w:ascii="Nanum Gothic" w:eastAsia="Nanum Gothic" w:hAnsi="Nanum Gothic"/>
        </w:rPr>
        <w:t>.</w:t>
      </w:r>
    </w:p>
    <w:p w14:paraId="4FC361E4" w14:textId="77777777" w:rsidR="00696EDF" w:rsidRPr="005478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 중 </w:t>
      </w:r>
      <w:r>
        <w:rPr>
          <w:rFonts w:ascii="Nanum Gothic" w:eastAsia="Nanum Gothic" w:hAnsi="Nanum Gothic"/>
        </w:rPr>
        <w:t xml:space="preserve">, Game of life </w:t>
      </w:r>
      <w:r>
        <w:rPr>
          <w:rFonts w:ascii="Nanum Gothic" w:eastAsia="Nanum Gothic" w:hAnsi="Nanum Gothic" w:hint="eastAsia"/>
        </w:rPr>
        <w:t xml:space="preserve">프로젝트 같은 경우에는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>번 경우에 해당한다.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게임의 </w:t>
      </w:r>
      <w:r>
        <w:rPr>
          <w:rFonts w:ascii="Nanum Gothic" w:eastAsia="Nanum Gothic" w:hAnsi="Nanum Gothic"/>
        </w:rPr>
        <w:t xml:space="preserve">start/stop </w:t>
      </w:r>
      <w:r>
        <w:rPr>
          <w:rFonts w:ascii="Nanum Gothic" w:eastAsia="Nanum Gothic" w:hAnsi="Nanum Gothic" w:hint="eastAsia"/>
        </w:rPr>
        <w:t>버튼에 따른 행동 변화가 있기 때문에 패턴을 적용하였다.</w:t>
      </w:r>
    </w:p>
    <w:p w14:paraId="158F4F3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기본적으로 프로그램은 버튼을 눌러야 </w:t>
      </w:r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 xml:space="preserve">tart state </w:t>
      </w:r>
      <w:r>
        <w:rPr>
          <w:rFonts w:ascii="Nanum Gothic" w:eastAsia="Nanum Gothic" w:hAnsi="Nanum Gothic" w:hint="eastAsia"/>
        </w:rPr>
        <w:t>에 진입하고,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초기 시작시에는 </w:t>
      </w:r>
      <w:r>
        <w:rPr>
          <w:rFonts w:ascii="Nanum Gothic" w:eastAsia="Nanum Gothic" w:hAnsi="Nanum Gothic"/>
        </w:rPr>
        <w:t xml:space="preserve">stop </w:t>
      </w:r>
      <w:r w:rsidRPr="00C94C7C">
        <w:rPr>
          <w:rFonts w:ascii="Nanum Gothic" w:eastAsia="Nanum Gothic" w:hAnsi="Nanum Gothic" w:hint="eastAsia"/>
        </w:rPr>
        <w:t xml:space="preserve"> 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있다.</w:t>
      </w:r>
      <w:r>
        <w:rPr>
          <w:rFonts w:ascii="Nanum Gothic" w:eastAsia="Nanum Gothic" w:hAnsi="Nanum Gothic"/>
        </w:rPr>
        <w:t xml:space="preserve"> start state</w:t>
      </w:r>
      <w:r>
        <w:rPr>
          <w:rFonts w:ascii="Nanum Gothic" w:eastAsia="Nanum Gothic" w:hAnsi="Nanum Gothic" w:hint="eastAsia"/>
        </w:rPr>
        <w:t xml:space="preserve"> 없이는 </w:t>
      </w:r>
      <w:r>
        <w:rPr>
          <w:rFonts w:ascii="Nanum Gothic" w:eastAsia="Nanum Gothic" w:hAnsi="Nanum Gothic"/>
        </w:rPr>
        <w:t>next</w:t>
      </w:r>
      <w:r>
        <w:rPr>
          <w:rFonts w:ascii="Nanum Gothic" w:eastAsia="Nanum Gothic" w:hAnsi="Nanum Gothic" w:hint="eastAsia"/>
        </w:rPr>
        <w:t>를 통해 다음 세대를 확인하며,</w:t>
      </w:r>
      <w:r>
        <w:rPr>
          <w:rFonts w:ascii="Nanum Gothic" w:eastAsia="Nanum Gothic" w:hAnsi="Nanum Gothic"/>
        </w:rPr>
        <w:t xml:space="preserve"> start </w:t>
      </w:r>
      <w:r>
        <w:rPr>
          <w:rFonts w:ascii="Nanum Gothic" w:eastAsia="Nanum Gothic" w:hAnsi="Nanum Gothic" w:hint="eastAsia"/>
        </w:rPr>
        <w:t xml:space="preserve">버튼을 누를 경우 </w:t>
      </w:r>
      <w:r w:rsidRPr="00C94C7C">
        <w:rPr>
          <w:rFonts w:ascii="Nanum Gothic" w:eastAsia="Nanum Gothic" w:hAnsi="Nanum Gothic" w:hint="eastAsia"/>
        </w:rPr>
        <w:t xml:space="preserve"> 일정 </w:t>
      </w:r>
      <w:r>
        <w:rPr>
          <w:rFonts w:ascii="Nanum Gothic" w:eastAsia="Nanum Gothic" w:hAnsi="Nanum Gothic" w:hint="eastAsia"/>
        </w:rPr>
        <w:t>속도</w:t>
      </w:r>
      <w:r w:rsidRPr="00C94C7C">
        <w:rPr>
          <w:rFonts w:ascii="Nanum Gothic" w:eastAsia="Nanum Gothic" w:hAnsi="Nanum Gothic" w:hint="eastAsia"/>
        </w:rPr>
        <w:t xml:space="preserve">로 자동으로 세대를 증가시켜준다. 위 두 상태를 관리하고 각기 다른 로직 구현을 위해 </w:t>
      </w:r>
      <w:r w:rsidRPr="00C94C7C">
        <w:rPr>
          <w:rFonts w:ascii="Nanum Gothic" w:eastAsia="Nanum Gothic" w:hAnsi="Nanum Gothic"/>
        </w:rPr>
        <w:t xml:space="preserve">State </w:t>
      </w:r>
      <w:r w:rsidRPr="00C94C7C">
        <w:rPr>
          <w:rFonts w:ascii="Nanum Gothic" w:eastAsia="Nanum Gothic" w:hAnsi="Nanum Gothic" w:hint="eastAsia"/>
        </w:rPr>
        <w:t xml:space="preserve">패턴을 적용했다. </w:t>
      </w:r>
    </w:p>
    <w:p w14:paraId="35DF576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프로그램은 </w:t>
      </w:r>
      <w:r>
        <w:rPr>
          <w:rFonts w:ascii="Nanum Gothic" w:eastAsia="Nanum Gothic" w:hAnsi="Nanum Gothic"/>
        </w:rPr>
        <w:t xml:space="preserve">startStopButtonClicked </w:t>
      </w:r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 xml:space="preserve">GameOfLife.java)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를 관리하며,</w:t>
      </w:r>
      <w:r>
        <w:rPr>
          <w:rFonts w:ascii="Nanum Gothic" w:eastAsia="Nanum Gothic" w:hAnsi="Nanum Gothic"/>
        </w:rPr>
        <w:t xml:space="preserve"> stop(), start2() method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game state </w:t>
      </w:r>
      <w:r>
        <w:rPr>
          <w:rFonts w:ascii="Nanum Gothic" w:eastAsia="Nanum Gothic" w:hAnsi="Nanum Gothic" w:hint="eastAsia"/>
        </w:rPr>
        <w:t>를 관리한다.</w:t>
      </w:r>
    </w:p>
    <w:p w14:paraId="5428395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GameOfLifeStates interface </w:t>
      </w:r>
      <w:r>
        <w:rPr>
          <w:rFonts w:ascii="Nanum Gothic" w:eastAsia="Nanum Gothic" w:hAnsi="Nanum Gothic" w:hint="eastAsia"/>
        </w:rPr>
        <w:t>를 선언한 뒤,</w:t>
      </w:r>
      <w:r>
        <w:rPr>
          <w:rFonts w:ascii="Nanum Gothic" w:eastAsia="Nanum Gothic" w:hAnsi="Nanum Gothic"/>
        </w:rPr>
        <w:t xml:space="preserve"> startState, stopState </w:t>
      </w:r>
      <w:r>
        <w:rPr>
          <w:rFonts w:ascii="Nanum Gothic" w:eastAsia="Nanum Gothic" w:hAnsi="Nanum Gothic" w:hint="eastAsia"/>
        </w:rPr>
        <w:t xml:space="preserve">두 </w:t>
      </w:r>
      <w:r>
        <w:rPr>
          <w:rFonts w:ascii="Nanum Gothic" w:eastAsia="Nanum Gothic" w:hAnsi="Nanum Gothic"/>
        </w:rPr>
        <w:t xml:space="preserve">concrete subclass </w:t>
      </w:r>
      <w:r>
        <w:rPr>
          <w:rFonts w:ascii="Nanum Gothic" w:eastAsia="Nanum Gothic" w:hAnsi="Nanum Gothic" w:hint="eastAsia"/>
        </w:rPr>
        <w:t xml:space="preserve">들이 구현하여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를 구성한다.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그 후 </w:t>
      </w:r>
      <w:r>
        <w:rPr>
          <w:rFonts w:ascii="Nanum Gothic" w:eastAsia="Nanum Gothic" w:hAnsi="Nanum Gothic"/>
        </w:rPr>
        <w:t xml:space="preserve">startStopContext </w:t>
      </w:r>
      <w:r>
        <w:rPr>
          <w:rFonts w:ascii="Nanum Gothic" w:eastAsia="Nanum Gothic" w:hAnsi="Nanum Gothic" w:hint="eastAsia"/>
        </w:rPr>
        <w:t xml:space="preserve">가 </w:t>
      </w:r>
      <w:r>
        <w:rPr>
          <w:rFonts w:ascii="Nanum Gothic" w:eastAsia="Nanum Gothic" w:hAnsi="Nanum Gothic"/>
        </w:rPr>
        <w:t>doAction</w:t>
      </w:r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>)</w:t>
      </w:r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method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를 변경한다.</w:t>
      </w:r>
    </w:p>
    <w:p w14:paraId="262CD0A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doAction</w:t>
      </w:r>
      <w:r>
        <w:rPr>
          <w:rFonts w:ascii="Nanum Gothic" w:eastAsia="Nanum Gothic" w:hAnsi="Nanum Gothic" w:hint="eastAsia"/>
        </w:rPr>
        <w:t xml:space="preserve">은 </w:t>
      </w:r>
      <w:r>
        <w:rPr>
          <w:rFonts w:ascii="Nanum Gothic" w:eastAsia="Nanum Gothic" w:hAnsi="Nanum Gothic"/>
        </w:rPr>
        <w:t xml:space="preserve">context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>controls</w:t>
      </w:r>
      <w:r>
        <w:rPr>
          <w:rFonts w:ascii="Nanum Gothic" w:eastAsia="Nanum Gothic" w:hAnsi="Nanum Gothic" w:hint="eastAsia"/>
        </w:rPr>
        <w:t xml:space="preserve">를 받아 현재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대한</w:t>
      </w:r>
      <w:r>
        <w:rPr>
          <w:rFonts w:ascii="Nanum Gothic" w:eastAsia="Nanum Gothic" w:hAnsi="Nanum Gothic"/>
        </w:rPr>
        <w:t>method</w:t>
      </w:r>
      <w:r>
        <w:rPr>
          <w:rFonts w:ascii="Nanum Gothic" w:eastAsia="Nanum Gothic" w:hAnsi="Nanum Gothic" w:hint="eastAsia"/>
        </w:rPr>
        <w:t xml:space="preserve">를 실행한 뒤 </w:t>
      </w:r>
      <w:r>
        <w:rPr>
          <w:rFonts w:ascii="Nanum Gothic" w:eastAsia="Nanum Gothic" w:hAnsi="Nanum Gothic"/>
        </w:rPr>
        <w:t>setState()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다음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로 이전한다.</w:t>
      </w:r>
    </w:p>
    <w:p w14:paraId="204CFE18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44BCA26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8A5088C" wp14:editId="5E45B521">
            <wp:extent cx="4089367" cy="1464256"/>
            <wp:effectExtent l="0" t="0" r="63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2-06 오전 9.43.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884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DE8" w14:textId="2C066351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11</w:t>
      </w:r>
      <w:r w:rsidRPr="00C94C7C">
        <w:rPr>
          <w:rFonts w:ascii="Nanum Gothic" w:eastAsia="Nanum Gothic" w:hAnsi="Nanum Gothic"/>
        </w:rPr>
        <w:t xml:space="preserve">. State </w:t>
      </w:r>
      <w:r w:rsidRPr="00C94C7C">
        <w:rPr>
          <w:rFonts w:ascii="Nanum Gothic" w:eastAsia="Nanum Gothic" w:hAnsi="Nanum Gothic" w:hint="eastAsia"/>
        </w:rPr>
        <w:t>패턴 다이어그램 &gt;</w:t>
      </w:r>
    </w:p>
    <w:p w14:paraId="1E899884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FACD260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440F7F39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21907916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EBF80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lastRenderedPageBreak/>
        <w:t>기존 코드와 변경된 코드는 다음과 같다.</w:t>
      </w:r>
    </w:p>
    <w:p w14:paraId="33C0CA34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</w:t>
      </w:r>
      <w:r>
        <w:rPr>
          <w:rFonts w:ascii="Nanum Gothic" w:eastAsia="Nanum Gothic" w:hAnsi="Nanum Gothic"/>
          <w:b/>
        </w:rPr>
        <w:t>GameOfLife</w:t>
      </w:r>
      <w:r w:rsidRPr="00E4507C">
        <w:rPr>
          <w:rFonts w:ascii="Nanum Gothic" w:eastAsia="Nanum Gothic" w:hAnsi="Nanum Gothic"/>
          <w:b/>
        </w:rPr>
        <w:t>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619EDC8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>void startStopButtonClicked(GameOfLifeControlsEvent e)</w:t>
      </w:r>
      <w:r w:rsidRPr="00653191">
        <w:rPr>
          <w:rFonts w:ascii="Nanum Gothic" w:eastAsia="Nanum Gothic" w:hAnsi="Nanum Gothic"/>
        </w:rPr>
        <w:t xml:space="preserve"> { </w:t>
      </w:r>
      <w:r>
        <w:rPr>
          <w:rFonts w:ascii="Nanum Gothic" w:eastAsia="Nanum Gothic" w:hAnsi="Nanum Gothic"/>
        </w:rPr>
        <w:t xml:space="preserve"> ... </w:t>
      </w:r>
      <w:r w:rsidRPr="00653191">
        <w:rPr>
          <w:rFonts w:ascii="Nanum Gothic" w:eastAsia="Nanum Gothic" w:hAnsi="Nanum Gothic"/>
        </w:rPr>
        <w:t>}</w:t>
      </w:r>
      <w:r>
        <w:rPr>
          <w:rFonts w:ascii="Nanum Gothic" w:eastAsia="Nanum Gothic" w:hAnsi="Nanum Gothic" w:hint="eastAsia"/>
        </w:rPr>
        <w:t>.</w:t>
      </w:r>
      <w:r>
        <w:rPr>
          <w:rFonts w:ascii="Nanum Gothic" w:eastAsia="Nanum Gothic" w:hAnsi="Nanum Gothic"/>
        </w:rPr>
        <w:t xml:space="preserve"> </w:t>
      </w:r>
    </w:p>
    <w:p w14:paraId="2BC3D0A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startstopContext</w:t>
      </w:r>
      <w:r w:rsidRPr="00E4507C">
        <w:rPr>
          <w:rFonts w:ascii="Nanum Gothic" w:eastAsia="Nanum Gothic" w:hAnsi="Nanum Gothic"/>
          <w:b/>
        </w:rPr>
        <w:t>.java ]</w:t>
      </w:r>
    </w:p>
    <w:p w14:paraId="1229271C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>class startstopContext</w:t>
      </w:r>
      <w:r w:rsidRPr="00653191">
        <w:rPr>
          <w:rFonts w:ascii="Nanum Gothic" w:eastAsia="Nanum Gothic" w:hAnsi="Nanum Gothic"/>
        </w:rPr>
        <w:t xml:space="preserve"> { ... }</w:t>
      </w:r>
    </w:p>
    <w:p w14:paraId="4FCE21B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GameOfLifeStates.java</w:t>
      </w:r>
      <w:r w:rsidRPr="00E4507C">
        <w:rPr>
          <w:rFonts w:ascii="Nanum Gothic" w:eastAsia="Nanum Gothic" w:hAnsi="Nanum Gothic"/>
          <w:b/>
        </w:rPr>
        <w:t xml:space="preserve"> ]</w:t>
      </w:r>
    </w:p>
    <w:p w14:paraId="31F0E47E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public interface GameOfLifeStates</w:t>
      </w:r>
    </w:p>
    <w:p w14:paraId="017A7C49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2FEAD12" w14:textId="77777777" w:rsidR="00696EDF" w:rsidRPr="007778C6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3429DC3" wp14:editId="1DAB1576">
            <wp:extent cx="5273131" cy="1244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12-06 오전 9.34.3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8" cy="12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805B" w14:textId="4AF3C77B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12</w:t>
      </w:r>
      <w:r w:rsidRPr="00C94C7C">
        <w:rPr>
          <w:rFonts w:ascii="Nanum Gothic" w:eastAsia="Nanum Gothic" w:hAnsi="Nanum Gothic"/>
        </w:rPr>
        <w:t xml:space="preserve">. </w:t>
      </w:r>
      <w:r w:rsidRPr="00C94C7C">
        <w:rPr>
          <w:rFonts w:ascii="Nanum Gothic" w:eastAsia="Nanum Gothic" w:hAnsi="Nanum Gothic" w:hint="eastAsia"/>
        </w:rPr>
        <w:t>상태 관리가 하드 코딩된, 변경 전 소스 &gt;</w:t>
      </w:r>
    </w:p>
    <w:p w14:paraId="0542E8D2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47631E9E" wp14:editId="409A6991">
            <wp:extent cx="5312523" cy="927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2-06 오전 9.35.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76" cy="9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77E2" w14:textId="694EED05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13</w:t>
      </w:r>
      <w:r w:rsidRPr="00C94C7C">
        <w:rPr>
          <w:rFonts w:ascii="Nanum Gothic" w:eastAsia="Nanum Gothic" w:hAnsi="Nanum Gothic"/>
        </w:rPr>
        <w:t>. State</w:t>
      </w:r>
      <w:r w:rsidRPr="00C94C7C">
        <w:rPr>
          <w:rFonts w:ascii="Nanum Gothic" w:eastAsia="Nanum Gothic" w:hAnsi="Nanum Gothic" w:hint="eastAsia"/>
        </w:rPr>
        <w:t xml:space="preserve"> 패턴이 적용된, 변경 후 소스 &gt;</w:t>
      </w:r>
    </w:p>
    <w:p w14:paraId="280610C4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0BBDE5D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0F26B97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BA55C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71E9C18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2479584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D504057" w14:textId="4D35CFFF" w:rsidR="00696EDF" w:rsidRPr="00F625EA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625EA">
        <w:rPr>
          <w:rFonts w:ascii="Nanum Gothic" w:eastAsia="Nanum Gothic" w:hAnsi="Nanum Gothic" w:hint="eastAsia"/>
          <w:b/>
        </w:rPr>
        <w:lastRenderedPageBreak/>
        <w:t xml:space="preserve">5. </w:t>
      </w:r>
      <w:r w:rsidRPr="00F625EA">
        <w:rPr>
          <w:rFonts w:ascii="Nanum Gothic" w:eastAsia="Nanum Gothic" w:hAnsi="Nanum Gothic"/>
          <w:b/>
        </w:rPr>
        <w:t xml:space="preserve">Command </w:t>
      </w:r>
      <w:r w:rsidRPr="00F625EA">
        <w:rPr>
          <w:rFonts w:ascii="Nanum Gothic" w:eastAsia="Nanum Gothic" w:hAnsi="Nanum Gothic" w:hint="eastAsia"/>
          <w:b/>
        </w:rPr>
        <w:t>패턴</w:t>
      </w:r>
    </w:p>
    <w:p w14:paraId="6AC1279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Game of life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>이 진화하는 속도와 진화 과정을 보여주는 디스플레이의 크기를 조절할 수 있다.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r>
        <w:rPr>
          <w:rFonts w:ascii="Nanum Gothic" w:eastAsia="Nanum Gothic" w:hAnsi="Nanum Gothic"/>
        </w:rPr>
        <w:t xml:space="preserve">GameOfLifeControls 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 xml:space="preserve">listener </w:t>
      </w:r>
      <w:r>
        <w:rPr>
          <w:rFonts w:ascii="Nanum Gothic" w:eastAsia="Nanum Gothic" w:hAnsi="Nanum Gothic" w:hint="eastAsia"/>
        </w:rPr>
        <w:t xml:space="preserve">를 통하여 </w:t>
      </w:r>
      <w:r>
        <w:rPr>
          <w:rFonts w:ascii="Nanum Gothic" w:eastAsia="Nanum Gothic" w:hAnsi="Nanum Gothic"/>
        </w:rPr>
        <w:t>GameOfLife class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 xml:space="preserve">speedChanged, zoomChanged </w:t>
      </w:r>
      <w:r>
        <w:rPr>
          <w:rFonts w:ascii="Nanum Gothic" w:eastAsia="Nanum Gothic" w:hAnsi="Nanum Gothic" w:hint="eastAsia"/>
        </w:rPr>
        <w:t>를 통하여 속도와 크기를 바꾸게 된다.</w:t>
      </w:r>
    </w:p>
    <w:p w14:paraId="0F17B6FA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프로젝트에서는 이를 </w:t>
      </w:r>
      <w:r>
        <w:rPr>
          <w:rFonts w:ascii="Nanum Gothic" w:eastAsia="Nanum Gothic" w:hAnsi="Nanum Gothic"/>
        </w:rPr>
        <w:t xml:space="preserve">if-else </w:t>
      </w:r>
      <w:r>
        <w:rPr>
          <w:rFonts w:ascii="Nanum Gothic" w:eastAsia="Nanum Gothic" w:hAnsi="Nanum Gothic" w:hint="eastAsia"/>
        </w:rPr>
        <w:t>의 다중 분기로 구현하였다.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또한,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속도와 크기를 </w:t>
      </w:r>
      <w:r>
        <w:rPr>
          <w:rFonts w:ascii="Nanum Gothic" w:eastAsia="Nanum Gothic" w:hAnsi="Nanum Gothic"/>
        </w:rPr>
        <w:t xml:space="preserve">final static </w:t>
      </w:r>
      <w:r>
        <w:rPr>
          <w:rFonts w:ascii="Nanum Gothic" w:eastAsia="Nanum Gothic" w:hAnsi="Nanum Gothic" w:hint="eastAsia"/>
        </w:rPr>
        <w:t xml:space="preserve">형식으로 </w:t>
      </w:r>
      <w:r>
        <w:rPr>
          <w:rFonts w:ascii="Nanum Gothic" w:eastAsia="Nanum Gothic" w:hAnsi="Nanum Gothic"/>
        </w:rPr>
        <w:t xml:space="preserve">GameOfLifeControls class </w:t>
      </w:r>
      <w:r>
        <w:rPr>
          <w:rFonts w:ascii="Nanum Gothic" w:eastAsia="Nanum Gothic" w:hAnsi="Nanum Gothic" w:hint="eastAsia"/>
        </w:rPr>
        <w:t>에 구현되어있다.</w:t>
      </w:r>
    </w:p>
    <w:p w14:paraId="1BD34B5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이런 구현체를 </w:t>
      </w:r>
      <w:r>
        <w:rPr>
          <w:rFonts w:ascii="Nanum Gothic" w:eastAsia="Nanum Gothic" w:hAnsi="Nanum Gothic"/>
        </w:rPr>
        <w:t xml:space="preserve">Command pattern </w:t>
      </w:r>
      <w:r>
        <w:rPr>
          <w:rFonts w:ascii="Nanum Gothic" w:eastAsia="Nanum Gothic" w:hAnsi="Nanum Gothic" w:hint="eastAsia"/>
        </w:rPr>
        <w:t xml:space="preserve">을 통해 </w:t>
      </w:r>
      <w:r>
        <w:rPr>
          <w:rFonts w:ascii="Nanum Gothic" w:eastAsia="Nanum Gothic" w:hAnsi="Nanum Gothic"/>
        </w:rPr>
        <w:t xml:space="preserve">refactoring </w:t>
      </w:r>
      <w:r>
        <w:rPr>
          <w:rFonts w:ascii="Nanum Gothic" w:eastAsia="Nanum Gothic" w:hAnsi="Nanum Gothic" w:hint="eastAsia"/>
        </w:rPr>
        <w:t>하여 요구사항을 객체로 캡슐화한다.</w:t>
      </w:r>
    </w:p>
    <w:p w14:paraId="13FF37F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G</w:t>
      </w:r>
      <w:r>
        <w:rPr>
          <w:rFonts w:ascii="Nanum Gothic" w:eastAsia="Nanum Gothic" w:hAnsi="Nanum Gothic"/>
        </w:rPr>
        <w:t xml:space="preserve">ameOfLifeCommand </w:t>
      </w:r>
      <w:r>
        <w:rPr>
          <w:rFonts w:ascii="Nanum Gothic" w:eastAsia="Nanum Gothic" w:hAnsi="Nanum Gothic" w:hint="eastAsia"/>
        </w:rPr>
        <w:t>인터페이스를 만들고,이를 구현한다.</w:t>
      </w:r>
      <w:r>
        <w:rPr>
          <w:rFonts w:ascii="Nanum Gothic" w:eastAsia="Nanum Gothic" w:hAnsi="Nanum Gothic"/>
        </w:rPr>
        <w:t xml:space="preserve"> Speed, zoom command </w:t>
      </w:r>
      <w:r>
        <w:rPr>
          <w:rFonts w:ascii="Nanum Gothic" w:eastAsia="Nanum Gothic" w:hAnsi="Nanum Gothic" w:hint="eastAsia"/>
        </w:rPr>
        <w:t xml:space="preserve">를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구현하고,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GameOfLifeScrollboxControl.java </w:t>
      </w:r>
      <w:r>
        <w:rPr>
          <w:rFonts w:ascii="Nanum Gothic" w:eastAsia="Nanum Gothic" w:hAnsi="Nanum Gothic" w:hint="eastAsia"/>
        </w:rPr>
        <w:t xml:space="preserve">라는 </w:t>
      </w:r>
      <w:r>
        <w:rPr>
          <w:rFonts w:ascii="Nanum Gothic" w:eastAsia="Nanum Gothic" w:hAnsi="Nanum Gothic"/>
        </w:rPr>
        <w:t xml:space="preserve">Receiver </w:t>
      </w:r>
      <w:r>
        <w:rPr>
          <w:rFonts w:ascii="Nanum Gothic" w:eastAsia="Nanum Gothic" w:hAnsi="Nanum Gothic" w:hint="eastAsia"/>
        </w:rPr>
        <w:t xml:space="preserve">를 통해 </w:t>
      </w:r>
      <w:r>
        <w:rPr>
          <w:rFonts w:ascii="Nanum Gothic" w:eastAsia="Nanum Gothic" w:hAnsi="Nanum Gothic"/>
        </w:rPr>
        <w:t xml:space="preserve">speed,zoom </w:t>
      </w:r>
      <w:r>
        <w:rPr>
          <w:rFonts w:ascii="Nanum Gothic" w:eastAsia="Nanum Gothic" w:hAnsi="Nanum Gothic" w:hint="eastAsia"/>
        </w:rPr>
        <w:t>을 설정한다.</w:t>
      </w:r>
    </w:p>
    <w:p w14:paraId="41136210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Client: GameOfLifeCommand class</w:t>
      </w:r>
    </w:p>
    <w:p w14:paraId="1FA5DD66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Invoker GameOfLifeScrollboxControl class</w:t>
      </w:r>
    </w:p>
    <w:p w14:paraId="392B66E0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R</w:t>
      </w:r>
      <w:r>
        <w:rPr>
          <w:rFonts w:ascii="Nanum Gothic" w:eastAsia="Nanum Gothic" w:hAnsi="Nanum Gothic"/>
        </w:rPr>
        <w:t>eceiver SpeedCommand/zoomCommand class</w:t>
      </w:r>
    </w:p>
    <w:p w14:paraId="51166A87" w14:textId="77777777" w:rsidR="00696EDF" w:rsidRDefault="00696EDF" w:rsidP="00696EDF">
      <w:pPr>
        <w:pStyle w:val="afd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C</w:t>
      </w:r>
      <w:r>
        <w:rPr>
          <w:rFonts w:ascii="Nanum Gothic" w:eastAsia="Nanum Gothic" w:hAnsi="Nanum Gothic"/>
        </w:rPr>
        <w:t>ommand commandpkg/GameOfLifeCommand interface</w:t>
      </w:r>
    </w:p>
    <w:p w14:paraId="64019E00" w14:textId="77777777" w:rsidR="00696EDF" w:rsidRPr="00ED70C7" w:rsidRDefault="00696EDF" w:rsidP="00696EDF">
      <w:pPr>
        <w:tabs>
          <w:tab w:val="left" w:pos="1399"/>
        </w:tabs>
        <w:spacing w:after="200"/>
        <w:ind w:left="400"/>
        <w:rPr>
          <w:rFonts w:ascii="Nanum Gothic" w:eastAsia="Nanum Gothic" w:hAnsi="Nanum Gothic"/>
        </w:rPr>
      </w:pPr>
    </w:p>
    <w:p w14:paraId="2D17417D" w14:textId="77777777" w:rsidR="00696EDF" w:rsidRPr="00ED70C7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4"/>
        </w:rPr>
      </w:pPr>
      <w:r w:rsidRPr="00ED70C7">
        <w:rPr>
          <w:rFonts w:ascii="Nanum Gothic" w:eastAsia="Nanum Gothic" w:hAnsi="Nanum Gothic"/>
          <w:sz w:val="24"/>
        </w:rPr>
        <w:t xml:space="preserve">Command </w:t>
      </w:r>
      <w:r w:rsidRPr="00ED70C7">
        <w:rPr>
          <w:rFonts w:ascii="Nanum Gothic" w:eastAsia="Nanum Gothic" w:hAnsi="Nanum Gothic" w:hint="eastAsia"/>
          <w:sz w:val="24"/>
        </w:rPr>
        <w:t>패턴의 다이어그램은 다음과 같다.</w:t>
      </w:r>
    </w:p>
    <w:p w14:paraId="703829EE" w14:textId="77777777" w:rsidR="00696EDF" w:rsidRDefault="00696EDF" w:rsidP="00FE1472">
      <w:pPr>
        <w:pStyle w:val="afd"/>
        <w:spacing w:after="200"/>
        <w:ind w:leftChars="0" w:left="760"/>
        <w:jc w:val="center"/>
        <w:rPr>
          <w:rFonts w:ascii="Nanum Gothic" w:eastAsia="Nanum Gothic" w:hAnsi="Nanum Gothic"/>
        </w:rPr>
      </w:pPr>
      <w:r>
        <w:rPr>
          <w:noProof/>
        </w:rPr>
        <w:drawing>
          <wp:inline distT="0" distB="0" distL="0" distR="0" wp14:anchorId="7ED0B52A" wp14:editId="27C31621">
            <wp:extent cx="4439920" cy="2021205"/>
            <wp:effectExtent l="0" t="0" r="5080" b="10795"/>
            <wp:docPr id="17" name="그림 17" descr="../diagram/Diagra_Command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iagram/Diagra_CommandPatter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8147" w14:textId="3E0446AC" w:rsidR="00696EDF" w:rsidRPr="00ED70C7" w:rsidRDefault="00696EDF" w:rsidP="00696EDF">
      <w:pPr>
        <w:pStyle w:val="afd"/>
        <w:spacing w:after="200"/>
        <w:ind w:leftChars="0" w:left="760"/>
        <w:jc w:val="center"/>
        <w:rPr>
          <w:rFonts w:ascii="Nanum Gothic" w:eastAsia="Nanum Gothic" w:hAnsi="Nanum Gothic"/>
          <w:sz w:val="28"/>
        </w:rPr>
      </w:pPr>
      <w:r w:rsidRPr="00ED70C7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14</w:t>
      </w:r>
      <w:r w:rsidRPr="00ED70C7">
        <w:rPr>
          <w:rFonts w:ascii="Nanum Gothic" w:eastAsia="Nanum Gothic" w:hAnsi="Nanum Gothic"/>
        </w:rPr>
        <w:t>.</w:t>
      </w:r>
      <w:r w:rsidRPr="00ED70C7">
        <w:rPr>
          <w:rFonts w:ascii="Nanum Gothic" w:eastAsia="Nanum Gothic" w:hAnsi="Nanum Gothic" w:hint="eastAsia"/>
        </w:rPr>
        <w:t xml:space="preserve"> </w:t>
      </w:r>
      <w:r w:rsidRPr="00ED70C7">
        <w:rPr>
          <w:rFonts w:ascii="Nanum Gothic" w:eastAsia="Nanum Gothic" w:hAnsi="Nanum Gothic"/>
        </w:rPr>
        <w:t>Command</w:t>
      </w:r>
      <w:r w:rsidRPr="00ED70C7">
        <w:rPr>
          <w:rFonts w:ascii="Nanum Gothic" w:eastAsia="Nanum Gothic" w:hAnsi="Nanum Gothic" w:hint="eastAsia"/>
        </w:rPr>
        <w:t xml:space="preserve"> 패턴 다이어그램</w:t>
      </w:r>
      <w:r w:rsidRPr="00ED70C7">
        <w:rPr>
          <w:rFonts w:ascii="Nanum Gothic" w:eastAsia="Nanum Gothic" w:hAnsi="Nanum Gothic"/>
        </w:rPr>
        <w:t xml:space="preserve"> </w:t>
      </w:r>
      <w:r w:rsidRPr="00ED70C7">
        <w:rPr>
          <w:rFonts w:ascii="Nanum Gothic" w:eastAsia="Nanum Gothic" w:hAnsi="Nanum Gothic" w:hint="eastAsia"/>
        </w:rPr>
        <w:t>&gt;</w:t>
      </w:r>
    </w:p>
    <w:p w14:paraId="5C45575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6B34503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0F61CE1" w14:textId="77777777" w:rsidR="00696EDF" w:rsidRPr="00E95293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0CBEC7E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234ABDC" wp14:editId="39B1CF6B">
            <wp:extent cx="3035108" cy="1723056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12-06 오전 9.55.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96" cy="1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5698" w14:textId="4369802D" w:rsidR="00696EDF" w:rsidRPr="0014567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15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하드코딩된, 속도 조절 소스 </w:t>
      </w:r>
      <w:r>
        <w:rPr>
          <w:rFonts w:ascii="Nanum Gothic" w:eastAsia="Nanum Gothic" w:hAnsi="Nanum Gothic"/>
        </w:rPr>
        <w:t xml:space="preserve">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70EEBEF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756F1410" wp14:editId="416192A3">
            <wp:extent cx="3013209" cy="1778687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12-06 오전 9.55.0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52" cy="178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CB7A" w14:textId="283D9BF6" w:rsidR="00696EDF" w:rsidRPr="005734A7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>
        <w:rPr>
          <w:rFonts w:ascii="Nanum Gothic" w:eastAsia="Nanum Gothic" w:hAnsi="Nanum Gothic"/>
        </w:rPr>
        <w:t>Fig</w:t>
      </w:r>
      <w:r w:rsidR="00FE1472">
        <w:rPr>
          <w:rFonts w:ascii="Nanum Gothic" w:eastAsia="Nanum Gothic" w:hAnsi="Nanum Gothic"/>
        </w:rPr>
        <w:t xml:space="preserve"> 16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하드코딩된, 격자 크기 조절 소스</w:t>
      </w:r>
      <w:r>
        <w:rPr>
          <w:rFonts w:ascii="Nanum Gothic" w:eastAsia="Nanum Gothic" w:hAnsi="Nanum Gothic"/>
        </w:rPr>
        <w:t xml:space="preserve"> 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3587B999" w14:textId="5E1F814F" w:rsidR="00696EDF" w:rsidRPr="00FE1472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FE1472">
        <w:rPr>
          <w:rFonts w:ascii="Nanum Gothic" w:eastAsia="Nanum Gothic" w:hAnsi="Nanum Gothic"/>
        </w:rPr>
        <w:t xml:space="preserve">if ~ else </w:t>
      </w:r>
      <w:r w:rsidRPr="00FE1472">
        <w:rPr>
          <w:rFonts w:ascii="Nanum Gothic" w:eastAsia="Nanum Gothic" w:hAnsi="Nanum Gothic" w:hint="eastAsia"/>
        </w:rPr>
        <w:t xml:space="preserve">구문으로 메소드를 호출하고 있다. 이는 후에 변경될 가능성이 매우 크고 실수할 여지가 큰 소스다. </w:t>
      </w:r>
      <w:r w:rsidRPr="00FE1472">
        <w:rPr>
          <w:rFonts w:ascii="Nanum Gothic" w:eastAsia="Nanum Gothic" w:hAnsi="Nanum Gothic"/>
        </w:rPr>
        <w:t xml:space="preserve">Command </w:t>
      </w:r>
      <w:r w:rsidRPr="00FE1472">
        <w:rPr>
          <w:rFonts w:ascii="Nanum Gothic" w:eastAsia="Nanum Gothic" w:hAnsi="Nanum Gothic" w:hint="eastAsia"/>
        </w:rPr>
        <w:t>패턴을 적용한 소스 코드는 다음과 같다.</w:t>
      </w:r>
      <w:r w:rsidR="00FE1472">
        <w:rPr>
          <w:rFonts w:ascii="Nanum Gothic" w:eastAsia="Nanum Gothic" w:hAnsi="Nanum Gothic"/>
        </w:rPr>
        <w:br/>
      </w:r>
    </w:p>
    <w:p w14:paraId="32E7F7DA" w14:textId="77777777" w:rsidR="00696EDF" w:rsidRPr="00FE1472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FE1472">
        <w:rPr>
          <w:rFonts w:ascii="Nanum Gothic" w:eastAsia="Nanum Gothic" w:hAnsi="Nanum Gothic"/>
          <w:b/>
        </w:rPr>
        <w:t xml:space="preserve">[ </w:t>
      </w:r>
      <w:r w:rsidRPr="00FE1472">
        <w:rPr>
          <w:rFonts w:ascii="Nanum Gothic" w:eastAsia="Nanum Gothic" w:hAnsi="Nanum Gothic" w:hint="eastAsia"/>
          <w:b/>
        </w:rPr>
        <w:t>변경 후 소스</w:t>
      </w:r>
      <w:r w:rsidRPr="00FE1472">
        <w:rPr>
          <w:rFonts w:ascii="Nanum Gothic" w:eastAsia="Nanum Gothic" w:hAnsi="Nanum Gothic"/>
          <w:b/>
        </w:rPr>
        <w:t xml:space="preserve"> - GameOfLifeScrollboxControl.java</w:t>
      </w:r>
      <w:r w:rsidRPr="00FE1472">
        <w:rPr>
          <w:rFonts w:ascii="Nanum Gothic" w:eastAsia="Nanum Gothic" w:hAnsi="Nanum Gothic" w:hint="eastAsia"/>
          <w:b/>
        </w:rPr>
        <w:t xml:space="preserve"> ]</w:t>
      </w:r>
    </w:p>
    <w:p w14:paraId="081C34CD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>String arg = (String) e.getItem();</w:t>
      </w:r>
    </w:p>
    <w:p w14:paraId="3D223E57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>scControl.speedCommand(arg);</w:t>
      </w:r>
    </w:p>
    <w:p w14:paraId="65BE6D57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575855C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>String arg = (String) e.getItem();</w:t>
      </w:r>
    </w:p>
    <w:p w14:paraId="188A03B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 w:rsidRPr="001E46FB">
        <w:rPr>
          <w:rFonts w:ascii="Nanum Gothic" w:eastAsia="Nanum Gothic" w:hAnsi="Nanum Gothic"/>
        </w:rPr>
        <w:t>scControl.zoomCommand(arg);</w:t>
      </w:r>
    </w:p>
    <w:p w14:paraId="01BCA560" w14:textId="77777777" w:rsidR="00696EDF" w:rsidRDefault="00696EDF" w:rsidP="00696EDF">
      <w:pPr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br w:type="page"/>
      </w:r>
    </w:p>
    <w:p w14:paraId="2F9E0F17" w14:textId="7A435256" w:rsidR="0060192C" w:rsidRPr="00696EDF" w:rsidRDefault="0060192C" w:rsidP="0060192C">
      <w:pPr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696EDF">
        <w:rPr>
          <w:rFonts w:ascii="Nanum Gothic" w:eastAsia="Nanum Gothic" w:hAnsi="Nanum Gothic" w:hint="eastAsia"/>
          <w:b/>
          <w:sz w:val="28"/>
        </w:rPr>
        <w:lastRenderedPageBreak/>
        <w:t>수정한 프로그램과 장단점</w:t>
      </w:r>
    </w:p>
    <w:p w14:paraId="15E4055D" w14:textId="13C95AE9" w:rsidR="001E46FB" w:rsidRPr="00696EDF" w:rsidRDefault="001E46FB" w:rsidP="0060192C">
      <w:pPr>
        <w:spacing w:after="200" w:line="240" w:lineRule="auto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패턴을 적용한 프로그램의 </w:t>
      </w:r>
      <w:r w:rsidRPr="00696EDF">
        <w:rPr>
          <w:rFonts w:ascii="Nanum Gothic" w:eastAsia="Nanum Gothic" w:hAnsi="Nanum Gothic"/>
          <w:sz w:val="24"/>
        </w:rPr>
        <w:t>UML</w:t>
      </w:r>
      <w:r w:rsidRPr="00696EDF">
        <w:rPr>
          <w:rFonts w:ascii="Nanum Gothic" w:eastAsia="Nanum Gothic" w:hAnsi="Nanum Gothic" w:hint="eastAsia"/>
          <w:sz w:val="24"/>
        </w:rPr>
        <w:t xml:space="preserve"> 다이어그램과 의존성 관계는 다음과 같다.</w:t>
      </w:r>
    </w:p>
    <w:p w14:paraId="5DCC1D2E" w14:textId="77777777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5B3AEDBC" wp14:editId="5F4B10B0">
            <wp:extent cx="2912331" cy="2921000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_ALLOnlyCla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467" cy="29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3F0D" w14:textId="11EEA10A" w:rsidR="001E46FB" w:rsidRPr="00696EDF" w:rsidRDefault="001E46FB" w:rsidP="001E46FB">
      <w:pPr>
        <w:spacing w:after="200"/>
        <w:jc w:val="center"/>
        <w:rPr>
          <w:rFonts w:ascii="Nanum Gothic" w:eastAsia="Nanum Gothic" w:hAnsi="Nanum Gothic"/>
        </w:rPr>
      </w:pPr>
      <w:r w:rsidRPr="00696EDF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17</w:t>
      </w:r>
      <w:r w:rsidRPr="00696EDF">
        <w:rPr>
          <w:rFonts w:ascii="Nanum Gothic" w:eastAsia="Nanum Gothic" w:hAnsi="Nanum Gothic"/>
        </w:rPr>
        <w:t>.</w:t>
      </w:r>
      <w:r w:rsidRPr="00696EDF">
        <w:rPr>
          <w:rFonts w:ascii="Nanum Gothic" w:eastAsia="Nanum Gothic" w:hAnsi="Nanum Gothic" w:hint="eastAsia"/>
        </w:rPr>
        <w:t xml:space="preserve"> 수정 프로그램 </w:t>
      </w:r>
      <w:r w:rsidRPr="00696EDF">
        <w:rPr>
          <w:rFonts w:ascii="Nanum Gothic" w:eastAsia="Nanum Gothic" w:hAnsi="Nanum Gothic"/>
        </w:rPr>
        <w:t xml:space="preserve">UML </w:t>
      </w:r>
      <w:r w:rsidRPr="00696EDF">
        <w:rPr>
          <w:rFonts w:ascii="Nanum Gothic" w:eastAsia="Nanum Gothic" w:hAnsi="Nanum Gothic" w:hint="eastAsia"/>
        </w:rPr>
        <w:t>&gt;</w:t>
      </w:r>
    </w:p>
    <w:p w14:paraId="2C7EC1F8" w14:textId="3F6639BC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4FC1A7F4" wp14:editId="4CD1CCCF">
            <wp:extent cx="5760085" cy="2665730"/>
            <wp:effectExtent l="0" t="0" r="571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agram_Dependenc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05C" w14:textId="6ABA3734" w:rsidR="001E46FB" w:rsidRPr="00696EDF" w:rsidRDefault="00FE1472" w:rsidP="00A54FD8">
      <w:pPr>
        <w:spacing w:after="200" w:line="240" w:lineRule="auto"/>
        <w:jc w:val="center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&lt; Fig 18</w:t>
      </w:r>
      <w:r w:rsidR="001E46FB" w:rsidRPr="00696EDF">
        <w:rPr>
          <w:rFonts w:ascii="Nanum Gothic" w:eastAsia="Nanum Gothic" w:hAnsi="Nanum Gothic"/>
        </w:rPr>
        <w:t xml:space="preserve">. </w:t>
      </w:r>
      <w:r w:rsidR="001E46FB" w:rsidRPr="00696EDF">
        <w:rPr>
          <w:rFonts w:ascii="Nanum Gothic" w:eastAsia="Nanum Gothic" w:hAnsi="Nanum Gothic" w:hint="eastAsia"/>
        </w:rPr>
        <w:t xml:space="preserve">수정 프로그램 의존성 관계 </w:t>
      </w:r>
      <w:r w:rsidR="001E46FB" w:rsidRPr="00696EDF">
        <w:rPr>
          <w:rFonts w:ascii="Nanum Gothic" w:eastAsia="Nanum Gothic" w:hAnsi="Nanum Gothic"/>
        </w:rPr>
        <w:t xml:space="preserve"> &gt;</w:t>
      </w:r>
    </w:p>
    <w:p w14:paraId="6E4B0347" w14:textId="77777777" w:rsidR="00A54FD8" w:rsidRDefault="00A54FD8" w:rsidP="001E46FB">
      <w:pPr>
        <w:spacing w:after="200"/>
        <w:rPr>
          <w:rFonts w:ascii="Nanum Gothic" w:eastAsia="Nanum Gothic" w:hAnsi="Nanum Gothic"/>
          <w:sz w:val="28"/>
        </w:rPr>
      </w:pPr>
    </w:p>
    <w:p w14:paraId="7536A056" w14:textId="3535DC23" w:rsidR="001E46FB" w:rsidRPr="00696EDF" w:rsidRDefault="00A54FD8" w:rsidP="001E46FB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처음에 제기한 의존성 문제를 해소했다. </w:t>
      </w:r>
      <w:r w:rsidRPr="00696EDF">
        <w:rPr>
          <w:rFonts w:ascii="Nanum Gothic" w:eastAsia="Nanum Gothic" w:hAnsi="Nanum Gothic"/>
          <w:sz w:val="24"/>
        </w:rPr>
        <w:t xml:space="preserve">Shape </w:t>
      </w:r>
      <w:r w:rsidRPr="00696EDF">
        <w:rPr>
          <w:rFonts w:ascii="Nanum Gothic" w:eastAsia="Nanum Gothic" w:hAnsi="Nanum Gothic" w:hint="eastAsia"/>
          <w:sz w:val="24"/>
        </w:rPr>
        <w:t>클래스를 의존하는 클래스가 줄은 것을 다음과 같이 확인할 수 있다.</w:t>
      </w:r>
    </w:p>
    <w:p w14:paraId="4EC9AF75" w14:textId="4A2ECECC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0C04540" wp14:editId="0367EFAF">
            <wp:extent cx="2142989" cy="16027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12-06 오전 10.09.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520" cy="1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257E" w14:textId="564E66E0" w:rsidR="00A54FD8" w:rsidRPr="00A54FD8" w:rsidRDefault="00FE1472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>&lt; Fig 19</w:t>
      </w:r>
      <w:r w:rsidR="00A54FD8" w:rsidRPr="007569E5">
        <w:rPr>
          <w:rFonts w:ascii="Nanum Gothic" w:eastAsia="Nanum Gothic" w:hAnsi="Nanum Gothic"/>
          <w:sz w:val="24"/>
        </w:rPr>
        <w:t xml:space="preserve">. </w:t>
      </w:r>
      <w:r w:rsidR="00A54FD8">
        <w:rPr>
          <w:rFonts w:ascii="Nanum Gothic" w:eastAsia="Nanum Gothic" w:hAnsi="Nanum Gothic" w:hint="eastAsia"/>
          <w:sz w:val="24"/>
        </w:rPr>
        <w:t>변경 후</w:t>
      </w:r>
      <w:r w:rsidR="00A54FD8" w:rsidRPr="007569E5">
        <w:rPr>
          <w:rFonts w:ascii="Nanum Gothic" w:eastAsia="Nanum Gothic" w:hAnsi="Nanum Gothic" w:hint="eastAsia"/>
          <w:sz w:val="24"/>
        </w:rPr>
        <w:t xml:space="preserve"> </w:t>
      </w:r>
      <w:r w:rsidR="00A54FD8">
        <w:rPr>
          <w:rFonts w:ascii="Nanum Gothic" w:eastAsia="Nanum Gothic" w:hAnsi="Nanum Gothic"/>
          <w:sz w:val="24"/>
        </w:rPr>
        <w:t>Shape</w:t>
      </w:r>
      <w:r w:rsidR="00A54FD8">
        <w:rPr>
          <w:rFonts w:ascii="Nanum Gothic" w:eastAsia="Nanum Gothic" w:hAnsi="Nanum Gothic" w:hint="eastAsia"/>
          <w:sz w:val="24"/>
        </w:rPr>
        <w:t xml:space="preserve"> 클래스의 의존성 </w:t>
      </w:r>
      <w:r w:rsidR="00A54FD8" w:rsidRPr="007569E5">
        <w:rPr>
          <w:rFonts w:ascii="Nanum Gothic" w:eastAsia="Nanum Gothic" w:hAnsi="Nanum Gothic"/>
          <w:sz w:val="24"/>
        </w:rPr>
        <w:t xml:space="preserve"> &gt;</w:t>
      </w:r>
    </w:p>
    <w:p w14:paraId="785D452B" w14:textId="049DA833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F4A6819" wp14:editId="2FF44B21">
            <wp:extent cx="2117969" cy="147616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70" cy="14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F6C" w14:textId="1DCCC35D" w:rsidR="00A54FD8" w:rsidRPr="000C64BE" w:rsidRDefault="00A54FD8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 xml:space="preserve">&lt; Fig </w:t>
      </w:r>
      <w:r w:rsidR="00FE1472">
        <w:rPr>
          <w:rFonts w:ascii="Nanum Gothic" w:eastAsia="Nanum Gothic" w:hAnsi="Nanum Gothic" w:hint="eastAsia"/>
          <w:sz w:val="24"/>
        </w:rPr>
        <w:t>20</w:t>
      </w:r>
      <w:r w:rsidRPr="007569E5">
        <w:rPr>
          <w:rFonts w:ascii="Nanum Gothic" w:eastAsia="Nanum Gothic" w:hAnsi="Nanum Gothic"/>
          <w:sz w:val="24"/>
        </w:rPr>
        <w:t>.</w:t>
      </w:r>
      <w:r>
        <w:rPr>
          <w:rFonts w:ascii="Nanum Gothic" w:eastAsia="Nanum Gothic" w:hAnsi="Nanum Gothic" w:hint="eastAsia"/>
          <w:sz w:val="24"/>
        </w:rPr>
        <w:t xml:space="preserve"> 변경 전</w:t>
      </w:r>
      <w:r w:rsidRPr="007569E5">
        <w:rPr>
          <w:rFonts w:ascii="Nanum Gothic" w:eastAsia="Nanum Gothic" w:hAnsi="Nanum Gothic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>Shape</w:t>
      </w:r>
      <w:r>
        <w:rPr>
          <w:rFonts w:ascii="Nanum Gothic" w:eastAsia="Nanum Gothic" w:hAnsi="Nanum Gothic" w:hint="eastAsia"/>
          <w:sz w:val="24"/>
        </w:rPr>
        <w:t xml:space="preserve"> 클래스의 의존성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06B3FFAE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  <w:r w:rsidRPr="00696EDF">
        <w:rPr>
          <w:rFonts w:ascii="Nanum Gothic" w:eastAsia="Nanum Gothic" w:hAnsi="Nanum Gothic" w:hint="eastAsia"/>
          <w:sz w:val="24"/>
        </w:rPr>
        <w:t>원본 프로그램에 비해 클래스 수가 늘어난 것을 확인할 수 있다. 로직을 분리하는 패턴을 적용하여, 하나에 있던 여러 개의 책임을 분산시켰다. 그럼으로써, 객체 간의 결합도를 낮추고 확장에 열려있는 클래스 구조로 개선했다. 수정 프로그램의 장점과 단점은 다음과 같이 정리할 수 있다</w:t>
      </w:r>
      <w:r>
        <w:rPr>
          <w:rFonts w:ascii="Nanum Gothic" w:eastAsia="Nanum Gothic" w:hAnsi="Nanum Gothic" w:hint="eastAsia"/>
          <w:sz w:val="28"/>
        </w:rPr>
        <w:t>.</w:t>
      </w:r>
    </w:p>
    <w:p w14:paraId="20236307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</w:p>
    <w:p w14:paraId="32502BDE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장점 &gt;</w:t>
      </w:r>
    </w:p>
    <w:p w14:paraId="152582B4" w14:textId="2B90EEB8" w:rsidR="000E4630" w:rsidRPr="00696EDF" w:rsidRDefault="000E4630" w:rsidP="000E4630">
      <w:pPr>
        <w:pStyle w:val="afd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로직 코드 분리하여 결합도 낮춤</w:t>
      </w:r>
    </w:p>
    <w:p w14:paraId="485882B2" w14:textId="3714F380" w:rsidR="000E4630" w:rsidRPr="00696EDF" w:rsidRDefault="000E4630" w:rsidP="000E4630">
      <w:pPr>
        <w:pStyle w:val="afd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확장에 용이</w:t>
      </w:r>
      <w:r w:rsidR="004D7DAE">
        <w:rPr>
          <w:rFonts w:ascii="Nanum Gothic" w:eastAsia="Nanum Gothic" w:hAnsi="Nanum Gothic" w:hint="eastAsia"/>
          <w:sz w:val="24"/>
        </w:rPr>
        <w:t>(</w:t>
      </w:r>
      <w:r w:rsidR="004D7DAE">
        <w:rPr>
          <w:rFonts w:ascii="Nanum Gothic" w:eastAsia="Nanum Gothic" w:hAnsi="Nanum Gothic"/>
          <w:sz w:val="24"/>
        </w:rPr>
        <w:t>speed,zoom</w:t>
      </w:r>
      <w:r w:rsidR="00E37DA4">
        <w:rPr>
          <w:rFonts w:ascii="Nanum Gothic" w:eastAsia="Nanum Gothic" w:hAnsi="Nanum Gothic"/>
          <w:sz w:val="24"/>
        </w:rPr>
        <w:t>, cell shape)</w:t>
      </w:r>
    </w:p>
    <w:p w14:paraId="131EE4F6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단점 &gt;</w:t>
      </w:r>
    </w:p>
    <w:p w14:paraId="6F3C9701" w14:textId="4380D064" w:rsidR="000E4630" w:rsidRPr="00696EDF" w:rsidRDefault="000E4630" w:rsidP="000E4630">
      <w:pPr>
        <w:pStyle w:val="afd"/>
        <w:numPr>
          <w:ilvl w:val="0"/>
          <w:numId w:val="30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관리해야 할 패키지  및 클래스가 많아짐</w:t>
      </w:r>
      <w:r w:rsidR="004D7DAE">
        <w:rPr>
          <w:rFonts w:ascii="Nanum Gothic" w:eastAsia="Nanum Gothic" w:hAnsi="Nanum Gothic" w:hint="eastAsia"/>
          <w:sz w:val="24"/>
        </w:rPr>
        <w:t>(</w:t>
      </w:r>
      <w:r w:rsidR="004D7DAE">
        <w:rPr>
          <w:rFonts w:ascii="Nanum Gothic" w:eastAsia="Nanum Gothic" w:hAnsi="Nanum Gothic"/>
          <w:sz w:val="24"/>
        </w:rPr>
        <w:t xml:space="preserve">state,command pattern </w:t>
      </w:r>
      <w:r w:rsidR="004D7DAE">
        <w:rPr>
          <w:rFonts w:ascii="Nanum Gothic" w:eastAsia="Nanum Gothic" w:hAnsi="Nanum Gothic" w:hint="eastAsia"/>
          <w:sz w:val="24"/>
        </w:rPr>
        <w:t>적용</w:t>
      </w:r>
      <w:r w:rsidR="004D7DAE">
        <w:rPr>
          <w:rFonts w:ascii="Nanum Gothic" w:eastAsia="Nanum Gothic" w:hAnsi="Nanum Gothic"/>
          <w:sz w:val="24"/>
        </w:rPr>
        <w:t>)</w:t>
      </w:r>
    </w:p>
    <w:p w14:paraId="7779AD0A" w14:textId="77777777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11F043DC" w14:textId="5E3D8D0A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7A589744" w14:textId="77777777" w:rsidR="00696EDF" w:rsidRDefault="00696EDF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21155A0C" w14:textId="662A1522" w:rsidR="00985D5A" w:rsidRPr="00342C1D" w:rsidRDefault="00985D5A" w:rsidP="000E4630">
      <w:pPr>
        <w:spacing w:after="200"/>
        <w:rPr>
          <w:rFonts w:ascii="Nanum Gothic" w:eastAsia="Nanum Gothic" w:hAnsi="Nanum Gothic"/>
          <w:b/>
          <w:sz w:val="36"/>
        </w:rPr>
      </w:pPr>
      <w:r w:rsidRPr="00342C1D">
        <w:rPr>
          <w:rFonts w:ascii="Nanum Gothic" w:eastAsia="Nanum Gothic" w:hAnsi="Nanum Gothic" w:hint="eastAsia"/>
          <w:b/>
          <w:sz w:val="36"/>
        </w:rPr>
        <w:lastRenderedPageBreak/>
        <w:t>결론</w:t>
      </w:r>
    </w:p>
    <w:p w14:paraId="67B3D2C1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342C1D">
        <w:rPr>
          <w:rFonts w:ascii="Nanum Gothic" w:eastAsia="Nanum Gothic" w:hAnsi="Nanum Gothic" w:hint="eastAsia"/>
          <w:b/>
          <w:sz w:val="28"/>
        </w:rPr>
        <w:t>테스트 케이스</w:t>
      </w:r>
    </w:p>
    <w:p w14:paraId="78A92C92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1. 싱글톤 객체 주소 비교</w:t>
      </w:r>
    </w:p>
    <w:p w14:paraId="0D1FE3EA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싱글톤 패턴으로 생성한 객체들이 서로 같은 주소를 가리키고 있는지 확인하는 케이스다. 테스트 코드와 결과는 다음과 같다.</w:t>
      </w:r>
    </w:p>
    <w:p w14:paraId="1B7739B0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119CB49" wp14:editId="45986F49">
            <wp:extent cx="3812003" cy="116953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2-06 오후 4.51.2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34" cy="11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8D3" w14:textId="7633B3B3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21</w:t>
      </w:r>
      <w:r w:rsidRPr="00342C1D">
        <w:rPr>
          <w:rFonts w:ascii="Nanum Gothic" w:eastAsia="Nanum Gothic" w:hAnsi="Nanum Gothic"/>
        </w:rPr>
        <w:t xml:space="preserve">. </w:t>
      </w:r>
      <w:r w:rsidRPr="00342C1D">
        <w:rPr>
          <w:rFonts w:ascii="Nanum Gothic" w:eastAsia="Nanum Gothic" w:hAnsi="Nanum Gothic" w:hint="eastAsia"/>
        </w:rPr>
        <w:t>싱글톤 패턴 테스트 코드 &gt;</w:t>
      </w:r>
    </w:p>
    <w:p w14:paraId="6446DFDB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03F20D1A" wp14:editId="77ED6028">
            <wp:extent cx="1930400" cy="3048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12-06 오후 4.53.4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029" w14:textId="1296430B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22</w:t>
      </w:r>
      <w:r w:rsidRPr="00342C1D">
        <w:rPr>
          <w:rFonts w:ascii="Nanum Gothic" w:eastAsia="Nanum Gothic" w:hAnsi="Nanum Gothic"/>
        </w:rPr>
        <w:t xml:space="preserve">. </w:t>
      </w:r>
      <w:r w:rsidRPr="00342C1D">
        <w:rPr>
          <w:rFonts w:ascii="Nanum Gothic" w:eastAsia="Nanum Gothic" w:hAnsi="Nanum Gothic" w:hint="eastAsia"/>
        </w:rPr>
        <w:t>싱글톤 패턴 테스트 결과 &gt;</w:t>
      </w:r>
    </w:p>
    <w:p w14:paraId="34069214" w14:textId="77777777" w:rsidR="00342C1D" w:rsidRPr="003F6D05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7B1ED10B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2. 팩토리로 생성된 객체 정상 생성 확인</w:t>
      </w:r>
    </w:p>
    <w:p w14:paraId="684693A5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>팩토리 패턴으로 생성한 객체가, 정상 데이터를 갖고 있는지 확인하는 케이스다. 테스트 코드 일부와 결과는 다음과 같다.</w:t>
      </w:r>
    </w:p>
    <w:p w14:paraId="769B1C7F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688EC3D5" wp14:editId="47FBB266">
            <wp:extent cx="2730074" cy="1335454"/>
            <wp:effectExtent l="0" t="0" r="0" b="1079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12-06 오후 4.55.0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49" cy="13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222" w14:textId="638FB8D4" w:rsid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DF7BBBD" wp14:editId="43E9FC7B">
            <wp:extent cx="3742153" cy="100329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12-06 오후 4.55.4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76" cy="10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BB28C70" wp14:editId="2BC25BFC">
            <wp:extent cx="1816100" cy="292100"/>
            <wp:effectExtent l="0" t="0" r="12700" b="127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12-06 오후 4.56.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3EB4" w14:textId="4B936AA0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="00FE1472">
        <w:rPr>
          <w:rFonts w:ascii="Nanum Gothic" w:eastAsia="Nanum Gothic" w:hAnsi="Nanum Gothic"/>
        </w:rPr>
        <w:t>Fig 23</w:t>
      </w:r>
      <w:r w:rsidRPr="00342C1D">
        <w:rPr>
          <w:rFonts w:ascii="Nanum Gothic" w:eastAsia="Nanum Gothic" w:hAnsi="Nanum Gothic"/>
        </w:rPr>
        <w:t xml:space="preserve">. </w:t>
      </w:r>
      <w:r w:rsidRPr="00342C1D">
        <w:rPr>
          <w:rFonts w:ascii="Nanum Gothic" w:eastAsia="Nanum Gothic" w:hAnsi="Nanum Gothic" w:hint="eastAsia"/>
        </w:rPr>
        <w:t>팩토리 패턴 테스트 코드</w:t>
      </w:r>
      <w:r>
        <w:rPr>
          <w:rFonts w:ascii="Nanum Gothic" w:eastAsia="Nanum Gothic" w:hAnsi="Nanum Gothic" w:hint="eastAsia"/>
        </w:rPr>
        <w:t xml:space="preserve"> 및 결과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50EA8CC" w14:textId="77777777" w:rsidR="00985D5A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3E6E6A35" w14:textId="4D21BE5A" w:rsidR="00985D5A" w:rsidRPr="00CF0A90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lastRenderedPageBreak/>
        <w:t>프로그램 사진</w:t>
      </w:r>
    </w:p>
    <w:p w14:paraId="229053FF" w14:textId="48038606" w:rsidR="006D1794" w:rsidRDefault="006D1794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6D1794">
        <w:rPr>
          <w:rFonts w:ascii="Nanum Gothic" w:eastAsia="Nanum Gothic" w:hAnsi="Nanum Gothic"/>
          <w:noProof/>
          <w:sz w:val="28"/>
        </w:rPr>
        <w:drawing>
          <wp:inline distT="0" distB="0" distL="0" distR="0" wp14:anchorId="420517FC" wp14:editId="3C8131B3">
            <wp:extent cx="5689600" cy="312673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0980" cy="31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3E0" w14:textId="54A6D7B0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24.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stop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4A397D9A" w14:textId="77777777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657775A4" w14:textId="61C40278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CF0A90">
        <w:rPr>
          <w:rFonts w:ascii="Nanum Gothic" w:eastAsia="Nanum Gothic" w:hAnsi="Nanum Gothic"/>
          <w:noProof/>
          <w:sz w:val="28"/>
        </w:rPr>
        <w:drawing>
          <wp:inline distT="0" distB="0" distL="0" distR="0" wp14:anchorId="379F9175" wp14:editId="7CA4C847">
            <wp:extent cx="5760085" cy="3131820"/>
            <wp:effectExtent l="0" t="0" r="5715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184" w14:textId="5A65E7C3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/>
        </w:rPr>
        <w:t>25.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start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57D0BAA1" w14:textId="7D9490F8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78A7C2B" w14:textId="26CA640D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</w:p>
    <w:p w14:paraId="74CBC2F7" w14:textId="77777777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</w:rPr>
      </w:pPr>
    </w:p>
    <w:p w14:paraId="75E900A4" w14:textId="3741E0C1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580C7DCF" wp14:editId="62C4E995">
            <wp:extent cx="5760085" cy="309245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DF7" w14:textId="480A5DFA" w:rsidR="006D1794" w:rsidRDefault="006D1794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FE1472">
        <w:rPr>
          <w:rFonts w:ascii="Nanum Gothic" w:eastAsia="Nanum Gothic" w:hAnsi="Nanum Gothic" w:hint="eastAsia"/>
        </w:rPr>
        <w:t>26</w:t>
      </w:r>
      <w:r w:rsidR="00CF0A90">
        <w:rPr>
          <w:rFonts w:ascii="Nanum Gothic" w:eastAsia="Nanum Gothic" w:hAnsi="Nanum Gothic"/>
        </w:rPr>
        <w:t>.</w:t>
      </w:r>
      <w:r w:rsidR="00FE1472">
        <w:rPr>
          <w:rFonts w:ascii="Nanum Gothic" w:eastAsia="Nanum Gothic" w:hAnsi="Nanum Gothic" w:hint="eastAsia"/>
        </w:rPr>
        <w:t xml:space="preserve"> </w:t>
      </w:r>
      <w:r w:rsidR="00CF0A90">
        <w:rPr>
          <w:rFonts w:ascii="Nanum Gothic" w:eastAsia="Nanum Gothic" w:hAnsi="Nanum Gothic"/>
        </w:rPr>
        <w:t xml:space="preserve">start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76BA99E" w14:textId="77777777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1B88F16" w14:textId="0424D05D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67CAFFFD" wp14:editId="22CBEBE1">
            <wp:extent cx="5760085" cy="30988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E481" w14:textId="0CCEA8F1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 w:rsidR="00FE1472">
        <w:rPr>
          <w:rFonts w:ascii="Nanum Gothic" w:eastAsia="Nanum Gothic" w:hAnsi="Nanum Gothic" w:hint="eastAsia"/>
        </w:rPr>
        <w:t xml:space="preserve"> 27</w:t>
      </w:r>
      <w:r w:rsidR="00CF0A90"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 w:rsidR="00CF0A90">
        <w:rPr>
          <w:rFonts w:ascii="Nanum Gothic" w:eastAsia="Nanum Gothic" w:hAnsi="Nanum Gothic"/>
        </w:rPr>
        <w:t xml:space="preserve">stop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6844A241" w14:textId="77777777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6F2E43A" w14:textId="131B7EB7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75F879A8" wp14:editId="5860242E">
            <wp:extent cx="1181100" cy="9779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</w:t>
      </w:r>
      <w:r w:rsidRPr="006D1794">
        <w:rPr>
          <w:rFonts w:ascii="Nanum Gothic" w:eastAsia="Nanum Gothic" w:hAnsi="Nanum Gothic"/>
          <w:noProof/>
        </w:rPr>
        <w:drawing>
          <wp:inline distT="0" distB="0" distL="0" distR="0" wp14:anchorId="760C4FA0" wp14:editId="5157B02D">
            <wp:extent cx="1295400" cy="8001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  </w:t>
      </w:r>
      <w:r w:rsidR="00CF0A90" w:rsidRPr="00CF0A90">
        <w:rPr>
          <w:rFonts w:ascii="Nanum Gothic" w:eastAsia="Nanum Gothic" w:hAnsi="Nanum Gothic"/>
          <w:noProof/>
        </w:rPr>
        <w:drawing>
          <wp:inline distT="0" distB="0" distL="0" distR="0" wp14:anchorId="2467EAD2" wp14:editId="51FF630E">
            <wp:extent cx="1528523" cy="1168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0575" cy="11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6719" w14:textId="3510BC95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 w:rsidR="00FE1472">
        <w:rPr>
          <w:rFonts w:ascii="Nanum Gothic" w:eastAsia="Nanum Gothic" w:hAnsi="Nanum Gothic" w:hint="eastAsia"/>
        </w:rPr>
        <w:t xml:space="preserve"> 28</w:t>
      </w:r>
      <w:r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/>
        </w:rPr>
        <w:t>speed, zoom shape scrollbox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765474E5" w14:textId="77777777" w:rsidR="00AC3548" w:rsidRPr="006D1794" w:rsidRDefault="00AC3548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058F85CF" w14:textId="4760BFD4" w:rsidR="0060192C" w:rsidRDefault="0041427C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t>맺음말</w:t>
      </w:r>
    </w:p>
    <w:p w14:paraId="7E6482CB" w14:textId="543FAEA1" w:rsidR="00F05DCE" w:rsidRPr="00F05DCE" w:rsidRDefault="00F05DCE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 w:hint="eastAsia"/>
          <w:sz w:val="24"/>
        </w:rPr>
        <w:t xml:space="preserve">설계패턴 팀 프로젝트 동안 </w:t>
      </w:r>
      <w:r>
        <w:rPr>
          <w:rFonts w:ascii="Nanum Gothic" w:eastAsia="Nanum Gothic" w:hAnsi="Nanum Gothic"/>
          <w:sz w:val="24"/>
        </w:rPr>
        <w:t xml:space="preserve">GameOfLife </w:t>
      </w:r>
      <w:r>
        <w:rPr>
          <w:rFonts w:ascii="Nanum Gothic" w:eastAsia="Nanum Gothic" w:hAnsi="Nanum Gothic" w:hint="eastAsia"/>
          <w:sz w:val="24"/>
        </w:rPr>
        <w:t>오픈소스로부터, 디자인 패턴을 적용해 확장을 용이하게 수정</w:t>
      </w:r>
      <w:r w:rsidR="0038150A">
        <w:rPr>
          <w:rFonts w:ascii="Nanum Gothic" w:eastAsia="Nanum Gothic" w:hAnsi="Nanum Gothic" w:hint="eastAsia"/>
          <w:sz w:val="24"/>
        </w:rPr>
        <w:t>하였</w:t>
      </w:r>
      <w:r>
        <w:rPr>
          <w:rFonts w:ascii="Nanum Gothic" w:eastAsia="Nanum Gothic" w:hAnsi="Nanum Gothic" w:hint="eastAsia"/>
          <w:sz w:val="24"/>
        </w:rPr>
        <w:t xml:space="preserve">다. </w:t>
      </w:r>
      <w:r w:rsidR="0038150A">
        <w:rPr>
          <w:rFonts w:ascii="Nanum Gothic" w:eastAsia="Nanum Gothic" w:hAnsi="Nanum Gothic" w:hint="eastAsia"/>
          <w:sz w:val="24"/>
        </w:rPr>
        <w:t>최소 다섯 개의 패턴만으로</w:t>
      </w:r>
      <w:r w:rsidR="00B82CB2">
        <w:rPr>
          <w:rFonts w:ascii="Nanum Gothic" w:eastAsia="Nanum Gothic" w:hAnsi="Nanum Gothic" w:hint="eastAsia"/>
          <w:sz w:val="24"/>
        </w:rPr>
        <w:t>도</w:t>
      </w:r>
      <w:r w:rsidR="0038150A">
        <w:rPr>
          <w:rFonts w:ascii="Nanum Gothic" w:eastAsia="Nanum Gothic" w:hAnsi="Nanum Gothic" w:hint="eastAsia"/>
          <w:sz w:val="24"/>
        </w:rPr>
        <w:t xml:space="preserve"> 프로젝트의 유지보수가 훨씬 편하다는 것을 느꼈다. </w:t>
      </w:r>
      <w:r w:rsidR="00B82CB2">
        <w:rPr>
          <w:rFonts w:ascii="Nanum Gothic" w:eastAsia="Nanum Gothic" w:hAnsi="Nanum Gothic" w:hint="eastAsia"/>
          <w:sz w:val="24"/>
        </w:rPr>
        <w:t>앞으로 많은 프로젝트를 진행할 때, 기존 소스 코드의 장단점과 디자인 패턴을 적용한 코드의 장단점을 비교하여 보다 품질 높은 코드를 보장할 것이다.</w:t>
      </w:r>
    </w:p>
    <w:p w14:paraId="65ABF125" w14:textId="30FFAF1E" w:rsidR="0041427C" w:rsidRPr="0060192C" w:rsidRDefault="00F625EA" w:rsidP="00F625EA">
      <w:pPr>
        <w:tabs>
          <w:tab w:val="left" w:pos="2660"/>
        </w:tabs>
        <w:spacing w:after="200" w:line="240" w:lineRule="auto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tab/>
      </w:r>
    </w:p>
    <w:sectPr w:rsidR="0041427C" w:rsidRPr="0060192C">
      <w:footerReference w:type="even" r:id="rId48"/>
      <w:footerReference w:type="default" r:id="rId49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C40FD7" w14:textId="77777777" w:rsidR="00DD243A" w:rsidRDefault="00DD243A">
      <w:pPr>
        <w:spacing w:after="0" w:line="240" w:lineRule="auto"/>
      </w:pPr>
      <w:r>
        <w:separator/>
      </w:r>
    </w:p>
  </w:endnote>
  <w:endnote w:type="continuationSeparator" w:id="0">
    <w:p w14:paraId="0301883F" w14:textId="77777777" w:rsidR="00DD243A" w:rsidRDefault="00DD2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onotype Corsiva">
    <w:panose1 w:val="03010101010201010101"/>
    <w:charset w:val="00"/>
    <w:family w:val="auto"/>
    <w:pitch w:val="variable"/>
    <w:sig w:usb0="00000003" w:usb1="00000000" w:usb2="00000000" w:usb3="00000000" w:csb0="00000001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entury Schoolbook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Nanum Gothic">
    <w:panose1 w:val="020D0604000000000000"/>
    <w:charset w:val="81"/>
    <w:family w:val="auto"/>
    <w:pitch w:val="variable"/>
    <w:sig w:usb0="900002A7" w:usb1="29D7FCFB" w:usb2="00000010" w:usb3="00000000" w:csb0="0008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5CFF6F" w14:textId="77777777" w:rsidR="001A5995" w:rsidRDefault="001A5995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54A643F3" wp14:editId="0989B4E5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51365C2" w14:textId="1E104055" w:rsidR="001A5995" w:rsidRDefault="00DD243A">
                          <w:pPr>
                            <w:pStyle w:val="af5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 w:rsidR="001A5995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rect w14:anchorId="54A643F3" id="사각형 22" o:spid="_x0000_s1029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" o:allowincell="f" filled="f" stroked="f">
              <v:textbox style="layout-flow:vertical;mso-layout-flow-alt:bottom-to-top" inset=",,8.64pt,10.8pt">
                <w:txbxContent>
                  <w:p w14:paraId="251365C2" w14:textId="1E104055" w:rsidR="001A680A" w:rsidRDefault="001C3F1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02ED7316" wp14:editId="6A64C7D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roundrect w14:anchorId="62EFEA8F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375278F1" wp14:editId="71F68220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75B1FCF2" w14:textId="77777777" w:rsidR="001A5995" w:rsidRDefault="001A5995">
                          <w:pPr>
                            <w:pStyle w:val="af5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F926B2" w:rsidRPr="00F926B2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10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75278F1" id="타원 21" o:spid="_x0000_s1030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" o:allowincell="f" fillcolor="#606372 [3204]" stroked="f">
              <v:textbox inset="0,0,0,0">
                <w:txbxContent>
                  <w:p w14:paraId="75B1FCF2" w14:textId="77777777" w:rsidR="001A5995" w:rsidRDefault="001A5995">
                    <w:pPr>
                      <w:pStyle w:val="af5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B82CB2" w:rsidRPr="00B82CB2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20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951EA3" w14:textId="77777777" w:rsidR="001A5995" w:rsidRDefault="001A5995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18EAF7E5" wp14:editId="0934BFD2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0F953B7" w14:textId="156A542E" w:rsidR="001A5995" w:rsidRDefault="00DD243A">
                          <w:pPr>
                            <w:pStyle w:val="af5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 w:rsidR="001A5995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A5995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rect w14:anchorId="18EAF7E5" id="사각형 24" o:spid="_x0000_s1031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" o:allowincell="f" filled="f" stroked="f">
              <v:textbox style="layout-flow:vertical;mso-layout-flow-alt:bottom-to-top" inset=",,8.64pt,10.8pt">
                <w:txbxContent>
                  <w:p w14:paraId="20F953B7" w14:textId="156A542E" w:rsidR="001A680A" w:rsidRDefault="001C3F1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7AF9489" wp14:editId="35E21CE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roundrect w14:anchorId="3ABCFE6A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7C3259" wp14:editId="3DA4450B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2DD7A5A" w14:textId="77777777" w:rsidR="001A5995" w:rsidRDefault="001A5995">
                          <w:pPr>
                            <w:pStyle w:val="af5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F926B2" w:rsidRPr="00F926B2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11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E7C3259" id="타원 18" o:spid="_x0000_s1032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" o:allowincell="f" fillcolor="#606372 [3204]" stroked="f">
              <v:textbox inset="0,0,0,0">
                <w:txbxContent>
                  <w:p w14:paraId="52DD7A5A" w14:textId="77777777" w:rsidR="001A5995" w:rsidRDefault="001A5995">
                    <w:pPr>
                      <w:pStyle w:val="af5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B82CB2" w:rsidRPr="00B82CB2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21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3EC529C2" w14:textId="77777777" w:rsidR="001A5995" w:rsidRDefault="001A5995">
    <w:pPr>
      <w:pStyle w:val="a8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F0FA87" w14:textId="77777777" w:rsidR="00DD243A" w:rsidRDefault="00DD243A">
      <w:pPr>
        <w:spacing w:after="0" w:line="240" w:lineRule="auto"/>
      </w:pPr>
      <w:r>
        <w:separator/>
      </w:r>
    </w:p>
  </w:footnote>
  <w:footnote w:type="continuationSeparator" w:id="0">
    <w:p w14:paraId="6BB17E16" w14:textId="77777777" w:rsidR="00DD243A" w:rsidRDefault="00DD24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EA4808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B2AD8F" w:themeColor="accent3"/>
      </w:rPr>
    </w:lvl>
  </w:abstractNum>
  <w:abstractNum w:abstractNumId="2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B2AD8F" w:themeColor="accent3"/>
      </w:rPr>
    </w:lvl>
  </w:abstractNum>
  <w:abstractNum w:abstractNumId="3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9D9FAC" w:themeColor="accent1" w:themeTint="99"/>
      </w:rPr>
    </w:lvl>
  </w:abstractNum>
  <w:abstractNum w:abstractNumId="4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606372" w:themeColor="accent1"/>
      </w:rPr>
    </w:lvl>
  </w:abstractNum>
  <w:abstractNum w:abstractNumId="5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474A55" w:themeColor="accent1" w:themeShade="BF"/>
      </w:rPr>
    </w:lvl>
  </w:abstractNum>
  <w:abstractNum w:abstractNumId="6">
    <w:nsid w:val="069A7869"/>
    <w:multiLevelType w:val="hybridMultilevel"/>
    <w:tmpl w:val="844244C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0B167AB8"/>
    <w:multiLevelType w:val="hybridMultilevel"/>
    <w:tmpl w:val="71AAEB7E"/>
    <w:lvl w:ilvl="0" w:tplc="04090001">
      <w:start w:val="1"/>
      <w:numFmt w:val="bullet"/>
      <w:lvlText w:val=""/>
      <w:lvlJc w:val="left"/>
      <w:pPr>
        <w:ind w:left="312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5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969" w:hanging="480"/>
      </w:pPr>
      <w:rPr>
        <w:rFonts w:ascii="Wingdings" w:hAnsi="Wingdings" w:hint="default"/>
      </w:rPr>
    </w:lvl>
  </w:abstractNum>
  <w:abstractNum w:abstractNumId="8">
    <w:nsid w:val="1B88794B"/>
    <w:multiLevelType w:val="hybridMultilevel"/>
    <w:tmpl w:val="BD8A098A"/>
    <w:lvl w:ilvl="0" w:tplc="B24455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0BB6122"/>
    <w:multiLevelType w:val="hybridMultilevel"/>
    <w:tmpl w:val="1C4875C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>
    <w:nsid w:val="216968F2"/>
    <w:multiLevelType w:val="hybridMultilevel"/>
    <w:tmpl w:val="AAD09932"/>
    <w:lvl w:ilvl="0" w:tplc="8C2A99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>
    <w:nsid w:val="305D0ACF"/>
    <w:multiLevelType w:val="hybridMultilevel"/>
    <w:tmpl w:val="C4102C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>
    <w:nsid w:val="33F03A2F"/>
    <w:multiLevelType w:val="multilevel"/>
    <w:tmpl w:val="844244C8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3F611CF4"/>
    <w:multiLevelType w:val="hybridMultilevel"/>
    <w:tmpl w:val="C8BA3D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065955"/>
    <w:multiLevelType w:val="hybridMultilevel"/>
    <w:tmpl w:val="B98CADC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upperLetter"/>
      <w:lvlText w:val="%2.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upperLetter"/>
      <w:lvlText w:val="%5.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upperLetter"/>
      <w:lvlText w:val="%8.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>
    <w:nsid w:val="48EE0D0C"/>
    <w:multiLevelType w:val="hybridMultilevel"/>
    <w:tmpl w:val="1A78B7DC"/>
    <w:lvl w:ilvl="0" w:tplc="740A1A58">
      <w:start w:val="1"/>
      <w:numFmt w:val="decimal"/>
      <w:lvlText w:val="%1.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6">
    <w:nsid w:val="49DD70EF"/>
    <w:multiLevelType w:val="hybridMultilevel"/>
    <w:tmpl w:val="C52E27A0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17">
    <w:nsid w:val="4AF7278C"/>
    <w:multiLevelType w:val="hybridMultilevel"/>
    <w:tmpl w:val="C98EF39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>
    <w:nsid w:val="4B042B17"/>
    <w:multiLevelType w:val="hybridMultilevel"/>
    <w:tmpl w:val="C01A4ACA"/>
    <w:lvl w:ilvl="0" w:tplc="372E6666">
      <w:start w:val="1"/>
      <w:numFmt w:val="decimalEnclosedCircle"/>
      <w:lvlText w:val="%1"/>
      <w:lvlJc w:val="left"/>
      <w:pPr>
        <w:ind w:left="10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9">
    <w:nsid w:val="4EA02871"/>
    <w:multiLevelType w:val="hybridMultilevel"/>
    <w:tmpl w:val="75C8D76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526F2F48"/>
    <w:multiLevelType w:val="hybridMultilevel"/>
    <w:tmpl w:val="A24CC870"/>
    <w:lvl w:ilvl="0" w:tplc="CC64B4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52CC3246"/>
    <w:multiLevelType w:val="hybridMultilevel"/>
    <w:tmpl w:val="BA0869F2"/>
    <w:lvl w:ilvl="0" w:tplc="71FE8C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538F5D94"/>
    <w:multiLevelType w:val="hybridMultilevel"/>
    <w:tmpl w:val="72CEC564"/>
    <w:lvl w:ilvl="0" w:tplc="0409000F">
      <w:start w:val="1"/>
      <w:numFmt w:val="decimal"/>
      <w:lvlText w:val="%1."/>
      <w:lvlJc w:val="left"/>
      <w:pPr>
        <w:ind w:left="6720" w:hanging="480"/>
      </w:pPr>
    </w:lvl>
    <w:lvl w:ilvl="1" w:tplc="04090019" w:tentative="1">
      <w:start w:val="1"/>
      <w:numFmt w:val="upperLetter"/>
      <w:lvlText w:val="%2."/>
      <w:lvlJc w:val="left"/>
      <w:pPr>
        <w:ind w:left="7200" w:hanging="480"/>
      </w:pPr>
    </w:lvl>
    <w:lvl w:ilvl="2" w:tplc="0409001B" w:tentative="1">
      <w:start w:val="1"/>
      <w:numFmt w:val="lowerRoman"/>
      <w:lvlText w:val="%3."/>
      <w:lvlJc w:val="right"/>
      <w:pPr>
        <w:ind w:left="7680" w:hanging="480"/>
      </w:pPr>
    </w:lvl>
    <w:lvl w:ilvl="3" w:tplc="0409000F" w:tentative="1">
      <w:start w:val="1"/>
      <w:numFmt w:val="decimal"/>
      <w:lvlText w:val="%4."/>
      <w:lvlJc w:val="left"/>
      <w:pPr>
        <w:ind w:left="8160" w:hanging="480"/>
      </w:pPr>
    </w:lvl>
    <w:lvl w:ilvl="4" w:tplc="04090019" w:tentative="1">
      <w:start w:val="1"/>
      <w:numFmt w:val="upperLetter"/>
      <w:lvlText w:val="%5."/>
      <w:lvlJc w:val="left"/>
      <w:pPr>
        <w:ind w:left="8640" w:hanging="480"/>
      </w:pPr>
    </w:lvl>
    <w:lvl w:ilvl="5" w:tplc="0409001B" w:tentative="1">
      <w:start w:val="1"/>
      <w:numFmt w:val="lowerRoman"/>
      <w:lvlText w:val="%6."/>
      <w:lvlJc w:val="right"/>
      <w:pPr>
        <w:ind w:left="9120" w:hanging="480"/>
      </w:pPr>
    </w:lvl>
    <w:lvl w:ilvl="6" w:tplc="0409000F" w:tentative="1">
      <w:start w:val="1"/>
      <w:numFmt w:val="decimal"/>
      <w:lvlText w:val="%7."/>
      <w:lvlJc w:val="left"/>
      <w:pPr>
        <w:ind w:left="9600" w:hanging="480"/>
      </w:pPr>
    </w:lvl>
    <w:lvl w:ilvl="7" w:tplc="04090019" w:tentative="1">
      <w:start w:val="1"/>
      <w:numFmt w:val="upperLetter"/>
      <w:lvlText w:val="%8."/>
      <w:lvlJc w:val="left"/>
      <w:pPr>
        <w:ind w:left="10080" w:hanging="480"/>
      </w:pPr>
    </w:lvl>
    <w:lvl w:ilvl="8" w:tplc="0409001B" w:tentative="1">
      <w:start w:val="1"/>
      <w:numFmt w:val="lowerRoman"/>
      <w:lvlText w:val="%9."/>
      <w:lvlJc w:val="right"/>
      <w:pPr>
        <w:ind w:left="10560" w:hanging="480"/>
      </w:pPr>
    </w:lvl>
  </w:abstractNum>
  <w:abstractNum w:abstractNumId="23">
    <w:nsid w:val="60555E0E"/>
    <w:multiLevelType w:val="hybridMultilevel"/>
    <w:tmpl w:val="F4D4F874"/>
    <w:lvl w:ilvl="0" w:tplc="263AF40C">
      <w:start w:val="1"/>
      <w:numFmt w:val="decimalEnclosedCircle"/>
      <w:lvlText w:val="%1"/>
      <w:lvlJc w:val="left"/>
      <w:pPr>
        <w:ind w:left="10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4">
    <w:nsid w:val="63243A6D"/>
    <w:multiLevelType w:val="hybridMultilevel"/>
    <w:tmpl w:val="3536CE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>
    <w:nsid w:val="63E044CE"/>
    <w:multiLevelType w:val="hybridMultilevel"/>
    <w:tmpl w:val="FC8E796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6">
    <w:nsid w:val="65C61CD7"/>
    <w:multiLevelType w:val="hybridMultilevel"/>
    <w:tmpl w:val="361072D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>
    <w:nsid w:val="67173D15"/>
    <w:multiLevelType w:val="hybridMultilevel"/>
    <w:tmpl w:val="3ADEB27C"/>
    <w:lvl w:ilvl="0" w:tplc="0409000F">
      <w:start w:val="1"/>
      <w:numFmt w:val="decimal"/>
      <w:lvlText w:val="%1."/>
      <w:lvlJc w:val="left"/>
      <w:pPr>
        <w:ind w:left="1047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upperLetter"/>
      <w:lvlText w:val="%5.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upperLetter"/>
      <w:lvlText w:val="%8.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28">
    <w:nsid w:val="70D85759"/>
    <w:multiLevelType w:val="hybridMultilevel"/>
    <w:tmpl w:val="9264A5E4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29">
    <w:nsid w:val="76D87D71"/>
    <w:multiLevelType w:val="hybridMultilevel"/>
    <w:tmpl w:val="68AE6E8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>
    <w:nsid w:val="7CC42EDF"/>
    <w:multiLevelType w:val="hybridMultilevel"/>
    <w:tmpl w:val="62BE6A42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4"/>
  </w:num>
  <w:num w:numId="4">
    <w:abstractNumId w:val="4"/>
  </w:num>
  <w:num w:numId="5">
    <w:abstractNumId w:val="3"/>
  </w:num>
  <w:num w:numId="6">
    <w:abstractNumId w:val="3"/>
  </w:num>
  <w:num w:numId="7">
    <w:abstractNumId w:val="2"/>
  </w:num>
  <w:num w:numId="8">
    <w:abstractNumId w:val="2"/>
  </w:num>
  <w:num w:numId="9">
    <w:abstractNumId w:val="1"/>
  </w:num>
  <w:num w:numId="10">
    <w:abstractNumId w:val="1"/>
  </w:num>
  <w:num w:numId="11">
    <w:abstractNumId w:val="23"/>
  </w:num>
  <w:num w:numId="12">
    <w:abstractNumId w:val="10"/>
  </w:num>
  <w:num w:numId="13">
    <w:abstractNumId w:val="18"/>
  </w:num>
  <w:num w:numId="14">
    <w:abstractNumId w:val="7"/>
  </w:num>
  <w:num w:numId="15">
    <w:abstractNumId w:val="24"/>
  </w:num>
  <w:num w:numId="16">
    <w:abstractNumId w:val="9"/>
  </w:num>
  <w:num w:numId="17">
    <w:abstractNumId w:val="25"/>
  </w:num>
  <w:num w:numId="18">
    <w:abstractNumId w:val="17"/>
  </w:num>
  <w:num w:numId="19">
    <w:abstractNumId w:val="0"/>
  </w:num>
  <w:num w:numId="20">
    <w:abstractNumId w:val="30"/>
  </w:num>
  <w:num w:numId="21">
    <w:abstractNumId w:val="27"/>
  </w:num>
  <w:num w:numId="22">
    <w:abstractNumId w:val="6"/>
  </w:num>
  <w:num w:numId="23">
    <w:abstractNumId w:val="28"/>
  </w:num>
  <w:num w:numId="24">
    <w:abstractNumId w:val="22"/>
  </w:num>
  <w:num w:numId="25">
    <w:abstractNumId w:val="11"/>
  </w:num>
  <w:num w:numId="26">
    <w:abstractNumId w:val="16"/>
  </w:num>
  <w:num w:numId="27">
    <w:abstractNumId w:val="13"/>
  </w:num>
  <w:num w:numId="28">
    <w:abstractNumId w:val="21"/>
  </w:num>
  <w:num w:numId="29">
    <w:abstractNumId w:val="12"/>
  </w:num>
  <w:num w:numId="30">
    <w:abstractNumId w:val="14"/>
  </w:num>
  <w:num w:numId="31">
    <w:abstractNumId w:val="15"/>
  </w:num>
  <w:num w:numId="32">
    <w:abstractNumId w:val="8"/>
  </w:num>
  <w:num w:numId="33">
    <w:abstractNumId w:val="20"/>
  </w:num>
  <w:num w:numId="34">
    <w:abstractNumId w:val="29"/>
  </w:num>
  <w:num w:numId="35">
    <w:abstractNumId w:val="26"/>
  </w:num>
  <w:num w:numId="3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7B1"/>
    <w:rsid w:val="000048E9"/>
    <w:rsid w:val="000154A0"/>
    <w:rsid w:val="00026257"/>
    <w:rsid w:val="00026847"/>
    <w:rsid w:val="000376E9"/>
    <w:rsid w:val="00052E6B"/>
    <w:rsid w:val="00075029"/>
    <w:rsid w:val="00075A21"/>
    <w:rsid w:val="000832BD"/>
    <w:rsid w:val="000903A7"/>
    <w:rsid w:val="00090B28"/>
    <w:rsid w:val="00090E32"/>
    <w:rsid w:val="00093537"/>
    <w:rsid w:val="00095DD7"/>
    <w:rsid w:val="000964C1"/>
    <w:rsid w:val="0009793F"/>
    <w:rsid w:val="000B0401"/>
    <w:rsid w:val="000B5399"/>
    <w:rsid w:val="000B581F"/>
    <w:rsid w:val="000C3152"/>
    <w:rsid w:val="000C64BE"/>
    <w:rsid w:val="000D6A89"/>
    <w:rsid w:val="000E4630"/>
    <w:rsid w:val="000E49F5"/>
    <w:rsid w:val="000E594F"/>
    <w:rsid w:val="000E7511"/>
    <w:rsid w:val="000E76AB"/>
    <w:rsid w:val="000F7CB0"/>
    <w:rsid w:val="00130FF8"/>
    <w:rsid w:val="001339F8"/>
    <w:rsid w:val="00133F6F"/>
    <w:rsid w:val="001400E2"/>
    <w:rsid w:val="0014567F"/>
    <w:rsid w:val="00157DC7"/>
    <w:rsid w:val="001606FE"/>
    <w:rsid w:val="00161F5F"/>
    <w:rsid w:val="001632C7"/>
    <w:rsid w:val="0017348B"/>
    <w:rsid w:val="0017641D"/>
    <w:rsid w:val="001778A6"/>
    <w:rsid w:val="00196D35"/>
    <w:rsid w:val="001A5995"/>
    <w:rsid w:val="001A680A"/>
    <w:rsid w:val="001B71F3"/>
    <w:rsid w:val="001C3F11"/>
    <w:rsid w:val="001C5CD7"/>
    <w:rsid w:val="001D3819"/>
    <w:rsid w:val="001E46FB"/>
    <w:rsid w:val="001E7334"/>
    <w:rsid w:val="00205F3A"/>
    <w:rsid w:val="002156EA"/>
    <w:rsid w:val="00215FFC"/>
    <w:rsid w:val="00217796"/>
    <w:rsid w:val="00217DB2"/>
    <w:rsid w:val="00224257"/>
    <w:rsid w:val="00225E6B"/>
    <w:rsid w:val="00231398"/>
    <w:rsid w:val="0023627B"/>
    <w:rsid w:val="00242FC6"/>
    <w:rsid w:val="0024508A"/>
    <w:rsid w:val="00265BEE"/>
    <w:rsid w:val="002731D0"/>
    <w:rsid w:val="00273E72"/>
    <w:rsid w:val="0027601B"/>
    <w:rsid w:val="00284166"/>
    <w:rsid w:val="002A3A12"/>
    <w:rsid w:val="002B06AF"/>
    <w:rsid w:val="002B30B8"/>
    <w:rsid w:val="002B50C6"/>
    <w:rsid w:val="002C0EFF"/>
    <w:rsid w:val="002C2009"/>
    <w:rsid w:val="002C5E2D"/>
    <w:rsid w:val="002D0351"/>
    <w:rsid w:val="002E2A67"/>
    <w:rsid w:val="002F06AF"/>
    <w:rsid w:val="0030668B"/>
    <w:rsid w:val="00316B5F"/>
    <w:rsid w:val="00325F84"/>
    <w:rsid w:val="00336DD1"/>
    <w:rsid w:val="00342C1D"/>
    <w:rsid w:val="003552C8"/>
    <w:rsid w:val="0035572A"/>
    <w:rsid w:val="003664E0"/>
    <w:rsid w:val="0038150A"/>
    <w:rsid w:val="00395B17"/>
    <w:rsid w:val="003A4690"/>
    <w:rsid w:val="003A67CB"/>
    <w:rsid w:val="003B6B0C"/>
    <w:rsid w:val="003B7490"/>
    <w:rsid w:val="003C66C3"/>
    <w:rsid w:val="003D1E11"/>
    <w:rsid w:val="003E53C7"/>
    <w:rsid w:val="003F60E5"/>
    <w:rsid w:val="0041427C"/>
    <w:rsid w:val="00416C20"/>
    <w:rsid w:val="0042646B"/>
    <w:rsid w:val="004348C1"/>
    <w:rsid w:val="004373F2"/>
    <w:rsid w:val="00451E6D"/>
    <w:rsid w:val="0046332D"/>
    <w:rsid w:val="00471236"/>
    <w:rsid w:val="00471526"/>
    <w:rsid w:val="004717FF"/>
    <w:rsid w:val="004775AE"/>
    <w:rsid w:val="0049561B"/>
    <w:rsid w:val="0049638A"/>
    <w:rsid w:val="004A7A7A"/>
    <w:rsid w:val="004B70DE"/>
    <w:rsid w:val="004C73C4"/>
    <w:rsid w:val="004D7DAE"/>
    <w:rsid w:val="004E42C4"/>
    <w:rsid w:val="004E564E"/>
    <w:rsid w:val="004F7D2C"/>
    <w:rsid w:val="00500E86"/>
    <w:rsid w:val="005206FE"/>
    <w:rsid w:val="00526863"/>
    <w:rsid w:val="00537A0D"/>
    <w:rsid w:val="00550265"/>
    <w:rsid w:val="0056101F"/>
    <w:rsid w:val="005734A7"/>
    <w:rsid w:val="00573929"/>
    <w:rsid w:val="00574F44"/>
    <w:rsid w:val="00594B9D"/>
    <w:rsid w:val="005C0CBD"/>
    <w:rsid w:val="005C5A1B"/>
    <w:rsid w:val="005D4780"/>
    <w:rsid w:val="005F1FE8"/>
    <w:rsid w:val="005F7790"/>
    <w:rsid w:val="0060192C"/>
    <w:rsid w:val="006036AE"/>
    <w:rsid w:val="006053F3"/>
    <w:rsid w:val="0061358C"/>
    <w:rsid w:val="00613918"/>
    <w:rsid w:val="00616C39"/>
    <w:rsid w:val="00627353"/>
    <w:rsid w:val="00631B0C"/>
    <w:rsid w:val="00653191"/>
    <w:rsid w:val="00654F33"/>
    <w:rsid w:val="006607F1"/>
    <w:rsid w:val="00662FCE"/>
    <w:rsid w:val="00667C59"/>
    <w:rsid w:val="006721FA"/>
    <w:rsid w:val="00674196"/>
    <w:rsid w:val="006745AA"/>
    <w:rsid w:val="006756A5"/>
    <w:rsid w:val="00685212"/>
    <w:rsid w:val="00686825"/>
    <w:rsid w:val="00696EDF"/>
    <w:rsid w:val="00697F3C"/>
    <w:rsid w:val="006A2700"/>
    <w:rsid w:val="006B33B8"/>
    <w:rsid w:val="006C3851"/>
    <w:rsid w:val="006C4C58"/>
    <w:rsid w:val="006D1794"/>
    <w:rsid w:val="006D3193"/>
    <w:rsid w:val="006D3577"/>
    <w:rsid w:val="006E2F4E"/>
    <w:rsid w:val="00703C72"/>
    <w:rsid w:val="007045BD"/>
    <w:rsid w:val="007104E8"/>
    <w:rsid w:val="00720CC7"/>
    <w:rsid w:val="00720FFE"/>
    <w:rsid w:val="00732DF8"/>
    <w:rsid w:val="00741375"/>
    <w:rsid w:val="007436E7"/>
    <w:rsid w:val="00743A76"/>
    <w:rsid w:val="007569E5"/>
    <w:rsid w:val="00764059"/>
    <w:rsid w:val="00765059"/>
    <w:rsid w:val="007657D4"/>
    <w:rsid w:val="007778C6"/>
    <w:rsid w:val="0078175A"/>
    <w:rsid w:val="007A082D"/>
    <w:rsid w:val="007A19DF"/>
    <w:rsid w:val="007A3AE7"/>
    <w:rsid w:val="00800F68"/>
    <w:rsid w:val="008129C5"/>
    <w:rsid w:val="00822CCE"/>
    <w:rsid w:val="00851FCB"/>
    <w:rsid w:val="008520A3"/>
    <w:rsid w:val="008610E6"/>
    <w:rsid w:val="00870A12"/>
    <w:rsid w:val="00887F1E"/>
    <w:rsid w:val="008A0A72"/>
    <w:rsid w:val="008B5033"/>
    <w:rsid w:val="008C2B70"/>
    <w:rsid w:val="008C54D0"/>
    <w:rsid w:val="008D159E"/>
    <w:rsid w:val="008D4E3D"/>
    <w:rsid w:val="008E667B"/>
    <w:rsid w:val="008E75AF"/>
    <w:rsid w:val="00904EDA"/>
    <w:rsid w:val="00910EB7"/>
    <w:rsid w:val="0092447B"/>
    <w:rsid w:val="009251CF"/>
    <w:rsid w:val="00953B50"/>
    <w:rsid w:val="00956550"/>
    <w:rsid w:val="00965033"/>
    <w:rsid w:val="00966BF8"/>
    <w:rsid w:val="00972FB1"/>
    <w:rsid w:val="00976176"/>
    <w:rsid w:val="00983408"/>
    <w:rsid w:val="00985D5A"/>
    <w:rsid w:val="00986B98"/>
    <w:rsid w:val="00990355"/>
    <w:rsid w:val="009C3261"/>
    <w:rsid w:val="009C4BF1"/>
    <w:rsid w:val="009D1AA0"/>
    <w:rsid w:val="009D20DF"/>
    <w:rsid w:val="009F08BF"/>
    <w:rsid w:val="009F16DE"/>
    <w:rsid w:val="009F2DBE"/>
    <w:rsid w:val="00A044EC"/>
    <w:rsid w:val="00A06A45"/>
    <w:rsid w:val="00A078AA"/>
    <w:rsid w:val="00A15CB3"/>
    <w:rsid w:val="00A32ABB"/>
    <w:rsid w:val="00A3640B"/>
    <w:rsid w:val="00A37D58"/>
    <w:rsid w:val="00A51073"/>
    <w:rsid w:val="00A54FD8"/>
    <w:rsid w:val="00A600E9"/>
    <w:rsid w:val="00A64922"/>
    <w:rsid w:val="00A662B0"/>
    <w:rsid w:val="00A73BD0"/>
    <w:rsid w:val="00AA6EB1"/>
    <w:rsid w:val="00AC05A3"/>
    <w:rsid w:val="00AC3548"/>
    <w:rsid w:val="00AC7775"/>
    <w:rsid w:val="00AC79A4"/>
    <w:rsid w:val="00AD1622"/>
    <w:rsid w:val="00AE21BE"/>
    <w:rsid w:val="00AE3850"/>
    <w:rsid w:val="00AE61F4"/>
    <w:rsid w:val="00B05F4D"/>
    <w:rsid w:val="00B1171C"/>
    <w:rsid w:val="00B17685"/>
    <w:rsid w:val="00B23289"/>
    <w:rsid w:val="00B30049"/>
    <w:rsid w:val="00B31B9C"/>
    <w:rsid w:val="00B42AD7"/>
    <w:rsid w:val="00B55E74"/>
    <w:rsid w:val="00B57408"/>
    <w:rsid w:val="00B61B1A"/>
    <w:rsid w:val="00B646C9"/>
    <w:rsid w:val="00B726A8"/>
    <w:rsid w:val="00B73910"/>
    <w:rsid w:val="00B82CB2"/>
    <w:rsid w:val="00B84445"/>
    <w:rsid w:val="00BA26FE"/>
    <w:rsid w:val="00BB6F5A"/>
    <w:rsid w:val="00BC1D17"/>
    <w:rsid w:val="00BC436F"/>
    <w:rsid w:val="00BD336A"/>
    <w:rsid w:val="00BF0DBE"/>
    <w:rsid w:val="00BF5C41"/>
    <w:rsid w:val="00BF7ACC"/>
    <w:rsid w:val="00C005BF"/>
    <w:rsid w:val="00C11D8D"/>
    <w:rsid w:val="00C1582C"/>
    <w:rsid w:val="00C17471"/>
    <w:rsid w:val="00C231D3"/>
    <w:rsid w:val="00C2342C"/>
    <w:rsid w:val="00C25A7D"/>
    <w:rsid w:val="00C50900"/>
    <w:rsid w:val="00C77BCD"/>
    <w:rsid w:val="00C92D1A"/>
    <w:rsid w:val="00C94AA4"/>
    <w:rsid w:val="00C97C02"/>
    <w:rsid w:val="00CA2EEF"/>
    <w:rsid w:val="00CC3AB7"/>
    <w:rsid w:val="00CD4134"/>
    <w:rsid w:val="00CD44D0"/>
    <w:rsid w:val="00CE67DE"/>
    <w:rsid w:val="00CE7335"/>
    <w:rsid w:val="00CF0A90"/>
    <w:rsid w:val="00CF14EB"/>
    <w:rsid w:val="00D123DA"/>
    <w:rsid w:val="00D13D80"/>
    <w:rsid w:val="00D1783D"/>
    <w:rsid w:val="00D20E8B"/>
    <w:rsid w:val="00D27456"/>
    <w:rsid w:val="00D359CE"/>
    <w:rsid w:val="00D42504"/>
    <w:rsid w:val="00D43661"/>
    <w:rsid w:val="00D4370A"/>
    <w:rsid w:val="00D653A5"/>
    <w:rsid w:val="00D71039"/>
    <w:rsid w:val="00D727B1"/>
    <w:rsid w:val="00D84385"/>
    <w:rsid w:val="00D92026"/>
    <w:rsid w:val="00D92100"/>
    <w:rsid w:val="00DB68C5"/>
    <w:rsid w:val="00DC192A"/>
    <w:rsid w:val="00DC23C2"/>
    <w:rsid w:val="00DC5D41"/>
    <w:rsid w:val="00DC65F9"/>
    <w:rsid w:val="00DD243A"/>
    <w:rsid w:val="00DD75A0"/>
    <w:rsid w:val="00DE164F"/>
    <w:rsid w:val="00DE1DC2"/>
    <w:rsid w:val="00DE26DE"/>
    <w:rsid w:val="00E04A45"/>
    <w:rsid w:val="00E11AE7"/>
    <w:rsid w:val="00E32966"/>
    <w:rsid w:val="00E3556A"/>
    <w:rsid w:val="00E37DA4"/>
    <w:rsid w:val="00E62A09"/>
    <w:rsid w:val="00E65D0A"/>
    <w:rsid w:val="00E75C4E"/>
    <w:rsid w:val="00E769B4"/>
    <w:rsid w:val="00E81FE5"/>
    <w:rsid w:val="00E85E9F"/>
    <w:rsid w:val="00EB0257"/>
    <w:rsid w:val="00EB1F9F"/>
    <w:rsid w:val="00EB4703"/>
    <w:rsid w:val="00EE1F70"/>
    <w:rsid w:val="00EF42E8"/>
    <w:rsid w:val="00F00B5C"/>
    <w:rsid w:val="00F00BB0"/>
    <w:rsid w:val="00F05BAE"/>
    <w:rsid w:val="00F05DCE"/>
    <w:rsid w:val="00F14F8A"/>
    <w:rsid w:val="00F5071A"/>
    <w:rsid w:val="00F53E44"/>
    <w:rsid w:val="00F55931"/>
    <w:rsid w:val="00F55D7A"/>
    <w:rsid w:val="00F5627D"/>
    <w:rsid w:val="00F570D5"/>
    <w:rsid w:val="00F625EA"/>
    <w:rsid w:val="00F65B49"/>
    <w:rsid w:val="00F66604"/>
    <w:rsid w:val="00F6680D"/>
    <w:rsid w:val="00F926B2"/>
    <w:rsid w:val="00F92D68"/>
    <w:rsid w:val="00F9406B"/>
    <w:rsid w:val="00F96888"/>
    <w:rsid w:val="00F9754D"/>
    <w:rsid w:val="00FB4EB1"/>
    <w:rsid w:val="00FC070F"/>
    <w:rsid w:val="00FE1472"/>
    <w:rsid w:val="00FE35D1"/>
    <w:rsid w:val="00FE58AC"/>
    <w:rsid w:val="00FE5ADA"/>
    <w:rsid w:val="00FF0A31"/>
    <w:rsid w:val="00FF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C3CE7B"/>
  <w15:docId w15:val="{4734FB20-1175-4DB2-94ED-39D43A0F8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0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474A55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1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474A55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1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606372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1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8E8762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1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8E8762" w:themeColor="accent3" w:themeShade="BF"/>
      <w:spacing w:val="20"/>
      <w:szCs w:val="26"/>
    </w:rPr>
  </w:style>
  <w:style w:type="paragraph" w:styleId="6">
    <w:name w:val="heading 6"/>
    <w:basedOn w:val="a0"/>
    <w:next w:val="a0"/>
    <w:link w:val="60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F5B41" w:themeColor="accent3" w:themeShade="80"/>
      <w:spacing w:val="10"/>
      <w:sz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F5B41" w:themeColor="accent3" w:themeShade="80"/>
      <w:spacing w:val="10"/>
      <w:sz w:val="24"/>
    </w:rPr>
  </w:style>
  <w:style w:type="paragraph" w:styleId="8">
    <w:name w:val="heading 8"/>
    <w:basedOn w:val="a0"/>
    <w:next w:val="a0"/>
    <w:link w:val="80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606372" w:themeColor="accent1"/>
      <w:spacing w:val="10"/>
    </w:rPr>
  </w:style>
  <w:style w:type="paragraph" w:styleId="9">
    <w:name w:val="heading 9"/>
    <w:basedOn w:val="a0"/>
    <w:next w:val="a0"/>
    <w:link w:val="90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606372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제목 1 문자"/>
    <w:basedOn w:val="a1"/>
    <w:link w:val="1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8"/>
      <w:szCs w:val="28"/>
    </w:rPr>
  </w:style>
  <w:style w:type="character" w:customStyle="1" w:styleId="21">
    <w:name w:val="제목 2 문자"/>
    <w:basedOn w:val="a1"/>
    <w:link w:val="20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4"/>
      <w:szCs w:val="24"/>
    </w:rPr>
  </w:style>
  <w:style w:type="character" w:customStyle="1" w:styleId="31">
    <w:name w:val="제목 3 문자"/>
    <w:basedOn w:val="a1"/>
    <w:link w:val="30"/>
    <w:uiPriority w:val="9"/>
    <w:rPr>
      <w:rFonts w:asciiTheme="majorHAnsi" w:eastAsiaTheme="majorEastAsia" w:hAnsiTheme="majorHAnsi" w:cs="Times New Roman"/>
      <w:b/>
      <w:color w:val="606372" w:themeColor="accent1"/>
      <w:spacing w:val="20"/>
      <w:sz w:val="24"/>
      <w:szCs w:val="24"/>
    </w:rPr>
  </w:style>
  <w:style w:type="paragraph" w:styleId="a4">
    <w:name w:val="Title"/>
    <w:basedOn w:val="a0"/>
    <w:link w:val="a5"/>
    <w:uiPriority w:val="10"/>
    <w:qFormat/>
    <w:pPr>
      <w:pBdr>
        <w:bottom w:val="single" w:sz="8" w:space="4" w:color="606372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606372" w:themeColor="accent1"/>
      <w:sz w:val="48"/>
      <w:szCs w:val="48"/>
    </w:rPr>
  </w:style>
  <w:style w:type="character" w:customStyle="1" w:styleId="a5">
    <w:name w:val="제목 문자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606372" w:themeColor="accent1"/>
      <w:sz w:val="48"/>
      <w:szCs w:val="48"/>
    </w:rPr>
  </w:style>
  <w:style w:type="paragraph" w:styleId="a6">
    <w:name w:val="Subtitle"/>
    <w:basedOn w:val="a0"/>
    <w:link w:val="a7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a7">
    <w:name w:val="부제 문자"/>
    <w:basedOn w:val="a1"/>
    <w:link w:val="a6"/>
    <w:uiPriority w:val="11"/>
    <w:rPr>
      <w:rFonts w:asciiTheme="majorHAnsi" w:hAnsiTheme="majorHAnsi" w:cstheme="minorBidi"/>
      <w:sz w:val="28"/>
      <w:szCs w:val="28"/>
    </w:rPr>
  </w:style>
  <w:style w:type="paragraph" w:styleId="a8">
    <w:name w:val="footer"/>
    <w:basedOn w:val="a0"/>
    <w:link w:val="a9"/>
    <w:uiPriority w:val="99"/>
    <w:unhideWhenUsed/>
    <w:pPr>
      <w:tabs>
        <w:tab w:val="center" w:pos="4320"/>
        <w:tab w:val="right" w:pos="8640"/>
      </w:tabs>
    </w:pPr>
  </w:style>
  <w:style w:type="character" w:customStyle="1" w:styleId="a9">
    <w:name w:val="바닥글 문자"/>
    <w:basedOn w:val="a1"/>
    <w:link w:val="a8"/>
    <w:uiPriority w:val="99"/>
    <w:rPr>
      <w:rFonts w:cs="Times New Roman"/>
      <w:color w:val="000000" w:themeColor="text1"/>
      <w:szCs w:val="20"/>
    </w:rPr>
  </w:style>
  <w:style w:type="paragraph" w:styleId="aa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55837F" w:themeColor="accent2" w:themeShade="BF"/>
      <w:spacing w:val="10"/>
      <w:sz w:val="18"/>
      <w:szCs w:val="18"/>
    </w:rPr>
  </w:style>
  <w:style w:type="paragraph" w:styleId="ab">
    <w:name w:val="Balloon Text"/>
    <w:basedOn w:val="a0"/>
    <w:link w:val="ac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ac">
    <w:name w:val="풍선 도움말 텍스트 문자"/>
    <w:basedOn w:val="a1"/>
    <w:link w:val="ab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d">
    <w:name w:val="Block Text"/>
    <w:aliases w:val="블록 인용"/>
    <w:uiPriority w:val="40"/>
    <w:pPr>
      <w:pBdr>
        <w:top w:val="single" w:sz="2" w:space="10" w:color="9D9FAC" w:themeColor="accent1" w:themeTint="99"/>
        <w:bottom w:val="single" w:sz="24" w:space="10" w:color="9D9FAC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e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92A185" w:themeColor="accent6"/>
      <w:sz w:val="20"/>
      <w:szCs w:val="20"/>
    </w:rPr>
  </w:style>
  <w:style w:type="character" w:styleId="af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f0">
    <w:name w:val="header"/>
    <w:basedOn w:val="a0"/>
    <w:link w:val="af1"/>
    <w:uiPriority w:val="99"/>
    <w:unhideWhenUsed/>
    <w:pPr>
      <w:tabs>
        <w:tab w:val="center" w:pos="4320"/>
        <w:tab w:val="right" w:pos="8640"/>
      </w:tabs>
    </w:pPr>
  </w:style>
  <w:style w:type="character" w:customStyle="1" w:styleId="af1">
    <w:name w:val="머리글 문자"/>
    <w:basedOn w:val="a1"/>
    <w:link w:val="af0"/>
    <w:uiPriority w:val="99"/>
    <w:rPr>
      <w:rFonts w:cs="Times New Roman"/>
      <w:color w:val="000000" w:themeColor="text1"/>
      <w:szCs w:val="20"/>
    </w:rPr>
  </w:style>
  <w:style w:type="character" w:customStyle="1" w:styleId="41">
    <w:name w:val="제목 4 문자"/>
    <w:basedOn w:val="a1"/>
    <w:link w:val="40"/>
    <w:uiPriority w:val="9"/>
    <w:rPr>
      <w:rFonts w:asciiTheme="majorHAnsi" w:eastAsiaTheme="majorEastAsia" w:hAnsiTheme="majorHAnsi" w:cs="Times New Roman"/>
      <w:b/>
      <w:color w:val="8E8762" w:themeColor="accent3" w:themeShade="BF"/>
      <w:spacing w:val="20"/>
      <w:sz w:val="24"/>
    </w:rPr>
  </w:style>
  <w:style w:type="character" w:customStyle="1" w:styleId="51">
    <w:name w:val="제목 5 문자"/>
    <w:basedOn w:val="a1"/>
    <w:link w:val="50"/>
    <w:uiPriority w:val="9"/>
    <w:rPr>
      <w:rFonts w:asciiTheme="majorHAnsi" w:eastAsiaTheme="majorEastAsia" w:hAnsiTheme="majorHAnsi" w:cs="Times New Roman"/>
      <w:b/>
      <w:i/>
      <w:color w:val="8E8762" w:themeColor="accent3" w:themeShade="BF"/>
      <w:spacing w:val="20"/>
      <w:szCs w:val="26"/>
    </w:rPr>
  </w:style>
  <w:style w:type="character" w:customStyle="1" w:styleId="60">
    <w:name w:val="제목 6 문자"/>
    <w:basedOn w:val="a1"/>
    <w:link w:val="6"/>
    <w:uiPriority w:val="9"/>
    <w:rPr>
      <w:rFonts w:asciiTheme="majorHAnsi" w:eastAsiaTheme="majorEastAsia" w:hAnsiTheme="majorHAnsi" w:cs="Times New Roman"/>
      <w:color w:val="5F5B41" w:themeColor="accent3" w:themeShade="80"/>
      <w:spacing w:val="10"/>
      <w:sz w:val="24"/>
      <w:szCs w:val="24"/>
    </w:rPr>
  </w:style>
  <w:style w:type="character" w:customStyle="1" w:styleId="70">
    <w:name w:val="제목 7 문자"/>
    <w:basedOn w:val="a1"/>
    <w:link w:val="7"/>
    <w:uiPriority w:val="9"/>
    <w:rPr>
      <w:rFonts w:asciiTheme="majorHAnsi" w:eastAsiaTheme="majorEastAsia" w:hAnsiTheme="majorHAnsi" w:cs="Times New Roman"/>
      <w:i/>
      <w:color w:val="5F5B41" w:themeColor="accent3" w:themeShade="80"/>
      <w:spacing w:val="10"/>
      <w:sz w:val="24"/>
      <w:szCs w:val="24"/>
    </w:rPr>
  </w:style>
  <w:style w:type="character" w:customStyle="1" w:styleId="80">
    <w:name w:val="제목 8 문자"/>
    <w:basedOn w:val="a1"/>
    <w:link w:val="8"/>
    <w:uiPriority w:val="9"/>
    <w:rPr>
      <w:rFonts w:asciiTheme="majorHAnsi" w:eastAsiaTheme="majorEastAsia" w:hAnsiTheme="majorHAnsi" w:cs="Times New Roman"/>
      <w:color w:val="606372" w:themeColor="accent1"/>
      <w:spacing w:val="10"/>
      <w:szCs w:val="20"/>
    </w:rPr>
  </w:style>
  <w:style w:type="character" w:customStyle="1" w:styleId="90">
    <w:name w:val="제목 9 문자"/>
    <w:basedOn w:val="a1"/>
    <w:link w:val="9"/>
    <w:uiPriority w:val="9"/>
    <w:rPr>
      <w:rFonts w:asciiTheme="majorHAnsi" w:eastAsiaTheme="majorEastAsia" w:hAnsiTheme="majorHAnsi" w:cs="Times New Roman"/>
      <w:i/>
      <w:color w:val="606372" w:themeColor="accent1"/>
      <w:spacing w:val="10"/>
      <w:szCs w:val="20"/>
    </w:rPr>
  </w:style>
  <w:style w:type="character" w:styleId="af2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79A8A4" w:themeColor="accent2"/>
      <w:spacing w:val="2"/>
      <w:w w:val="100"/>
      <w:sz w:val="20"/>
      <w:szCs w:val="20"/>
    </w:rPr>
  </w:style>
  <w:style w:type="paragraph" w:styleId="af3">
    <w:name w:val="Intense Quote"/>
    <w:basedOn w:val="a0"/>
    <w:qFormat/>
    <w:pPr>
      <w:pBdr>
        <w:top w:val="single" w:sz="36" w:space="10" w:color="9D9FAC" w:themeColor="accent1" w:themeTint="99"/>
        <w:left w:val="single" w:sz="24" w:space="10" w:color="606372" w:themeColor="accent1"/>
        <w:bottom w:val="single" w:sz="36" w:space="10" w:color="B2AD8F" w:themeColor="accent3"/>
        <w:right w:val="single" w:sz="24" w:space="10" w:color="606372" w:themeColor="accent1"/>
      </w:pBdr>
      <w:shd w:val="clear" w:color="auto" w:fill="606372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4">
    <w:name w:val="Intense Reference"/>
    <w:basedOn w:val="a1"/>
    <w:uiPriority w:val="32"/>
    <w:qFormat/>
    <w:rPr>
      <w:rFonts w:cs="Times New Roman"/>
      <w:b/>
      <w:color w:val="606372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5">
    <w:name w:val="No Spacing"/>
    <w:basedOn w:val="a0"/>
    <w:uiPriority w:val="1"/>
    <w:qFormat/>
    <w:pPr>
      <w:spacing w:after="0" w:line="240" w:lineRule="auto"/>
    </w:pPr>
  </w:style>
  <w:style w:type="character" w:styleId="af6">
    <w:name w:val="Placeholder Text"/>
    <w:basedOn w:val="a1"/>
    <w:uiPriority w:val="99"/>
    <w:semiHidden/>
    <w:rPr>
      <w:color w:val="808080"/>
    </w:rPr>
  </w:style>
  <w:style w:type="paragraph" w:styleId="af7">
    <w:name w:val="Quote"/>
    <w:basedOn w:val="a0"/>
    <w:link w:val="af8"/>
    <w:uiPriority w:val="29"/>
    <w:qFormat/>
    <w:rPr>
      <w:i/>
      <w:color w:val="808080" w:themeColor="background1" w:themeShade="80"/>
      <w:sz w:val="24"/>
    </w:rPr>
  </w:style>
  <w:style w:type="character" w:customStyle="1" w:styleId="af8">
    <w:name w:val="인용 문자"/>
    <w:basedOn w:val="a1"/>
    <w:link w:val="af7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9">
    <w:name w:val="Strong"/>
    <w:uiPriority w:val="22"/>
    <w:qFormat/>
    <w:rPr>
      <w:rFonts w:asciiTheme="minorHAnsi" w:eastAsiaTheme="minorEastAsia" w:hAnsiTheme="minorHAnsi"/>
      <w:b/>
      <w:color w:val="79A8A4" w:themeColor="accent2"/>
    </w:rPr>
  </w:style>
  <w:style w:type="character" w:styleId="afa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b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c">
    <w:name w:val="Table Grid"/>
    <w:basedOn w:val="a2"/>
    <w:uiPriority w:val="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color w:val="79A8A4" w:themeColor="accent2"/>
    </w:rPr>
  </w:style>
  <w:style w:type="paragraph" w:styleId="22">
    <w:name w:val="toc 2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2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2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2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1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1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1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1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d">
    <w:name w:val="List Paragraph"/>
    <w:basedOn w:val="a0"/>
    <w:uiPriority w:val="34"/>
    <w:qFormat/>
    <w:rsid w:val="001B71F3"/>
    <w:pPr>
      <w:ind w:leftChars="400" w:left="800"/>
    </w:pPr>
  </w:style>
  <w:style w:type="paragraph" w:customStyle="1" w:styleId="afe">
    <w:name w:val="바탕글"/>
    <w:basedOn w:val="a0"/>
    <w:rsid w:val="009F2DBE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굴림" w:eastAsia="굴림" w:hAnsi="굴림" w:cs="굴림"/>
      <w:color w:val="000000"/>
      <w:sz w:val="20"/>
    </w:rPr>
  </w:style>
  <w:style w:type="paragraph" w:styleId="aff">
    <w:name w:val="footnote text"/>
    <w:basedOn w:val="a0"/>
    <w:link w:val="aff0"/>
    <w:uiPriority w:val="99"/>
    <w:unhideWhenUsed/>
    <w:rsid w:val="00E65D0A"/>
    <w:pPr>
      <w:snapToGrid w:val="0"/>
    </w:pPr>
  </w:style>
  <w:style w:type="character" w:customStyle="1" w:styleId="aff0">
    <w:name w:val="각주 텍스트 문자"/>
    <w:basedOn w:val="a1"/>
    <w:link w:val="aff"/>
    <w:uiPriority w:val="99"/>
    <w:rsid w:val="00E65D0A"/>
    <w:rPr>
      <w:rFonts w:cs="Times New Roman"/>
      <w:color w:val="000000" w:themeColor="text1"/>
      <w:szCs w:val="20"/>
    </w:rPr>
  </w:style>
  <w:style w:type="character" w:styleId="aff1">
    <w:name w:val="footnote reference"/>
    <w:basedOn w:val="a1"/>
    <w:uiPriority w:val="99"/>
    <w:unhideWhenUsed/>
    <w:rsid w:val="00E65D0A"/>
    <w:rPr>
      <w:vertAlign w:val="superscript"/>
    </w:rPr>
  </w:style>
  <w:style w:type="paragraph" w:styleId="aff2">
    <w:name w:val="endnote text"/>
    <w:basedOn w:val="a0"/>
    <w:link w:val="aff3"/>
    <w:uiPriority w:val="99"/>
    <w:unhideWhenUsed/>
    <w:rsid w:val="00AC79A4"/>
    <w:pPr>
      <w:snapToGrid w:val="0"/>
    </w:pPr>
  </w:style>
  <w:style w:type="character" w:customStyle="1" w:styleId="aff3">
    <w:name w:val="미주 텍스트 문자"/>
    <w:basedOn w:val="a1"/>
    <w:link w:val="aff2"/>
    <w:uiPriority w:val="99"/>
    <w:rsid w:val="00AC79A4"/>
    <w:rPr>
      <w:rFonts w:cs="Times New Roman"/>
      <w:color w:val="000000" w:themeColor="text1"/>
      <w:szCs w:val="20"/>
    </w:rPr>
  </w:style>
  <w:style w:type="character" w:styleId="aff4">
    <w:name w:val="endnote reference"/>
    <w:basedOn w:val="a1"/>
    <w:uiPriority w:val="99"/>
    <w:unhideWhenUsed/>
    <w:rsid w:val="00AC79A4"/>
    <w:rPr>
      <w:vertAlign w:val="superscript"/>
    </w:rPr>
  </w:style>
  <w:style w:type="character" w:customStyle="1" w:styleId="pl-k">
    <w:name w:val="pl-k"/>
    <w:basedOn w:val="a1"/>
    <w:rsid w:val="00696EDF"/>
  </w:style>
  <w:style w:type="character" w:customStyle="1" w:styleId="pl-smi">
    <w:name w:val="pl-smi"/>
    <w:basedOn w:val="a1"/>
    <w:rsid w:val="00696EDF"/>
  </w:style>
  <w:style w:type="character" w:customStyle="1" w:styleId="pl-en">
    <w:name w:val="pl-en"/>
    <w:basedOn w:val="a1"/>
    <w:rsid w:val="00696EDF"/>
  </w:style>
  <w:style w:type="character" w:customStyle="1" w:styleId="pl-v">
    <w:name w:val="pl-v"/>
    <w:basedOn w:val="a1"/>
    <w:rsid w:val="00696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tiff"/><Relationship Id="rId47" Type="http://schemas.openxmlformats.org/officeDocument/2006/relationships/image" Target="media/image37.png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footnotes" Target="footnotes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tiff"/><Relationship Id="rId42" Type="http://schemas.openxmlformats.org/officeDocument/2006/relationships/image" Target="media/image32.png"/><Relationship Id="rId43" Type="http://schemas.openxmlformats.org/officeDocument/2006/relationships/image" Target="media/image33.tiff"/><Relationship Id="rId44" Type="http://schemas.openxmlformats.org/officeDocument/2006/relationships/image" Target="media/image34.tiff"/><Relationship Id="rId45" Type="http://schemas.openxmlformats.org/officeDocument/2006/relationships/image" Target="media/image3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s\AppData\Roaming\Microsoft\Templates\&#48372;&#44256;&#49436;(&#44512;&#54805;%20&#53580;&#47560;).dotx" TargetMode="External"/></Relationships>
</file>

<file path=word/theme/theme1.xml><?xml version="1.0" encoding="utf-8"?>
<a:theme xmlns:a="http://schemas.openxmlformats.org/drawingml/2006/main" name="깃털">
  <a:themeElements>
    <a:clrScheme name="깃털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깃털">
      <a:majorFont>
        <a:latin typeface="Century Schoolbook" panose="020406040505050203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 name="깃털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2018-12-07T00:00:00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049DC3E6-79B7-574B-8A61-913F7EC3E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C:\Users\js\AppData\Roaming\Microsoft\Templates\보고서(균형 테마).dotx</Template>
  <TotalTime>904</TotalTime>
  <Pages>22</Pages>
  <Words>1607</Words>
  <Characters>9164</Characters>
  <Application>Microsoft Macintosh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최종 보고서</vt:lpstr>
    </vt:vector>
  </TitlesOfParts>
  <Company>20141001 이지호</Company>
  <LinksUpToDate>false</LinksUpToDate>
  <CharactersWithSpaces>10750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최종 보고서</dc:title>
  <dc:subject>Design patterns Term project</dc:subject>
  <dc:creator>Team 웜넝찌웅</dc:creator>
  <cp:keywords/>
  <dc:description/>
  <cp:lastModifiedBy>김 선재</cp:lastModifiedBy>
  <cp:revision>62</cp:revision>
  <dcterms:created xsi:type="dcterms:W3CDTF">2018-11-13T08:38:00Z</dcterms:created>
  <dcterms:modified xsi:type="dcterms:W3CDTF">2018-12-06T15:43:00Z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