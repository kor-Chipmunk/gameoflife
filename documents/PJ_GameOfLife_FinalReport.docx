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2F097" w14:textId="4A8F1500" w:rsidR="00D123DA" w:rsidRPr="00FE5ADA" w:rsidRDefault="001A680A" w:rsidP="000376E9">
      <w:pPr>
        <w:spacing w:line="240" w:lineRule="auto"/>
        <w:rPr>
          <w:rFonts w:ascii="Nanum Gothic" w:eastAsia="Nanum Gothic" w:hAnsi="Nanum Gothic"/>
        </w:rPr>
      </w:pPr>
      <w:sdt>
        <w:sdtPr>
          <w:rPr>
            <w:rFonts w:ascii="Nanum Gothic" w:eastAsia="Nanum Gothic" w:hAnsi="Nanum Gothic"/>
          </w:rPr>
          <w:id w:val="-831605760"/>
          <w:docPartObj>
            <w:docPartGallery w:val="Cover Pages"/>
            <w:docPartUnique/>
          </w:docPartObj>
        </w:sdtPr>
        <w:sdtContent>
          <w:r w:rsidR="00965033" w:rsidRPr="00FE5ADA">
            <w:rPr>
              <w:rFonts w:ascii="Nanum Gothic" w:eastAsia="Nanum Gothic" w:hAnsi="Nanum Gothic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7A6C419" wp14:editId="7182ED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0" t="0" r="29210" b="32385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0BFE4140" w14:textId="77777777" w:rsidR="001A680A" w:rsidRDefault="001A680A" w:rsidP="00EE1F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7A6C419" id="도형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" o:allowincell="f" filled="f" fillcolor="black">
                    <v:textbox>
                      <w:txbxContent>
                        <w:p w14:paraId="0BFE4140" w14:textId="77777777" w:rsidR="001A680A" w:rsidRDefault="001A680A" w:rsidP="00EE1F7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="00965033" w:rsidRPr="00FE5ADA">
            <w:rPr>
              <w:rFonts w:ascii="Nanum Gothic" w:eastAsia="Nanum Gothic" w:hAnsi="Nanum Gothic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74AFECA" wp14:editId="031D6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18055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180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1A680A" w14:paraId="3BB53041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DBFC8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61F98020" w14:textId="77777777" w:rsidR="001A680A" w:rsidRDefault="001A680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A680A" w14:paraId="421C6290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606372" w:themeFill="accent1"/>
                                      <w:vAlign w:val="center"/>
                                    </w:tcPr>
                                    <w:p w14:paraId="31090548" w14:textId="097C238A" w:rsidR="001A680A" w:rsidRDefault="001A680A" w:rsidP="00BB6F5A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="바탕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최종</w:t>
                                          </w:r>
                                          <w:r>
                                            <w:rPr>
                                              <w:rFonts w:asciiTheme="majorHAnsi" w:eastAsia="바탕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="바탕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보고서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A680A" w14:paraId="0E23EAF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EC18C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5FE0C1F" w14:textId="77777777" w:rsidR="001A680A" w:rsidRDefault="001A680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A680A" w14:paraId="3573771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12FAAAB4" w14:textId="05C7F08D" w:rsidR="001A680A" w:rsidRDefault="001A680A" w:rsidP="00953B50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38414638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설계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패턴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.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팀프로젝트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FCFFE27" w14:textId="77777777" w:rsidR="001A680A" w:rsidRDefault="001A68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74AFECA" id="사각형 619" o:spid="_x0000_s1027" style="position:absolute;margin-left:0;margin-top:0;width:545.85pt;height:174.65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1A680A" w14:paraId="3BB53041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DBFC8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61F98020" w14:textId="77777777" w:rsidR="001A680A" w:rsidRDefault="001A680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A680A" w14:paraId="421C6290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606372" w:themeFill="accent1"/>
                                <w:vAlign w:val="center"/>
                              </w:tcPr>
                              <w:p w14:paraId="31090548" w14:textId="097C238A" w:rsidR="001A680A" w:rsidRDefault="001A680A" w:rsidP="00BB6F5A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="바탕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최종</w:t>
                                    </w:r>
                                    <w:r>
                                      <w:rPr>
                                        <w:rFonts w:asciiTheme="majorHAnsi" w:eastAsia="바탕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="바탕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보고서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A680A" w14:paraId="0E23EAF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EC18C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5FE0C1F" w14:textId="77777777" w:rsidR="001A680A" w:rsidRDefault="001A680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A680A" w14:paraId="3573771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12FAAAB4" w14:textId="05C7F08D" w:rsidR="001A680A" w:rsidRDefault="001A680A" w:rsidP="00953B50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38414638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설계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패턴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팀프로젝트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FCFFE27" w14:textId="77777777" w:rsidR="001A680A" w:rsidRDefault="001A68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65033" w:rsidRPr="00FE5ADA">
            <w:rPr>
              <w:rFonts w:ascii="Nanum Gothic" w:eastAsia="Nanum Gothic" w:hAnsi="Nanum Gothic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956B22B" wp14:editId="5297DA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945005"/>
                    <wp:effectExtent l="0" t="0" r="0" b="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9450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3178865D" w14:textId="62FD2907" w:rsidR="001A680A" w:rsidRPr="00B42AD7" w:rsidRDefault="001A680A" w:rsidP="003B6B0C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 xml:space="preserve">Team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 xml:space="preserve"> MEMBER </w:t>
                                </w:r>
                                <w:r w:rsidRPr="00B42AD7"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  <w:sz w:val="32"/>
                                  </w:rPr>
                                  <w:t xml:space="preserve"> happycoder TEAM </w:t>
                                </w:r>
                                <w:r w:rsidRPr="00B42AD7"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  <w:sz w:val="32"/>
                                  </w:rPr>
                                  <w:t>)</w:t>
                                </w:r>
                              </w:p>
                              <w:p w14:paraId="60A2E888" w14:textId="590A6815" w:rsidR="001A680A" w:rsidRDefault="001A680A" w:rsidP="00613918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2014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0073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이태균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 xml:space="preserve"> (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컴퓨터공학부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)</w:t>
                                </w:r>
                              </w:p>
                              <w:p w14:paraId="4242FEF9" w14:textId="0B8EF824" w:rsidR="001A680A" w:rsidRDefault="001A680A" w:rsidP="00613918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</w:pPr>
                                <w:r w:rsidRPr="00E769B4"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20164542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김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선재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 xml:space="preserve"> (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>전자전기공학부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  <w:t xml:space="preserve"> )</w:t>
                                </w:r>
                              </w:p>
                              <w:p w14:paraId="6108AD3D" w14:textId="77777777" w:rsidR="001A680A" w:rsidRDefault="001A680A" w:rsidP="00613918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</w:pPr>
                              </w:p>
                              <w:p w14:paraId="24EAD966" w14:textId="77777777" w:rsidR="001A680A" w:rsidRDefault="001A680A" w:rsidP="00613918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606372" w:themeColor="accent1"/>
                                  </w:rPr>
                                </w:pPr>
                              </w:p>
                              <w:p w14:paraId="1FF3B5A4" w14:textId="39D3E711" w:rsidR="001A680A" w:rsidRDefault="001A680A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27420460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2-07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2018 December 7</w:t>
                                    </w:r>
                                  </w:sdtContent>
                                </w:sdt>
                              </w:p>
                              <w:p w14:paraId="638C1A7C" w14:textId="77777777" w:rsidR="001A680A" w:rsidRDefault="001A680A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956B22B" id="사각형 618" o:spid="_x0000_s1028" style="position:absolute;margin-left:0;margin-top:0;width:453.55pt;height:153.15pt;z-index:251663360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" o:allowincell="f" filled="f" stroked="f" strokeweight=".25pt">
                    <v:textbox style="mso-fit-shape-to-text:t" inset=",18pt,,18pt">
                      <w:txbxContent>
                        <w:p w14:paraId="3178865D" w14:textId="62FD2907" w:rsidR="001A680A" w:rsidRPr="00B42AD7" w:rsidRDefault="001A680A" w:rsidP="003B6B0C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 xml:space="preserve">Team 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 xml:space="preserve"> MEMBER </w:t>
                          </w:r>
                          <w:r w:rsidRPr="00B42AD7">
                            <w:rPr>
                              <w:b/>
                              <w:bCs/>
                              <w:caps/>
                              <w:color w:val="606372" w:themeColor="accent1"/>
                              <w:sz w:val="32"/>
                            </w:rPr>
                            <w:t>(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  <w:sz w:val="32"/>
                            </w:rPr>
                            <w:t xml:space="preserve"> happycoder TEAM </w:t>
                          </w:r>
                          <w:r w:rsidRPr="00B42AD7">
                            <w:rPr>
                              <w:b/>
                              <w:bCs/>
                              <w:caps/>
                              <w:color w:val="606372" w:themeColor="accent1"/>
                              <w:sz w:val="32"/>
                            </w:rPr>
                            <w:t>)</w:t>
                          </w:r>
                        </w:p>
                        <w:p w14:paraId="60A2E888" w14:textId="590A6815" w:rsidR="001A680A" w:rsidRDefault="001A680A" w:rsidP="00613918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>2014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>0073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>이태균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 xml:space="preserve"> ( 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>컴퓨터공학부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>)</w:t>
                          </w:r>
                        </w:p>
                        <w:p w14:paraId="4242FEF9" w14:textId="0B8EF824" w:rsidR="001A680A" w:rsidRDefault="001A680A" w:rsidP="00613918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</w:pPr>
                          <w:r w:rsidRPr="00E769B4"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>20164542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>김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>선재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 xml:space="preserve"> ( 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  <w:t>전자전기공학부</w:t>
                          </w:r>
                          <w:r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  <w:t xml:space="preserve"> )</w:t>
                          </w:r>
                        </w:p>
                        <w:p w14:paraId="6108AD3D" w14:textId="77777777" w:rsidR="001A680A" w:rsidRDefault="001A680A" w:rsidP="00613918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hint="eastAsia"/>
                              <w:b/>
                              <w:bCs/>
                              <w:caps/>
                              <w:color w:val="606372" w:themeColor="accent1"/>
                            </w:rPr>
                          </w:pPr>
                        </w:p>
                        <w:p w14:paraId="24EAD966" w14:textId="77777777" w:rsidR="001A680A" w:rsidRDefault="001A680A" w:rsidP="00613918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606372" w:themeColor="accent1"/>
                            </w:rPr>
                          </w:pPr>
                        </w:p>
                        <w:p w14:paraId="1FF3B5A4" w14:textId="39D3E711" w:rsidR="001A680A" w:rsidRDefault="001A680A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27420460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07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2018 December 7</w:t>
                              </w:r>
                            </w:sdtContent>
                          </w:sdt>
                        </w:p>
                        <w:p w14:paraId="638C1A7C" w14:textId="77777777" w:rsidR="001A680A" w:rsidRDefault="001A680A">
                          <w:pPr>
                            <w:pStyle w:val="af5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65033" w:rsidRPr="00FE5ADA">
            <w:rPr>
              <w:rFonts w:ascii="Nanum Gothic" w:eastAsia="Nanum Gothic" w:hAnsi="Nanum Gothic"/>
            </w:rPr>
            <w:br w:type="page"/>
          </w:r>
        </w:sdtContent>
      </w:sdt>
    </w:p>
    <w:p w14:paraId="0554A29B" w14:textId="12481020" w:rsidR="00D123DA" w:rsidRPr="00FE5ADA" w:rsidRDefault="001A680A" w:rsidP="000376E9">
      <w:pPr>
        <w:pStyle w:val="a4"/>
        <w:rPr>
          <w:rFonts w:ascii="Nanum Gothic" w:eastAsia="Nanum Gothic" w:hAnsi="Nanum Gothic"/>
          <w:smallCaps w:val="0"/>
        </w:rPr>
      </w:pPr>
      <w:sdt>
        <w:sdtPr>
          <w:rPr>
            <w:rFonts w:ascii="Nanum Gothic" w:eastAsia="Nanum Gothic" w:hAnsi="Nanum Gothic"/>
            <w:smallCaps w:val="0"/>
          </w:rPr>
          <w:alias w:val="제목"/>
          <w:tag w:val="제목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E5ADA" w:rsidRPr="00FE5ADA">
            <w:rPr>
              <w:rFonts w:ascii="Nanum Gothic" w:eastAsia="Nanum Gothic" w:hAnsi="Nanum Gothic" w:cs="Malgun Gothic" w:hint="eastAsia"/>
              <w:smallCaps w:val="0"/>
            </w:rPr>
            <w:t>최종 보고서</w:t>
          </w:r>
        </w:sdtContent>
      </w:sdt>
    </w:p>
    <w:p w14:paraId="4CA43515" w14:textId="38CD9D21" w:rsidR="00FE5ADA" w:rsidRPr="00FE5ADA" w:rsidRDefault="001A680A" w:rsidP="000376E9">
      <w:pPr>
        <w:pStyle w:val="a6"/>
        <w:rPr>
          <w:rFonts w:ascii="Nanum Gothic" w:eastAsia="Nanum Gothic" w:hAnsi="Nanum Gothic" w:hint="eastAsia"/>
        </w:rPr>
      </w:pPr>
      <w:sdt>
        <w:sdtPr>
          <w:rPr>
            <w:rFonts w:ascii="Nanum Gothic" w:eastAsia="Nanum Gothic" w:hAnsi="Nanum Gothic"/>
          </w:rPr>
          <w:alias w:val="부제"/>
          <w:tag w:val="부제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FE5ADA" w:rsidRPr="00FE5ADA">
            <w:rPr>
              <w:rFonts w:ascii="Nanum Gothic" w:eastAsia="Nanum Gothic" w:hAnsi="Nanum Gothic" w:hint="eastAsia"/>
            </w:rPr>
            <w:t>설계 패턴</w:t>
          </w:r>
          <w:r w:rsidR="00DB68C5" w:rsidRPr="00FE5ADA">
            <w:rPr>
              <w:rFonts w:ascii="Nanum Gothic" w:eastAsia="Nanum Gothic" w:hAnsi="Nanum Gothic" w:hint="eastAsia"/>
            </w:rPr>
            <w:t xml:space="preserve">. </w:t>
          </w:r>
          <w:r w:rsidR="00FE5ADA" w:rsidRPr="00FE5ADA">
            <w:rPr>
              <w:rFonts w:ascii="Nanum Gothic" w:eastAsia="Nanum Gothic" w:hAnsi="Nanum Gothic" w:hint="eastAsia"/>
            </w:rPr>
            <w:t>팀프로젝트</w:t>
          </w:r>
        </w:sdtContent>
      </w:sdt>
    </w:p>
    <w:p w14:paraId="00E6F8A2" w14:textId="33D62170" w:rsidR="00FE5ADA" w:rsidRPr="00BF0DBE" w:rsidRDefault="00FE5ADA" w:rsidP="000376E9">
      <w:pPr>
        <w:spacing w:line="240" w:lineRule="auto"/>
        <w:rPr>
          <w:rFonts w:ascii="Nanum Gothic" w:eastAsia="Nanum Gothic" w:hAnsi="Nanum Gothic"/>
          <w:b/>
          <w:sz w:val="36"/>
          <w:szCs w:val="36"/>
        </w:rPr>
      </w:pPr>
      <w:r w:rsidRPr="00BF0DBE">
        <w:rPr>
          <w:rFonts w:ascii="Nanum Gothic" w:eastAsia="Nanum Gothic" w:hAnsi="Nanum Gothic" w:hint="eastAsia"/>
          <w:b/>
          <w:sz w:val="36"/>
          <w:szCs w:val="36"/>
        </w:rPr>
        <w:t>목차</w:t>
      </w:r>
    </w:p>
    <w:p w14:paraId="1E866C2B" w14:textId="5281FD5C" w:rsidR="00BB6F5A" w:rsidRPr="00BF0DBE" w:rsidRDefault="00FE5ADA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 w:hint="eastAsia"/>
          <w:sz w:val="28"/>
          <w:szCs w:val="36"/>
        </w:rPr>
        <w:t>개</w:t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요</w:t>
      </w:r>
    </w:p>
    <w:p w14:paraId="1B03FBB0" w14:textId="5FE19879" w:rsidR="00224257" w:rsidRPr="00BF0DBE" w:rsidRDefault="000E7511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FE5ADA" w:rsidRPr="00BF0DBE">
        <w:rPr>
          <w:rFonts w:ascii="Nanum Gothic" w:eastAsia="Nanum Gothic" w:hAnsi="Nanum Gothic" w:hint="eastAsia"/>
          <w:sz w:val="28"/>
          <w:szCs w:val="36"/>
        </w:rPr>
        <w:t>팀 이름</w:t>
      </w:r>
    </w:p>
    <w:p w14:paraId="3BF67111" w14:textId="6CA342EE" w:rsidR="00224257" w:rsidRPr="00BF0DBE" w:rsidRDefault="00224257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FE5ADA" w:rsidRPr="00BF0DBE">
        <w:rPr>
          <w:rFonts w:ascii="Nanum Gothic" w:eastAsia="Nanum Gothic" w:hAnsi="Nanum Gothic" w:hint="eastAsia"/>
          <w:sz w:val="28"/>
          <w:szCs w:val="36"/>
        </w:rPr>
        <w:t>역할</w:t>
      </w:r>
    </w:p>
    <w:p w14:paraId="5D91EB50" w14:textId="4E4B90A8" w:rsidR="00224257" w:rsidRPr="00BF0DBE" w:rsidRDefault="00573929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원본 프로그램 소개</w:t>
      </w:r>
    </w:p>
    <w:p w14:paraId="6E80822D" w14:textId="77777777" w:rsidR="006E2F4E" w:rsidRPr="00BF0DBE" w:rsidRDefault="006E2F4E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</w:p>
    <w:p w14:paraId="158142F3" w14:textId="43F961F6" w:rsidR="00D13D80" w:rsidRPr="00BF0DBE" w:rsidRDefault="006E2F4E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 w:hint="eastAsia"/>
          <w:sz w:val="28"/>
          <w:szCs w:val="36"/>
        </w:rPr>
        <w:t>설계</w:t>
      </w:r>
    </w:p>
    <w:p w14:paraId="29D10A04" w14:textId="512FE78B" w:rsidR="00224257" w:rsidRPr="00BF0DBE" w:rsidRDefault="00224257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원본 프로그램과 한계</w:t>
      </w:r>
    </w:p>
    <w:p w14:paraId="2F9572B7" w14:textId="35D29CC8" w:rsidR="00224257" w:rsidRPr="00BF0DBE" w:rsidRDefault="00573929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적용한 패턴</w:t>
      </w:r>
    </w:p>
    <w:p w14:paraId="6453DE1E" w14:textId="6BD583F6" w:rsidR="00B23289" w:rsidRPr="00BF0DBE" w:rsidRDefault="00B23289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수정한 프로그램과 장단점</w:t>
      </w:r>
    </w:p>
    <w:p w14:paraId="1AF22851" w14:textId="0044A827" w:rsidR="00BB6F5A" w:rsidRPr="00BF0DBE" w:rsidRDefault="00BB6F5A" w:rsidP="000376E9">
      <w:pPr>
        <w:spacing w:line="240" w:lineRule="auto"/>
        <w:rPr>
          <w:rFonts w:ascii="Nanum Gothic" w:eastAsia="Nanum Gothic" w:hAnsi="Nanum Gothic"/>
          <w:sz w:val="28"/>
          <w:szCs w:val="36"/>
        </w:rPr>
      </w:pPr>
    </w:p>
    <w:p w14:paraId="57015C34" w14:textId="7934765D" w:rsidR="00BB6F5A" w:rsidRPr="00BF0DBE" w:rsidRDefault="006E2F4E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 w:hint="eastAsia"/>
          <w:sz w:val="28"/>
          <w:szCs w:val="36"/>
        </w:rPr>
        <w:t>결론</w:t>
      </w:r>
    </w:p>
    <w:p w14:paraId="60468A62" w14:textId="6CADD3AE" w:rsidR="00B23289" w:rsidRPr="00BF0DBE" w:rsidRDefault="00BB6F5A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테스트 케이스</w:t>
      </w:r>
    </w:p>
    <w:p w14:paraId="1F67125B" w14:textId="639EAAD4" w:rsidR="001E7334" w:rsidRPr="00BF0DBE" w:rsidRDefault="00B23289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프로그램 사진</w:t>
      </w:r>
    </w:p>
    <w:p w14:paraId="01323B51" w14:textId="590C6127" w:rsidR="00B23289" w:rsidRPr="00BF0DBE" w:rsidRDefault="00B23289" w:rsidP="000376E9">
      <w:pPr>
        <w:spacing w:line="240" w:lineRule="auto"/>
        <w:rPr>
          <w:rFonts w:ascii="Nanum Gothic" w:eastAsia="Nanum Gothic" w:hAnsi="Nanum Gothic" w:hint="eastAsia"/>
          <w:sz w:val="28"/>
          <w:szCs w:val="36"/>
        </w:rPr>
      </w:pPr>
      <w:r w:rsidRPr="00BF0DBE">
        <w:rPr>
          <w:rFonts w:ascii="Nanum Gothic" w:eastAsia="Nanum Gothic" w:hAnsi="Nanum Gothic"/>
          <w:sz w:val="28"/>
          <w:szCs w:val="36"/>
        </w:rPr>
        <w:tab/>
      </w:r>
      <w:r w:rsidR="006E2F4E" w:rsidRPr="00BF0DBE">
        <w:rPr>
          <w:rFonts w:ascii="Nanum Gothic" w:eastAsia="Nanum Gothic" w:hAnsi="Nanum Gothic" w:hint="eastAsia"/>
          <w:sz w:val="28"/>
          <w:szCs w:val="36"/>
        </w:rPr>
        <w:t>맺음말</w:t>
      </w:r>
    </w:p>
    <w:p w14:paraId="0E3FD052" w14:textId="6EF0FCC1" w:rsidR="00BB6F5A" w:rsidRPr="00BF0DBE" w:rsidRDefault="00732DF8" w:rsidP="000376E9">
      <w:pPr>
        <w:spacing w:after="200" w:line="240" w:lineRule="auto"/>
        <w:rPr>
          <w:rFonts w:ascii="Nanum Gothic" w:eastAsia="Nanum Gothic" w:hAnsi="Nanum Gothic"/>
        </w:rPr>
      </w:pPr>
      <w:r w:rsidRPr="00FE5ADA">
        <w:rPr>
          <w:rFonts w:ascii="Nanum Gothic" w:eastAsia="Nanum Gothic" w:hAnsi="Nanum Gothic"/>
        </w:rPr>
        <w:br w:type="page"/>
      </w:r>
    </w:p>
    <w:p w14:paraId="412786AC" w14:textId="04C38CD7" w:rsidR="00BB6F5A" w:rsidRPr="00BF0DBE" w:rsidRDefault="00095DD7" w:rsidP="000376E9">
      <w:pPr>
        <w:pStyle w:val="1"/>
        <w:rPr>
          <w:rFonts w:ascii="Nanum Gothic" w:eastAsia="Nanum Gothic" w:hAnsi="Nanum Gothic"/>
          <w:sz w:val="36"/>
        </w:rPr>
      </w:pPr>
      <w:r w:rsidRPr="00BF0DBE">
        <w:rPr>
          <w:rFonts w:ascii="Nanum Gothic" w:eastAsia="Nanum Gothic" w:hAnsi="Nanum Gothic" w:hint="eastAsia"/>
          <w:sz w:val="36"/>
        </w:rPr>
        <w:lastRenderedPageBreak/>
        <w:t>개요</w:t>
      </w:r>
    </w:p>
    <w:p w14:paraId="246646C2" w14:textId="09A491D8" w:rsidR="00BB6F5A" w:rsidRPr="00BF0DBE" w:rsidRDefault="00500E86" w:rsidP="000376E9">
      <w:pPr>
        <w:spacing w:line="240" w:lineRule="auto"/>
        <w:rPr>
          <w:rFonts w:ascii="Nanum Gothic" w:eastAsia="Nanum Gothic" w:hAnsi="Nanum Gothic" w:hint="eastAsia"/>
          <w:b/>
          <w:sz w:val="28"/>
        </w:rPr>
      </w:pPr>
      <w:r w:rsidRPr="00BF0DBE">
        <w:rPr>
          <w:rFonts w:ascii="Nanum Gothic" w:eastAsia="Nanum Gothic" w:hAnsi="Nanum Gothic" w:hint="eastAsia"/>
          <w:b/>
          <w:sz w:val="28"/>
        </w:rPr>
        <w:t>팀 이름</w:t>
      </w:r>
    </w:p>
    <w:p w14:paraId="687CC746" w14:textId="3CF6B7C0" w:rsidR="00075029" w:rsidRPr="00BF0DBE" w:rsidRDefault="00500E86" w:rsidP="000376E9">
      <w:pPr>
        <w:spacing w:line="240" w:lineRule="auto"/>
        <w:rPr>
          <w:rFonts w:ascii="Nanum Gothic" w:eastAsia="Nanum Gothic" w:hAnsi="Nanum Gothic" w:hint="eastAsia"/>
          <w:sz w:val="28"/>
        </w:rPr>
      </w:pPr>
      <w:r w:rsidRPr="00BF0DBE">
        <w:rPr>
          <w:rFonts w:ascii="Nanum Gothic" w:eastAsia="Nanum Gothic" w:hAnsi="Nanum Gothic" w:hint="eastAsia"/>
          <w:sz w:val="28"/>
        </w:rPr>
        <w:t xml:space="preserve">팀 이름은 </w:t>
      </w:r>
      <w:r w:rsidRPr="00BF0DBE">
        <w:rPr>
          <w:rFonts w:ascii="Nanum Gothic" w:eastAsia="Nanum Gothic" w:hAnsi="Nanum Gothic"/>
          <w:sz w:val="28"/>
        </w:rPr>
        <w:t xml:space="preserve">HAPPYCODER </w:t>
      </w:r>
      <w:r w:rsidR="00E65D0A">
        <w:rPr>
          <w:rFonts w:ascii="Nanum Gothic" w:eastAsia="Nanum Gothic" w:hAnsi="Nanum Gothic" w:hint="eastAsia"/>
          <w:sz w:val="28"/>
        </w:rPr>
        <w:t>이다.</w:t>
      </w:r>
    </w:p>
    <w:p w14:paraId="306846F3" w14:textId="77777777" w:rsidR="006756A5" w:rsidRPr="00BF0DBE" w:rsidRDefault="006756A5" w:rsidP="000376E9">
      <w:pPr>
        <w:spacing w:line="240" w:lineRule="auto"/>
        <w:rPr>
          <w:rFonts w:ascii="Nanum Gothic" w:eastAsia="Nanum Gothic" w:hAnsi="Nanum Gothic"/>
          <w:sz w:val="28"/>
        </w:rPr>
      </w:pPr>
    </w:p>
    <w:p w14:paraId="0F3BD641" w14:textId="71169023" w:rsidR="00075029" w:rsidRPr="00BF0DBE" w:rsidRDefault="00500E86" w:rsidP="000376E9">
      <w:pPr>
        <w:spacing w:line="240" w:lineRule="auto"/>
        <w:rPr>
          <w:rFonts w:ascii="Nanum Gothic" w:eastAsia="Nanum Gothic" w:hAnsi="Nanum Gothic" w:hint="eastAsia"/>
          <w:b/>
          <w:sz w:val="28"/>
        </w:rPr>
      </w:pPr>
      <w:r w:rsidRPr="00BF0DBE">
        <w:rPr>
          <w:rFonts w:ascii="Nanum Gothic" w:eastAsia="Nanum Gothic" w:hAnsi="Nanum Gothic" w:hint="eastAsia"/>
          <w:b/>
          <w:sz w:val="28"/>
        </w:rPr>
        <w:t>역할</w:t>
      </w:r>
    </w:p>
    <w:p w14:paraId="2F6FF2FE" w14:textId="77777777" w:rsidR="00AC79A4" w:rsidRDefault="00093537" w:rsidP="00AC79A4">
      <w:pPr>
        <w:spacing w:line="240" w:lineRule="auto"/>
        <w:rPr>
          <w:rFonts w:ascii="Nanum Gothic" w:eastAsia="Nanum Gothic" w:hAnsi="Nanum Gothic" w:hint="eastAsia"/>
          <w:sz w:val="28"/>
        </w:rPr>
      </w:pPr>
      <w:r w:rsidRPr="00BF0DBE">
        <w:rPr>
          <w:rFonts w:ascii="Nanum Gothic" w:eastAsia="Nanum Gothic" w:hAnsi="Nanum Gothic"/>
          <w:sz w:val="28"/>
        </w:rPr>
        <w:t xml:space="preserve">1. </w:t>
      </w:r>
      <w:r w:rsidR="00500E86" w:rsidRPr="00BF0DBE">
        <w:rPr>
          <w:rFonts w:ascii="Nanum Gothic" w:eastAsia="Nanum Gothic" w:hAnsi="Nanum Gothic" w:hint="eastAsia"/>
          <w:sz w:val="28"/>
        </w:rPr>
        <w:t>이태균</w:t>
      </w:r>
    </w:p>
    <w:p w14:paraId="3567DE5A" w14:textId="74C9D6F5" w:rsidR="00316B5F" w:rsidRPr="00AC79A4" w:rsidRDefault="00316B5F" w:rsidP="00AC79A4">
      <w:pPr>
        <w:pStyle w:val="afd"/>
        <w:numPr>
          <w:ilvl w:val="0"/>
          <w:numId w:val="17"/>
        </w:numPr>
        <w:spacing w:line="240" w:lineRule="auto"/>
        <w:ind w:leftChars="0"/>
        <w:rPr>
          <w:rFonts w:ascii="Nanum Gothic" w:eastAsia="Nanum Gothic" w:hAnsi="Nanum Gothic" w:hint="eastAsia"/>
          <w:sz w:val="28"/>
        </w:rPr>
      </w:pPr>
      <w:r w:rsidRPr="00AC79A4">
        <w:rPr>
          <w:rFonts w:ascii="Nanum Gothic" w:eastAsia="Nanum Gothic" w:hAnsi="Nanum Gothic"/>
          <w:sz w:val="28"/>
        </w:rPr>
        <w:t xml:space="preserve">Factory </w:t>
      </w:r>
      <w:r w:rsidRPr="00AC79A4">
        <w:rPr>
          <w:rFonts w:ascii="Nanum Gothic" w:eastAsia="Nanum Gothic" w:hAnsi="Nanum Gothic" w:hint="eastAsia"/>
          <w:sz w:val="28"/>
        </w:rPr>
        <w:t>패턴 적용</w:t>
      </w:r>
    </w:p>
    <w:p w14:paraId="6044A030" w14:textId="4CBFFC27" w:rsidR="00093537" w:rsidRPr="00BF0DBE" w:rsidRDefault="00316B5F" w:rsidP="00AC79A4">
      <w:pPr>
        <w:pStyle w:val="afd"/>
        <w:numPr>
          <w:ilvl w:val="0"/>
          <w:numId w:val="17"/>
        </w:numPr>
        <w:spacing w:line="240" w:lineRule="auto"/>
        <w:ind w:leftChars="0"/>
        <w:rPr>
          <w:rFonts w:ascii="Nanum Gothic" w:eastAsia="Nanum Gothic" w:hAnsi="Nanum Gothic"/>
          <w:sz w:val="28"/>
        </w:rPr>
      </w:pPr>
      <w:r w:rsidRPr="00BF0DBE">
        <w:rPr>
          <w:rFonts w:ascii="Nanum Gothic" w:eastAsia="Nanum Gothic" w:hAnsi="Nanum Gothic"/>
          <w:sz w:val="28"/>
        </w:rPr>
        <w:t xml:space="preserve">State </w:t>
      </w:r>
      <w:r w:rsidRPr="00BF0DBE">
        <w:rPr>
          <w:rFonts w:ascii="Nanum Gothic" w:eastAsia="Nanum Gothic" w:hAnsi="Nanum Gothic" w:hint="eastAsia"/>
          <w:sz w:val="28"/>
        </w:rPr>
        <w:t>패턴 적용</w:t>
      </w:r>
    </w:p>
    <w:p w14:paraId="75A0D066" w14:textId="3817762B" w:rsidR="00316B5F" w:rsidRPr="00BF0DBE" w:rsidRDefault="00316B5F" w:rsidP="00AC79A4">
      <w:pPr>
        <w:pStyle w:val="afd"/>
        <w:numPr>
          <w:ilvl w:val="0"/>
          <w:numId w:val="17"/>
        </w:numPr>
        <w:spacing w:line="240" w:lineRule="auto"/>
        <w:ind w:leftChars="0"/>
        <w:rPr>
          <w:rFonts w:ascii="Nanum Gothic" w:eastAsia="Nanum Gothic" w:hAnsi="Nanum Gothic" w:hint="eastAsia"/>
          <w:sz w:val="28"/>
        </w:rPr>
      </w:pPr>
      <w:r w:rsidRPr="00BF0DBE">
        <w:rPr>
          <w:rFonts w:ascii="Nanum Gothic" w:eastAsia="Nanum Gothic" w:hAnsi="Nanum Gothic"/>
          <w:sz w:val="28"/>
        </w:rPr>
        <w:t xml:space="preserve">Command </w:t>
      </w:r>
      <w:r w:rsidRPr="00BF0DBE">
        <w:rPr>
          <w:rFonts w:ascii="Nanum Gothic" w:eastAsia="Nanum Gothic" w:hAnsi="Nanum Gothic" w:hint="eastAsia"/>
          <w:sz w:val="28"/>
        </w:rPr>
        <w:t>패턴 적용</w:t>
      </w:r>
    </w:p>
    <w:p w14:paraId="771D2749" w14:textId="25F9ACDE" w:rsidR="00316B5F" w:rsidRPr="00BF0DBE" w:rsidRDefault="00316B5F" w:rsidP="00AC79A4">
      <w:pPr>
        <w:pStyle w:val="afd"/>
        <w:numPr>
          <w:ilvl w:val="0"/>
          <w:numId w:val="17"/>
        </w:numPr>
        <w:spacing w:line="240" w:lineRule="auto"/>
        <w:ind w:leftChars="0"/>
        <w:rPr>
          <w:rFonts w:ascii="Nanum Gothic" w:eastAsia="Nanum Gothic" w:hAnsi="Nanum Gothic"/>
          <w:sz w:val="28"/>
        </w:rPr>
      </w:pPr>
      <w:r w:rsidRPr="00BF0DBE">
        <w:rPr>
          <w:rFonts w:ascii="Nanum Gothic" w:eastAsia="Nanum Gothic" w:hAnsi="Nanum Gothic" w:hint="eastAsia"/>
          <w:sz w:val="28"/>
        </w:rPr>
        <w:t>프레젠테이션</w:t>
      </w:r>
    </w:p>
    <w:p w14:paraId="39AD6B7D" w14:textId="77777777" w:rsidR="00800F68" w:rsidRPr="00BF0DBE" w:rsidRDefault="00800F68" w:rsidP="00AC79A4">
      <w:pPr>
        <w:spacing w:line="240" w:lineRule="auto"/>
        <w:rPr>
          <w:rFonts w:ascii="Nanum Gothic" w:eastAsia="Nanum Gothic" w:hAnsi="Nanum Gothic"/>
          <w:sz w:val="28"/>
        </w:rPr>
      </w:pPr>
    </w:p>
    <w:p w14:paraId="018BD97D" w14:textId="77777777" w:rsidR="00AC79A4" w:rsidRDefault="00093537" w:rsidP="00AC79A4">
      <w:pPr>
        <w:spacing w:line="240" w:lineRule="auto"/>
        <w:rPr>
          <w:rFonts w:ascii="Nanum Gothic" w:eastAsia="Nanum Gothic" w:hAnsi="Nanum Gothic" w:hint="eastAsia"/>
          <w:sz w:val="28"/>
        </w:rPr>
      </w:pPr>
      <w:r w:rsidRPr="00BF0DBE">
        <w:rPr>
          <w:rFonts w:ascii="Nanum Gothic" w:eastAsia="Nanum Gothic" w:hAnsi="Nanum Gothic"/>
          <w:sz w:val="28"/>
        </w:rPr>
        <w:t xml:space="preserve">2. </w:t>
      </w:r>
      <w:r w:rsidR="00500E86" w:rsidRPr="00BF0DBE">
        <w:rPr>
          <w:rFonts w:ascii="Nanum Gothic" w:eastAsia="Nanum Gothic" w:hAnsi="Nanum Gothic" w:hint="eastAsia"/>
          <w:sz w:val="28"/>
        </w:rPr>
        <w:t>김선재</w:t>
      </w:r>
    </w:p>
    <w:p w14:paraId="67B1DF07" w14:textId="6D2342C2" w:rsidR="006C3851" w:rsidRPr="00AC79A4" w:rsidRDefault="00316B5F" w:rsidP="00AC79A4">
      <w:pPr>
        <w:pStyle w:val="afd"/>
        <w:numPr>
          <w:ilvl w:val="0"/>
          <w:numId w:val="20"/>
        </w:numPr>
        <w:spacing w:line="240" w:lineRule="auto"/>
        <w:ind w:leftChars="0"/>
        <w:rPr>
          <w:rFonts w:ascii="Nanum Gothic" w:eastAsia="Nanum Gothic" w:hAnsi="Nanum Gothic" w:hint="eastAsia"/>
          <w:sz w:val="28"/>
        </w:rPr>
      </w:pPr>
      <w:r w:rsidRPr="00AC79A4">
        <w:rPr>
          <w:rFonts w:ascii="Nanum Gothic" w:eastAsia="Nanum Gothic" w:hAnsi="Nanum Gothic"/>
          <w:sz w:val="28"/>
        </w:rPr>
        <w:t>Singleton</w:t>
      </w:r>
      <w:r w:rsidR="00BA26FE" w:rsidRPr="00AC79A4">
        <w:rPr>
          <w:rFonts w:ascii="Nanum Gothic" w:eastAsia="Nanum Gothic" w:hAnsi="Nanum Gothic" w:hint="eastAsia"/>
          <w:sz w:val="28"/>
        </w:rPr>
        <w:t xml:space="preserve"> 패턴 적용</w:t>
      </w:r>
    </w:p>
    <w:p w14:paraId="754D1BE9" w14:textId="5F6EBB17" w:rsidR="00316B5F" w:rsidRPr="00AC79A4" w:rsidRDefault="00316B5F" w:rsidP="00AC79A4">
      <w:pPr>
        <w:pStyle w:val="afd"/>
        <w:numPr>
          <w:ilvl w:val="0"/>
          <w:numId w:val="20"/>
        </w:numPr>
        <w:spacing w:line="240" w:lineRule="auto"/>
        <w:ind w:leftChars="0"/>
        <w:rPr>
          <w:rFonts w:ascii="Nanum Gothic" w:eastAsia="Nanum Gothic" w:hAnsi="Nanum Gothic" w:hint="eastAsia"/>
          <w:sz w:val="28"/>
        </w:rPr>
      </w:pPr>
      <w:r w:rsidRPr="00AC79A4">
        <w:rPr>
          <w:rFonts w:ascii="Nanum Gothic" w:eastAsia="Nanum Gothic" w:hAnsi="Nanum Gothic"/>
          <w:sz w:val="28"/>
        </w:rPr>
        <w:t>Template Method</w:t>
      </w:r>
      <w:r w:rsidRPr="00AC79A4">
        <w:rPr>
          <w:rFonts w:ascii="Nanum Gothic" w:eastAsia="Nanum Gothic" w:hAnsi="Nanum Gothic" w:hint="eastAsia"/>
          <w:sz w:val="28"/>
        </w:rPr>
        <w:t xml:space="preserve"> 패턴 적용</w:t>
      </w:r>
    </w:p>
    <w:p w14:paraId="76699923" w14:textId="6F58B0D2" w:rsidR="00316B5F" w:rsidRPr="00BF0DBE" w:rsidRDefault="00316B5F" w:rsidP="000376E9">
      <w:pPr>
        <w:pStyle w:val="afd"/>
        <w:numPr>
          <w:ilvl w:val="0"/>
          <w:numId w:val="16"/>
        </w:numPr>
        <w:spacing w:line="240" w:lineRule="auto"/>
        <w:ind w:leftChars="0"/>
        <w:rPr>
          <w:rFonts w:ascii="Nanum Gothic" w:eastAsia="Nanum Gothic" w:hAnsi="Nanum Gothic"/>
          <w:sz w:val="28"/>
        </w:rPr>
      </w:pPr>
      <w:r w:rsidRPr="00BF0DBE">
        <w:rPr>
          <w:rFonts w:ascii="Nanum Gothic" w:eastAsia="Nanum Gothic" w:hAnsi="Nanum Gothic" w:hint="eastAsia"/>
          <w:sz w:val="28"/>
        </w:rPr>
        <w:t>레포트</w:t>
      </w:r>
    </w:p>
    <w:p w14:paraId="2BA82909" w14:textId="77777777" w:rsidR="006C3851" w:rsidRPr="00BF0DBE" w:rsidRDefault="006C3851" w:rsidP="000376E9">
      <w:pPr>
        <w:spacing w:line="240" w:lineRule="auto"/>
        <w:rPr>
          <w:rFonts w:ascii="Nanum Gothic" w:eastAsia="Nanum Gothic" w:hAnsi="Nanum Gothic"/>
          <w:sz w:val="28"/>
        </w:rPr>
      </w:pPr>
    </w:p>
    <w:p w14:paraId="0BF7B3ED" w14:textId="2BE7D129" w:rsidR="00627353" w:rsidRPr="000376E9" w:rsidRDefault="00500E86" w:rsidP="000376E9">
      <w:pPr>
        <w:spacing w:line="240" w:lineRule="auto"/>
        <w:rPr>
          <w:rFonts w:ascii="Nanum Gothic" w:eastAsia="Nanum Gothic" w:hAnsi="Nanum Gothic"/>
          <w:b/>
          <w:sz w:val="28"/>
        </w:rPr>
      </w:pPr>
      <w:r w:rsidRPr="000376E9">
        <w:rPr>
          <w:rFonts w:ascii="Nanum Gothic" w:eastAsia="Nanum Gothic" w:hAnsi="Nanum Gothic" w:hint="eastAsia"/>
          <w:b/>
          <w:sz w:val="28"/>
        </w:rPr>
        <w:t>원본 프로그램 소개</w:t>
      </w:r>
    </w:p>
    <w:p w14:paraId="5FC97145" w14:textId="71427983" w:rsidR="006756A5" w:rsidRPr="000376E9" w:rsidRDefault="00DD75A0" w:rsidP="000376E9">
      <w:pPr>
        <w:spacing w:line="240" w:lineRule="auto"/>
        <w:rPr>
          <w:rFonts w:ascii="Nanum Gothic" w:eastAsia="Nanum Gothic" w:hAnsi="Nanum Gothic" w:hint="eastAsia"/>
          <w:b/>
          <w:sz w:val="28"/>
        </w:rPr>
      </w:pPr>
      <w:r w:rsidRPr="000376E9">
        <w:rPr>
          <w:rFonts w:ascii="Nanum Gothic" w:eastAsia="Nanum Gothic" w:hAnsi="Nanum Gothic" w:hint="eastAsia"/>
          <w:b/>
          <w:sz w:val="28"/>
        </w:rPr>
        <w:t>라이프게임 (</w:t>
      </w:r>
      <w:r w:rsidRPr="000376E9">
        <w:rPr>
          <w:rFonts w:ascii="Nanum Gothic" w:eastAsia="Nanum Gothic" w:hAnsi="Nanum Gothic"/>
          <w:b/>
          <w:sz w:val="28"/>
        </w:rPr>
        <w:t>Game of Life)</w:t>
      </w:r>
      <w:r w:rsidR="000376E9">
        <w:rPr>
          <w:rFonts w:ascii="Nanum Gothic" w:eastAsia="Nanum Gothic" w:hAnsi="Nanum Gothic" w:hint="eastAsia"/>
          <w:b/>
          <w:sz w:val="28"/>
        </w:rPr>
        <w:t xml:space="preserve"> </w:t>
      </w:r>
      <w:r>
        <w:rPr>
          <w:rFonts w:ascii="Nanum Gothic" w:eastAsia="Nanum Gothic" w:hAnsi="Nanum Gothic"/>
          <w:sz w:val="28"/>
        </w:rPr>
        <w:t xml:space="preserve">: </w:t>
      </w:r>
      <w:r w:rsidR="00C25A7D">
        <w:rPr>
          <w:rFonts w:ascii="Nanum Gothic" w:eastAsia="Nanum Gothic" w:hAnsi="Nanum Gothic" w:hint="eastAsia"/>
          <w:sz w:val="28"/>
        </w:rPr>
        <w:t xml:space="preserve">영국의 수학자 존 호턴 코웨이가 고안해낸 </w:t>
      </w:r>
      <w:r w:rsidR="00FF2042">
        <w:rPr>
          <w:rFonts w:ascii="Nanum Gothic" w:eastAsia="Nanum Gothic" w:hAnsi="Nanum Gothic" w:hint="eastAsia"/>
          <w:sz w:val="28"/>
        </w:rPr>
        <w:t xml:space="preserve">세포 자동자의 일종이다. </w:t>
      </w:r>
      <w:r w:rsidR="000376E9">
        <w:rPr>
          <w:rFonts w:ascii="Nanum Gothic" w:eastAsia="Nanum Gothic" w:hAnsi="Nanum Gothic" w:hint="eastAsia"/>
          <w:sz w:val="28"/>
        </w:rPr>
        <w:t>무한히 많은 사각형(세포)으로 이루어진 격자 위에서, 각 세포들은 '죽음'과 '삶' 둘 중 하나의 상태를 가진다. 현재 세대의 세포들의 상태가 다음 세대의 세포의 상태를 결정한다.</w:t>
      </w:r>
    </w:p>
    <w:p w14:paraId="70EE50B9" w14:textId="5ED6CCB1" w:rsidR="000376E9" w:rsidRDefault="000376E9" w:rsidP="000376E9">
      <w:pPr>
        <w:pStyle w:val="afd"/>
        <w:numPr>
          <w:ilvl w:val="0"/>
          <w:numId w:val="18"/>
        </w:numPr>
        <w:spacing w:line="240" w:lineRule="auto"/>
        <w:ind w:leftChars="0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>죽은 세포의 이웃 중 세 개가 살아 있다면, 그 세포는 살아난다.</w:t>
      </w:r>
    </w:p>
    <w:p w14:paraId="78054265" w14:textId="4C066D28" w:rsidR="000376E9" w:rsidRDefault="000376E9" w:rsidP="000376E9">
      <w:pPr>
        <w:pStyle w:val="afd"/>
        <w:numPr>
          <w:ilvl w:val="0"/>
          <w:numId w:val="18"/>
        </w:numPr>
        <w:spacing w:line="240" w:lineRule="auto"/>
        <w:ind w:leftChars="0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>살아 있는 세포의 이웃 중 두 개 또는 세 개가 살아 있으면, 그 세포는 살아남는다. 그렇지 않다면 죽어버린다.</w:t>
      </w:r>
    </w:p>
    <w:p w14:paraId="2D9665AF" w14:textId="77777777" w:rsidR="000376E9" w:rsidRDefault="000376E9" w:rsidP="000376E9">
      <w:pPr>
        <w:spacing w:line="240" w:lineRule="auto"/>
        <w:rPr>
          <w:rFonts w:ascii="Nanum Gothic" w:eastAsia="Nanum Gothic" w:hAnsi="Nanum Gothic" w:hint="eastAsia"/>
          <w:sz w:val="28"/>
        </w:rPr>
      </w:pPr>
    </w:p>
    <w:p w14:paraId="66E9EC85" w14:textId="2C21944F" w:rsidR="000376E9" w:rsidRDefault="000376E9" w:rsidP="000376E9">
      <w:pPr>
        <w:spacing w:line="240" w:lineRule="auto"/>
        <w:jc w:val="center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noProof/>
          <w:sz w:val="28"/>
        </w:rPr>
        <w:lastRenderedPageBreak/>
        <w:drawing>
          <wp:inline distT="0" distB="0" distL="0" distR="0" wp14:anchorId="1F436D1F" wp14:editId="4861437E">
            <wp:extent cx="3486001" cy="2356154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12-05 오후 11.07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10" cy="23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B6BF" w14:textId="77777777" w:rsidR="000376E9" w:rsidRPr="000376E9" w:rsidRDefault="000376E9" w:rsidP="000376E9">
      <w:pPr>
        <w:spacing w:line="240" w:lineRule="auto"/>
        <w:jc w:val="center"/>
        <w:rPr>
          <w:rFonts w:ascii="Nanum Gothic" w:eastAsia="Nanum Gothic" w:hAnsi="Nanum Gothic" w:hint="eastAsia"/>
          <w:sz w:val="24"/>
        </w:rPr>
      </w:pPr>
      <w:r w:rsidRPr="000376E9">
        <w:rPr>
          <w:rFonts w:ascii="Nanum Gothic" w:eastAsia="Nanum Gothic" w:hAnsi="Nanum Gothic" w:hint="eastAsia"/>
          <w:sz w:val="24"/>
        </w:rPr>
        <w:t xml:space="preserve">&lt; </w:t>
      </w:r>
      <w:r w:rsidRPr="000376E9">
        <w:rPr>
          <w:rFonts w:ascii="Nanum Gothic" w:eastAsia="Nanum Gothic" w:hAnsi="Nanum Gothic"/>
          <w:sz w:val="24"/>
        </w:rPr>
        <w:t xml:space="preserve">Fig 1. </w:t>
      </w:r>
      <w:r w:rsidRPr="000376E9">
        <w:rPr>
          <w:rFonts w:ascii="Nanum Gothic" w:eastAsia="Nanum Gothic" w:hAnsi="Nanum Gothic" w:hint="eastAsia"/>
          <w:sz w:val="24"/>
        </w:rPr>
        <w:t>살아 있는 세포와 죽어있는 세포들,</w:t>
      </w:r>
    </w:p>
    <w:p w14:paraId="566701D4" w14:textId="1841963D" w:rsidR="000376E9" w:rsidRDefault="000376E9" w:rsidP="000376E9">
      <w:pPr>
        <w:spacing w:line="240" w:lineRule="auto"/>
        <w:jc w:val="center"/>
        <w:rPr>
          <w:rFonts w:ascii="Nanum Gothic" w:eastAsia="Nanum Gothic" w:hAnsi="Nanum Gothic" w:hint="eastAsia"/>
          <w:sz w:val="28"/>
        </w:rPr>
      </w:pPr>
      <w:r w:rsidRPr="000376E9">
        <w:rPr>
          <w:rFonts w:ascii="Nanum Gothic" w:eastAsia="Nanum Gothic" w:hAnsi="Nanum Gothic" w:hint="eastAsia"/>
          <w:sz w:val="24"/>
        </w:rPr>
        <w:t>현재의 상태가 다음 세대의 상태를 결정한다 &gt;</w:t>
      </w:r>
    </w:p>
    <w:p w14:paraId="5EA432FD" w14:textId="77777777" w:rsidR="00AC79A4" w:rsidRDefault="00AC79A4" w:rsidP="000376E9">
      <w:pPr>
        <w:spacing w:line="240" w:lineRule="auto"/>
        <w:rPr>
          <w:rFonts w:ascii="Nanum Gothic" w:eastAsia="Nanum Gothic" w:hAnsi="Nanum Gothic"/>
          <w:sz w:val="28"/>
        </w:rPr>
      </w:pPr>
    </w:p>
    <w:p w14:paraId="272D6E37" w14:textId="1A6D5E86" w:rsidR="000376E9" w:rsidRPr="000376E9" w:rsidRDefault="00E65D0A" w:rsidP="004C73C4">
      <w:pPr>
        <w:spacing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>Github</w:t>
      </w:r>
      <w:r>
        <w:rPr>
          <w:rFonts w:ascii="Nanum Gothic" w:eastAsia="Nanum Gothic" w:hAnsi="Nanum Gothic" w:hint="eastAsia"/>
          <w:sz w:val="28"/>
        </w:rPr>
        <w:t xml:space="preserve"> 오픈소스</w:t>
      </w:r>
      <w:r w:rsidR="00AC79A4">
        <w:rPr>
          <w:rStyle w:val="aff4"/>
          <w:rFonts w:ascii="Nanum Gothic" w:eastAsia="Nanum Gothic" w:hAnsi="Nanum Gothic"/>
          <w:sz w:val="28"/>
        </w:rPr>
        <w:endnoteReference w:id="1"/>
      </w:r>
      <w:r>
        <w:rPr>
          <w:rFonts w:ascii="Nanum Gothic" w:eastAsia="Nanum Gothic" w:hAnsi="Nanum Gothic" w:hint="eastAsia"/>
          <w:sz w:val="28"/>
        </w:rPr>
        <w:t>의 첫 커밋</w:t>
      </w:r>
      <w:r w:rsidR="006D3577">
        <w:rPr>
          <w:rFonts w:ascii="Nanum Gothic" w:eastAsia="Nanum Gothic" w:hAnsi="Nanum Gothic" w:hint="eastAsia"/>
          <w:sz w:val="28"/>
        </w:rPr>
        <w:t>이</w:t>
      </w:r>
      <w:r>
        <w:rPr>
          <w:rFonts w:ascii="Nanum Gothic" w:eastAsia="Nanum Gothic" w:hAnsi="Nanum Gothic" w:hint="eastAsia"/>
          <w:sz w:val="28"/>
        </w:rPr>
        <w:t xml:space="preserve"> 프로젝트 주제</w:t>
      </w:r>
      <w:r w:rsidR="006D3577">
        <w:rPr>
          <w:rFonts w:ascii="Nanum Gothic" w:eastAsia="Nanum Gothic" w:hAnsi="Nanum Gothic" w:hint="eastAsia"/>
          <w:sz w:val="28"/>
        </w:rPr>
        <w:t xml:space="preserve">다. </w:t>
      </w:r>
      <w:r w:rsidR="004C73C4">
        <w:rPr>
          <w:rFonts w:ascii="Nanum Gothic" w:eastAsia="Nanum Gothic" w:hAnsi="Nanum Gothic" w:hint="eastAsia"/>
          <w:sz w:val="28"/>
        </w:rPr>
        <w:t xml:space="preserve">대부분의 소스코드가 </w:t>
      </w:r>
      <w:r w:rsidR="00976176">
        <w:rPr>
          <w:rFonts w:ascii="Nanum Gothic" w:eastAsia="Nanum Gothic" w:hAnsi="Nanum Gothic" w:hint="eastAsia"/>
          <w:sz w:val="28"/>
        </w:rPr>
        <w:t xml:space="preserve">각각 하나의 클래스로 </w:t>
      </w:r>
      <w:r w:rsidR="004C73C4">
        <w:rPr>
          <w:rFonts w:ascii="Nanum Gothic" w:eastAsia="Nanum Gothic" w:hAnsi="Nanum Gothic" w:hint="eastAsia"/>
          <w:sz w:val="28"/>
        </w:rPr>
        <w:t>하드코딩 되어있다. 변화할 가능성이 높은 코드를 선별하여 디자인 패턴을 적용했다. 다음 목차</w:t>
      </w:r>
      <w:r w:rsidR="00976176">
        <w:rPr>
          <w:rFonts w:ascii="Nanum Gothic" w:eastAsia="Nanum Gothic" w:hAnsi="Nanum Gothic" w:hint="eastAsia"/>
          <w:sz w:val="28"/>
        </w:rPr>
        <w:t>에서</w:t>
      </w:r>
      <w:r w:rsidR="004C73C4">
        <w:rPr>
          <w:rFonts w:ascii="Nanum Gothic" w:eastAsia="Nanum Gothic" w:hAnsi="Nanum Gothic" w:hint="eastAsia"/>
          <w:sz w:val="28"/>
        </w:rPr>
        <w:t xml:space="preserve"> 그것들을 설명한다.</w:t>
      </w:r>
    </w:p>
    <w:p w14:paraId="45E6F4EA" w14:textId="38375CD4" w:rsidR="00DE26DE" w:rsidRPr="00FE5ADA" w:rsidRDefault="00DE26DE" w:rsidP="004C73C4">
      <w:pPr>
        <w:spacing w:after="200" w:line="240" w:lineRule="auto"/>
        <w:rPr>
          <w:rFonts w:ascii="Nanum Gothic" w:eastAsia="Nanum Gothic" w:hAnsi="Nanum Gothic"/>
          <w:b/>
          <w:color w:val="474A55" w:themeColor="accent1" w:themeShade="BF"/>
          <w:spacing w:val="20"/>
          <w:sz w:val="36"/>
          <w:szCs w:val="28"/>
        </w:rPr>
      </w:pPr>
      <w:r w:rsidRPr="00FE5ADA">
        <w:rPr>
          <w:rFonts w:ascii="Nanum Gothic" w:eastAsia="Nanum Gothic" w:hAnsi="Nanum Gothic"/>
          <w:sz w:val="36"/>
        </w:rPr>
        <w:br w:type="page"/>
      </w:r>
    </w:p>
    <w:p w14:paraId="76445E7F" w14:textId="47207064" w:rsidR="00AC79A4" w:rsidRPr="00BF0DBE" w:rsidRDefault="00AC79A4" w:rsidP="00AC79A4">
      <w:pPr>
        <w:pStyle w:val="1"/>
        <w:rPr>
          <w:rFonts w:ascii="Nanum Gothic" w:eastAsia="Nanum Gothic" w:hAnsi="Nanum Gothic"/>
          <w:sz w:val="36"/>
        </w:rPr>
      </w:pPr>
      <w:r>
        <w:rPr>
          <w:rFonts w:ascii="Nanum Gothic" w:eastAsia="Nanum Gothic" w:hAnsi="Nanum Gothic" w:hint="eastAsia"/>
          <w:sz w:val="36"/>
        </w:rPr>
        <w:lastRenderedPageBreak/>
        <w:t>설계</w:t>
      </w:r>
    </w:p>
    <w:p w14:paraId="254DBB21" w14:textId="57782B09" w:rsidR="006756A5" w:rsidRPr="00AC79A4" w:rsidRDefault="00AC79A4" w:rsidP="004C73C4">
      <w:pPr>
        <w:spacing w:after="200" w:line="240" w:lineRule="auto"/>
        <w:rPr>
          <w:rFonts w:ascii="Nanum Gothic" w:eastAsia="Nanum Gothic" w:hAnsi="Nanum Gothic" w:hint="eastAsia"/>
          <w:b/>
          <w:sz w:val="28"/>
        </w:rPr>
      </w:pPr>
      <w:r w:rsidRPr="00AC79A4">
        <w:rPr>
          <w:rFonts w:ascii="Nanum Gothic" w:eastAsia="Nanum Gothic" w:hAnsi="Nanum Gothic" w:hint="eastAsia"/>
          <w:b/>
          <w:sz w:val="28"/>
        </w:rPr>
        <w:t>원본 프로그램과 한계</w:t>
      </w:r>
    </w:p>
    <w:p w14:paraId="1BA92AC2" w14:textId="43DA2433" w:rsidR="00887F1E" w:rsidRDefault="007569E5" w:rsidP="00887F1E">
      <w:pPr>
        <w:spacing w:after="200" w:line="240" w:lineRule="auto"/>
        <w:jc w:val="center"/>
        <w:rPr>
          <w:rFonts w:ascii="Nanum Gothic" w:eastAsia="Nanum Gothic" w:hAnsi="Nanum Gothic" w:hint="eastAsia"/>
          <w:sz w:val="24"/>
        </w:rPr>
      </w:pPr>
      <w:r>
        <w:rPr>
          <w:rFonts w:ascii="Nanum Gothic" w:eastAsia="Nanum Gothic" w:hAnsi="Nanum Gothic"/>
          <w:noProof/>
          <w:sz w:val="28"/>
        </w:rPr>
        <w:drawing>
          <wp:inline distT="0" distB="0" distL="0" distR="0" wp14:anchorId="7A64D739" wp14:editId="61CC1777">
            <wp:extent cx="2226885" cy="2416308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OriginalOnlyCla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85" cy="24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num Gothic" w:eastAsia="Nanum Gothic" w:hAnsi="Nanum Gothic"/>
          <w:sz w:val="28"/>
        </w:rPr>
        <w:br/>
      </w:r>
      <w:r w:rsidRPr="007569E5">
        <w:rPr>
          <w:rFonts w:ascii="Nanum Gothic" w:eastAsia="Nanum Gothic" w:hAnsi="Nanum Gothic"/>
          <w:sz w:val="24"/>
        </w:rPr>
        <w:t xml:space="preserve">&lt; Fig 2. </w:t>
      </w:r>
      <w:r w:rsidRPr="007569E5">
        <w:rPr>
          <w:rFonts w:ascii="Nanum Gothic" w:eastAsia="Nanum Gothic" w:hAnsi="Nanum Gothic" w:hint="eastAsia"/>
          <w:sz w:val="24"/>
        </w:rPr>
        <w:t xml:space="preserve">원본 프로그램 </w:t>
      </w:r>
      <w:r w:rsidRPr="007569E5">
        <w:rPr>
          <w:rFonts w:ascii="Nanum Gothic" w:eastAsia="Nanum Gothic" w:hAnsi="Nanum Gothic"/>
          <w:sz w:val="24"/>
        </w:rPr>
        <w:t>UML &gt;</w:t>
      </w:r>
    </w:p>
    <w:p w14:paraId="3A4472FF" w14:textId="4EA1DF15" w:rsidR="00C77BCD" w:rsidRDefault="00887F1E" w:rsidP="00887F1E">
      <w:pPr>
        <w:spacing w:after="200" w:line="240" w:lineRule="auto"/>
        <w:rPr>
          <w:rFonts w:ascii="Nanum Gothic" w:eastAsia="Nanum Gothic" w:hAnsi="Nanum Gothic" w:hint="eastAsia"/>
          <w:sz w:val="28"/>
        </w:rPr>
      </w:pPr>
      <w:r w:rsidRPr="00887F1E">
        <w:rPr>
          <w:rFonts w:ascii="Nanum Gothic" w:eastAsia="Nanum Gothic" w:hAnsi="Nanum Gothic" w:hint="eastAsia"/>
          <w:sz w:val="28"/>
        </w:rPr>
        <w:t xml:space="preserve">위 </w:t>
      </w:r>
      <w:r w:rsidR="00F9754D">
        <w:rPr>
          <w:rFonts w:ascii="Nanum Gothic" w:eastAsia="Nanum Gothic" w:hAnsi="Nanum Gothic" w:hint="eastAsia"/>
          <w:sz w:val="28"/>
        </w:rPr>
        <w:t>그림</w:t>
      </w:r>
      <w:r w:rsidRPr="00887F1E">
        <w:rPr>
          <w:rFonts w:ascii="Nanum Gothic" w:eastAsia="Nanum Gothic" w:hAnsi="Nanum Gothic" w:hint="eastAsia"/>
          <w:sz w:val="28"/>
        </w:rPr>
        <w:t xml:space="preserve">은 </w:t>
      </w:r>
      <w:r>
        <w:rPr>
          <w:rFonts w:ascii="Nanum Gothic" w:eastAsia="Nanum Gothic" w:hAnsi="Nanum Gothic" w:hint="eastAsia"/>
          <w:sz w:val="28"/>
        </w:rPr>
        <w:t xml:space="preserve">원본 프로그램의 </w:t>
      </w:r>
      <w:r>
        <w:rPr>
          <w:rFonts w:ascii="Nanum Gothic" w:eastAsia="Nanum Gothic" w:hAnsi="Nanum Gothic"/>
          <w:sz w:val="28"/>
        </w:rPr>
        <w:t>UML</w:t>
      </w:r>
      <w:r>
        <w:rPr>
          <w:rFonts w:ascii="Nanum Gothic" w:eastAsia="Nanum Gothic" w:hAnsi="Nanum Gothic" w:hint="eastAsia"/>
          <w:sz w:val="28"/>
        </w:rPr>
        <w:t xml:space="preserve"> 다이어그램이다.</w:t>
      </w:r>
      <w:r w:rsidR="00C77BCD">
        <w:rPr>
          <w:rFonts w:ascii="Nanum Gothic" w:eastAsia="Nanum Gothic" w:hAnsi="Nanum Gothic" w:hint="eastAsia"/>
          <w:sz w:val="28"/>
        </w:rPr>
        <w:t xml:space="preserve"> 주요 클래스는 아래와 같다.</w:t>
      </w:r>
    </w:p>
    <w:p w14:paraId="747752DB" w14:textId="12945EDE" w:rsidR="00887F1E" w:rsidRDefault="00C77BCD" w:rsidP="00C77BCD">
      <w:pPr>
        <w:pStyle w:val="afd"/>
        <w:numPr>
          <w:ilvl w:val="0"/>
          <w:numId w:val="21"/>
        </w:numPr>
        <w:spacing w:after="200" w:line="240" w:lineRule="auto"/>
        <w:ind w:leftChars="0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 xml:space="preserve">GameOfLife : </w:t>
      </w:r>
      <w:r>
        <w:rPr>
          <w:rFonts w:ascii="Nanum Gothic" w:eastAsia="Nanum Gothic" w:hAnsi="Nanum Gothic" w:hint="eastAsia"/>
          <w:sz w:val="28"/>
        </w:rPr>
        <w:t>프로그램 UI</w:t>
      </w:r>
      <w:r w:rsidR="00990355">
        <w:rPr>
          <w:rFonts w:ascii="Nanum Gothic" w:eastAsia="Nanum Gothic" w:hAnsi="Nanum Gothic" w:hint="eastAsia"/>
          <w:sz w:val="28"/>
        </w:rPr>
        <w:t>와 로직</w:t>
      </w:r>
    </w:p>
    <w:p w14:paraId="2B2075CA" w14:textId="4854E0FC" w:rsidR="00990355" w:rsidRDefault="00990355" w:rsidP="00C77BCD">
      <w:pPr>
        <w:pStyle w:val="afd"/>
        <w:numPr>
          <w:ilvl w:val="0"/>
          <w:numId w:val="21"/>
        </w:numPr>
        <w:spacing w:after="200" w:line="240" w:lineRule="auto"/>
        <w:ind w:leftChars="0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 xml:space="preserve">GameOfLifeGrid : </w:t>
      </w:r>
      <w:r>
        <w:rPr>
          <w:rFonts w:ascii="Nanum Gothic" w:eastAsia="Nanum Gothic" w:hAnsi="Nanum Gothic" w:hint="eastAsia"/>
          <w:sz w:val="28"/>
        </w:rPr>
        <w:t>라이프게임의 규칙 로직</w:t>
      </w:r>
    </w:p>
    <w:p w14:paraId="610816A1" w14:textId="3CD89A07" w:rsidR="00E81FE5" w:rsidRPr="00E81FE5" w:rsidRDefault="00990355" w:rsidP="00E81FE5">
      <w:pPr>
        <w:pStyle w:val="afd"/>
        <w:numPr>
          <w:ilvl w:val="0"/>
          <w:numId w:val="21"/>
        </w:numPr>
        <w:spacing w:after="200" w:line="240" w:lineRule="auto"/>
        <w:ind w:leftChars="0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 xml:space="preserve">ShapeCollection : </w:t>
      </w:r>
      <w:r w:rsidR="00E3556A">
        <w:rPr>
          <w:rFonts w:ascii="Nanum Gothic" w:eastAsia="Nanum Gothic" w:hAnsi="Nanum Gothic" w:hint="eastAsia"/>
          <w:sz w:val="28"/>
        </w:rPr>
        <w:t xml:space="preserve">특정 </w:t>
      </w:r>
      <w:r w:rsidR="000C64BE">
        <w:rPr>
          <w:rFonts w:ascii="Nanum Gothic" w:eastAsia="Nanum Gothic" w:hAnsi="Nanum Gothic" w:hint="eastAsia"/>
          <w:sz w:val="28"/>
        </w:rPr>
        <w:t>모양(</w:t>
      </w:r>
      <w:r w:rsidR="000C64BE">
        <w:rPr>
          <w:rFonts w:ascii="Nanum Gothic" w:eastAsia="Nanum Gothic" w:hAnsi="Nanum Gothic"/>
          <w:sz w:val="28"/>
        </w:rPr>
        <w:t>Shape)</w:t>
      </w:r>
      <w:r w:rsidR="00E3556A">
        <w:rPr>
          <w:rFonts w:ascii="Nanum Gothic" w:eastAsia="Nanum Gothic" w:hAnsi="Nanum Gothic" w:hint="eastAsia"/>
          <w:sz w:val="28"/>
        </w:rPr>
        <w:t>의</w:t>
      </w:r>
      <w:r>
        <w:rPr>
          <w:rFonts w:ascii="Nanum Gothic" w:eastAsia="Nanum Gothic" w:hAnsi="Nanum Gothic" w:hint="eastAsia"/>
          <w:sz w:val="28"/>
        </w:rPr>
        <w:t xml:space="preserve"> 세포 생성</w:t>
      </w:r>
    </w:p>
    <w:p w14:paraId="3A34D639" w14:textId="7F3BDAE3" w:rsidR="00F9754D" w:rsidRDefault="00F9754D" w:rsidP="00F9754D">
      <w:pPr>
        <w:spacing w:after="200" w:line="240" w:lineRule="auto"/>
        <w:ind w:left="87"/>
        <w:jc w:val="center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/>
          <w:noProof/>
          <w:sz w:val="28"/>
        </w:rPr>
        <w:drawing>
          <wp:inline distT="0" distB="0" distL="0" distR="0" wp14:anchorId="364942F5" wp14:editId="069F0124">
            <wp:extent cx="3695914" cy="25236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OriginalDependenc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14" cy="25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83A3" w14:textId="323E38F0" w:rsidR="00887F1E" w:rsidRDefault="00F9754D" w:rsidP="00887F1E">
      <w:pPr>
        <w:spacing w:after="200" w:line="240" w:lineRule="auto"/>
        <w:jc w:val="center"/>
        <w:rPr>
          <w:rFonts w:ascii="Nanum Gothic" w:eastAsia="Nanum Gothic" w:hAnsi="Nanum Gothic" w:hint="eastAsia"/>
          <w:sz w:val="24"/>
        </w:rPr>
      </w:pPr>
      <w:r>
        <w:rPr>
          <w:rFonts w:ascii="Nanum Gothic" w:eastAsia="Nanum Gothic" w:hAnsi="Nanum Gothic"/>
          <w:sz w:val="24"/>
        </w:rPr>
        <w:t>&lt; Fig 3</w:t>
      </w:r>
      <w:r w:rsidRPr="007569E5">
        <w:rPr>
          <w:rFonts w:ascii="Nanum Gothic" w:eastAsia="Nanum Gothic" w:hAnsi="Nanum Gothic"/>
          <w:sz w:val="24"/>
        </w:rPr>
        <w:t xml:space="preserve">. </w:t>
      </w:r>
      <w:r w:rsidRPr="007569E5">
        <w:rPr>
          <w:rFonts w:ascii="Nanum Gothic" w:eastAsia="Nanum Gothic" w:hAnsi="Nanum Gothic" w:hint="eastAsia"/>
          <w:sz w:val="24"/>
        </w:rPr>
        <w:t xml:space="preserve">원본 프로그램 </w:t>
      </w:r>
      <w:r>
        <w:rPr>
          <w:rFonts w:ascii="Nanum Gothic" w:eastAsia="Nanum Gothic" w:hAnsi="Nanum Gothic" w:hint="eastAsia"/>
          <w:sz w:val="24"/>
        </w:rPr>
        <w:t xml:space="preserve">의존성 관계 </w:t>
      </w:r>
      <w:r w:rsidRPr="007569E5">
        <w:rPr>
          <w:rFonts w:ascii="Nanum Gothic" w:eastAsia="Nanum Gothic" w:hAnsi="Nanum Gothic"/>
          <w:sz w:val="24"/>
        </w:rPr>
        <w:t xml:space="preserve"> &gt;</w:t>
      </w:r>
    </w:p>
    <w:p w14:paraId="2D0C1714" w14:textId="24A2E998" w:rsidR="00F9754D" w:rsidRPr="001A680A" w:rsidRDefault="00F9754D" w:rsidP="00F9754D">
      <w:pPr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lastRenderedPageBreak/>
        <w:t>위 그림은 원본 프로그램의 의존성 관계를 도식한 것이다.</w:t>
      </w:r>
      <w:r w:rsidR="001A680A">
        <w:rPr>
          <w:rFonts w:ascii="Nanum Gothic" w:eastAsia="Nanum Gothic" w:hAnsi="Nanum Gothic" w:hint="eastAsia"/>
          <w:sz w:val="28"/>
        </w:rPr>
        <w:t xml:space="preserve"> 다이어그램에서 보이는 의존성 문제와 개방-폐쇄 원칙(</w:t>
      </w:r>
      <w:r w:rsidR="001A680A">
        <w:rPr>
          <w:rFonts w:ascii="Nanum Gothic" w:eastAsia="Nanum Gothic" w:hAnsi="Nanum Gothic"/>
          <w:sz w:val="28"/>
        </w:rPr>
        <w:t>OCP)</w:t>
      </w:r>
      <w:r w:rsidR="001A680A">
        <w:rPr>
          <w:rFonts w:ascii="Nanum Gothic" w:eastAsia="Nanum Gothic" w:hAnsi="Nanum Gothic" w:hint="eastAsia"/>
          <w:sz w:val="28"/>
        </w:rPr>
        <w:t>에 위반하는 한계점은 다음과 같다.</w:t>
      </w:r>
    </w:p>
    <w:p w14:paraId="07B5F4E8" w14:textId="2A0EC7A9" w:rsidR="00F9754D" w:rsidRDefault="000C64BE" w:rsidP="000C64BE">
      <w:pPr>
        <w:spacing w:after="200" w:line="240" w:lineRule="auto"/>
        <w:jc w:val="center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noProof/>
          <w:sz w:val="28"/>
        </w:rPr>
        <w:drawing>
          <wp:inline distT="0" distB="0" distL="0" distR="0" wp14:anchorId="140E73BE" wp14:editId="4C386E8B">
            <wp:extent cx="1676400" cy="1168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12-06 오전 8.01.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89C" w14:textId="43915506" w:rsidR="000C64BE" w:rsidRPr="000C64BE" w:rsidRDefault="000C64BE" w:rsidP="000C64BE">
      <w:pPr>
        <w:spacing w:after="200" w:line="240" w:lineRule="auto"/>
        <w:jc w:val="center"/>
        <w:rPr>
          <w:rFonts w:ascii="Nanum Gothic" w:eastAsia="Nanum Gothic" w:hAnsi="Nanum Gothic" w:hint="eastAsia"/>
          <w:sz w:val="24"/>
        </w:rPr>
      </w:pPr>
      <w:r>
        <w:rPr>
          <w:rFonts w:ascii="Nanum Gothic" w:eastAsia="Nanum Gothic" w:hAnsi="Nanum Gothic"/>
          <w:sz w:val="24"/>
        </w:rPr>
        <w:t xml:space="preserve">&lt; Fig </w:t>
      </w:r>
      <w:r>
        <w:rPr>
          <w:rFonts w:ascii="Nanum Gothic" w:eastAsia="Nanum Gothic" w:hAnsi="Nanum Gothic" w:hint="eastAsia"/>
          <w:sz w:val="24"/>
        </w:rPr>
        <w:t>4</w:t>
      </w:r>
      <w:r w:rsidRPr="007569E5">
        <w:rPr>
          <w:rFonts w:ascii="Nanum Gothic" w:eastAsia="Nanum Gothic" w:hAnsi="Nanum Gothic"/>
          <w:sz w:val="24"/>
        </w:rPr>
        <w:t xml:space="preserve">. </w:t>
      </w:r>
      <w:r>
        <w:rPr>
          <w:rFonts w:ascii="Nanum Gothic" w:eastAsia="Nanum Gothic" w:hAnsi="Nanum Gothic"/>
          <w:sz w:val="24"/>
        </w:rPr>
        <w:t>Shape</w:t>
      </w:r>
      <w:r>
        <w:rPr>
          <w:rFonts w:ascii="Nanum Gothic" w:eastAsia="Nanum Gothic" w:hAnsi="Nanum Gothic" w:hint="eastAsia"/>
          <w:sz w:val="24"/>
        </w:rPr>
        <w:t xml:space="preserve"> 클래스의 의존성 </w:t>
      </w:r>
      <w:r w:rsidRPr="007569E5">
        <w:rPr>
          <w:rFonts w:ascii="Nanum Gothic" w:eastAsia="Nanum Gothic" w:hAnsi="Nanum Gothic"/>
          <w:sz w:val="24"/>
        </w:rPr>
        <w:t xml:space="preserve"> &gt;</w:t>
      </w:r>
    </w:p>
    <w:p w14:paraId="3977910F" w14:textId="379CBD33" w:rsidR="000C64BE" w:rsidRPr="000C64BE" w:rsidRDefault="000C64BE" w:rsidP="000C64BE">
      <w:pPr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 xml:space="preserve">원본 프로그램에서 세포의 모양을 저장하는 </w:t>
      </w:r>
      <w:r>
        <w:rPr>
          <w:rFonts w:ascii="Nanum Gothic" w:eastAsia="Nanum Gothic" w:hAnsi="Nanum Gothic"/>
          <w:sz w:val="28"/>
        </w:rPr>
        <w:t>Shape</w:t>
      </w:r>
      <w:r>
        <w:rPr>
          <w:rFonts w:ascii="Nanum Gothic" w:eastAsia="Nanum Gothic" w:hAnsi="Nanum Gothic" w:hint="eastAsia"/>
          <w:sz w:val="28"/>
        </w:rPr>
        <w:t xml:space="preserve"> 클래스의 의존성이 강하다.</w:t>
      </w:r>
      <w:r w:rsidR="001A680A">
        <w:rPr>
          <w:rFonts w:ascii="Nanum Gothic" w:eastAsia="Nanum Gothic" w:hAnsi="Nanum Gothic" w:hint="eastAsia"/>
          <w:sz w:val="28"/>
        </w:rPr>
        <w:t xml:space="preserve"> 즉 </w:t>
      </w:r>
      <w:r w:rsidR="001A680A">
        <w:rPr>
          <w:rFonts w:ascii="Nanum Gothic" w:eastAsia="Nanum Gothic" w:hAnsi="Nanum Gothic"/>
          <w:sz w:val="28"/>
        </w:rPr>
        <w:t xml:space="preserve">Shape </w:t>
      </w:r>
      <w:r w:rsidR="001A680A">
        <w:rPr>
          <w:rFonts w:ascii="Nanum Gothic" w:eastAsia="Nanum Gothic" w:hAnsi="Nanum Gothic" w:hint="eastAsia"/>
          <w:sz w:val="28"/>
        </w:rPr>
        <w:t>클래스를 수정할 시, 변경해야 할 다른 클래스도 많다. 이러한 의존성을 줄여주는 디자인 패턴을 적용할 필요가 있다.</w:t>
      </w:r>
    </w:p>
    <w:p w14:paraId="63C83F7E" w14:textId="77777777" w:rsidR="000C64BE" w:rsidRPr="000C64BE" w:rsidRDefault="000C64BE" w:rsidP="000C64BE">
      <w:pPr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56DCB4D9" w14:textId="641CFC76" w:rsidR="00887F1E" w:rsidRDefault="00887F1E" w:rsidP="00887F1E">
      <w:pPr>
        <w:tabs>
          <w:tab w:val="left" w:pos="1399"/>
        </w:tabs>
        <w:spacing w:after="200" w:line="240" w:lineRule="auto"/>
        <w:jc w:val="center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noProof/>
          <w:sz w:val="28"/>
        </w:rPr>
        <w:drawing>
          <wp:inline distT="0" distB="0" distL="0" distR="0" wp14:anchorId="2196AA84" wp14:editId="54687109">
            <wp:extent cx="2100522" cy="2074429"/>
            <wp:effectExtent l="0" t="0" r="825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12-06 오전 12.59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728" cy="20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764" w14:textId="56E02576" w:rsidR="00887F1E" w:rsidRPr="00887F1E" w:rsidRDefault="00887F1E" w:rsidP="00887F1E">
      <w:pPr>
        <w:tabs>
          <w:tab w:val="left" w:pos="1399"/>
        </w:tabs>
        <w:spacing w:after="200" w:line="240" w:lineRule="auto"/>
        <w:jc w:val="center"/>
        <w:rPr>
          <w:rFonts w:ascii="Nanum Gothic" w:eastAsia="Nanum Gothic" w:hAnsi="Nanum Gothic" w:hint="eastAsia"/>
          <w:sz w:val="24"/>
        </w:rPr>
      </w:pPr>
      <w:r w:rsidRPr="00887F1E">
        <w:rPr>
          <w:rFonts w:ascii="Nanum Gothic" w:eastAsia="Nanum Gothic" w:hAnsi="Nanum Gothic" w:hint="eastAsia"/>
          <w:sz w:val="24"/>
        </w:rPr>
        <w:t xml:space="preserve">&lt; </w:t>
      </w:r>
      <w:r w:rsidR="000C64BE">
        <w:rPr>
          <w:rFonts w:ascii="Nanum Gothic" w:eastAsia="Nanum Gothic" w:hAnsi="Nanum Gothic"/>
          <w:sz w:val="24"/>
        </w:rPr>
        <w:t>Fig 5</w:t>
      </w:r>
      <w:r w:rsidRPr="00887F1E">
        <w:rPr>
          <w:rFonts w:ascii="Nanum Gothic" w:eastAsia="Nanum Gothic" w:hAnsi="Nanum Gothic"/>
          <w:sz w:val="24"/>
        </w:rPr>
        <w:t xml:space="preserve">. </w:t>
      </w:r>
      <w:r w:rsidRPr="00887F1E">
        <w:rPr>
          <w:rFonts w:ascii="Nanum Gothic" w:eastAsia="Nanum Gothic" w:hAnsi="Nanum Gothic" w:hint="eastAsia"/>
          <w:sz w:val="24"/>
        </w:rPr>
        <w:t xml:space="preserve">하드 코딩된 </w:t>
      </w:r>
      <w:r>
        <w:rPr>
          <w:rFonts w:ascii="Nanum Gothic" w:eastAsia="Nanum Gothic" w:hAnsi="Nanum Gothic" w:hint="eastAsia"/>
          <w:sz w:val="24"/>
        </w:rPr>
        <w:t xml:space="preserve">원본 </w:t>
      </w:r>
      <w:r w:rsidRPr="00887F1E">
        <w:rPr>
          <w:rFonts w:ascii="Nanum Gothic" w:eastAsia="Nanum Gothic" w:hAnsi="Nanum Gothic" w:hint="eastAsia"/>
          <w:sz w:val="24"/>
        </w:rPr>
        <w:t>소스 &gt;</w:t>
      </w:r>
    </w:p>
    <w:p w14:paraId="3A2B10FD" w14:textId="4C94339B" w:rsidR="00E81FE5" w:rsidRDefault="00887F1E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 w:hint="eastAsia"/>
          <w:sz w:val="28"/>
        </w:rPr>
        <w:t>전체적으로 클래스 수가 적고, 한 개의 클래스에 기능들이 하드코딩돼있다. 그 기능들은 충분히 확장할 것으로 예상된다. 따라서 디자인 패턴을 적용하여 변화를 대비해야 한다.</w:t>
      </w:r>
    </w:p>
    <w:p w14:paraId="6C8C8E5F" w14:textId="77777777" w:rsidR="00E81FE5" w:rsidRDefault="00E81FE5">
      <w:pPr>
        <w:spacing w:after="200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/>
          <w:sz w:val="28"/>
        </w:rPr>
        <w:br w:type="page"/>
      </w:r>
    </w:p>
    <w:p w14:paraId="2AF03B7F" w14:textId="77777777" w:rsidR="0060192C" w:rsidRDefault="00E81FE5" w:rsidP="0060192C">
      <w:pPr>
        <w:spacing w:after="200" w:line="240" w:lineRule="auto"/>
        <w:rPr>
          <w:rFonts w:ascii="Nanum Gothic" w:eastAsia="Nanum Gothic" w:hAnsi="Nanum Gothic" w:hint="eastAsia"/>
          <w:b/>
          <w:sz w:val="28"/>
        </w:rPr>
      </w:pPr>
      <w:r>
        <w:rPr>
          <w:rFonts w:ascii="Nanum Gothic" w:eastAsia="Nanum Gothic" w:hAnsi="Nanum Gothic" w:hint="eastAsia"/>
          <w:b/>
          <w:sz w:val="28"/>
        </w:rPr>
        <w:lastRenderedPageBreak/>
        <w:t>적용한 패턴</w:t>
      </w:r>
    </w:p>
    <w:p w14:paraId="6C3B556F" w14:textId="5D275432" w:rsidR="00E81FE5" w:rsidRPr="0060192C" w:rsidRDefault="00AC3548" w:rsidP="0060192C">
      <w:pPr>
        <w:spacing w:after="200" w:line="240" w:lineRule="auto"/>
        <w:rPr>
          <w:rFonts w:ascii="Nanum Gothic" w:eastAsia="Nanum Gothic" w:hAnsi="Nanum Gothic" w:hint="eastAsia"/>
          <w:b/>
          <w:sz w:val="28"/>
        </w:rPr>
      </w:pPr>
      <w:r>
        <w:rPr>
          <w:rFonts w:ascii="Nanum Gothic" w:eastAsia="Nanum Gothic" w:hAnsi="Nanum Gothic" w:hint="eastAsia"/>
          <w:sz w:val="28"/>
        </w:rPr>
        <w:t xml:space="preserve">1. </w:t>
      </w:r>
      <w:r>
        <w:rPr>
          <w:rFonts w:ascii="Nanum Gothic" w:eastAsia="Nanum Gothic" w:hAnsi="Nanum Gothic"/>
          <w:sz w:val="28"/>
        </w:rPr>
        <w:t xml:space="preserve">Singleton </w:t>
      </w:r>
      <w:r>
        <w:rPr>
          <w:rFonts w:ascii="Nanum Gothic" w:eastAsia="Nanum Gothic" w:hAnsi="Nanum Gothic" w:hint="eastAsia"/>
          <w:sz w:val="28"/>
        </w:rPr>
        <w:t>패턴</w:t>
      </w:r>
    </w:p>
    <w:p w14:paraId="34C838C4" w14:textId="79BAD24F" w:rsidR="00AC3548" w:rsidRDefault="008E75AF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>CellGridCanvas</w:t>
      </w:r>
      <w:r>
        <w:rPr>
          <w:rFonts w:ascii="Nanum Gothic" w:eastAsia="Nanum Gothic" w:hAnsi="Nanum Gothic" w:hint="eastAsia"/>
          <w:sz w:val="28"/>
        </w:rPr>
        <w:t xml:space="preserve"> </w:t>
      </w:r>
      <w:r w:rsidR="00550265">
        <w:rPr>
          <w:rFonts w:ascii="Nanum Gothic" w:eastAsia="Nanum Gothic" w:hAnsi="Nanum Gothic" w:hint="eastAsia"/>
          <w:sz w:val="28"/>
        </w:rPr>
        <w:t>객체</w:t>
      </w:r>
      <w:r>
        <w:rPr>
          <w:rFonts w:ascii="Nanum Gothic" w:eastAsia="Nanum Gothic" w:hAnsi="Nanum Gothic" w:hint="eastAsia"/>
          <w:sz w:val="28"/>
        </w:rPr>
        <w:t xml:space="preserve">는 </w:t>
      </w:r>
      <w:r w:rsidR="00550265">
        <w:rPr>
          <w:rFonts w:ascii="Nanum Gothic" w:eastAsia="Nanum Gothic" w:hAnsi="Nanum Gothic" w:hint="eastAsia"/>
          <w:sz w:val="28"/>
        </w:rPr>
        <w:t>많은 사각형 격자를 만들고 살아있는 세포의 모양대로 화면에 그려준다. 그래픽 작업이 필요한 무거운 객체이므로 다시 생성되지 않도록 메모리를 효율적으로 관리해 줄 필요가 있다.</w:t>
      </w:r>
    </w:p>
    <w:p w14:paraId="48D5F2EE" w14:textId="77777777" w:rsid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3F88CC14" w14:textId="5C735D0D" w:rsidR="0060192C" w:rsidRP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 w:rsidRPr="0060192C">
        <w:rPr>
          <w:rFonts w:ascii="Nanum Gothic" w:eastAsia="Nanum Gothic" w:hAnsi="Nanum Gothic" w:hint="eastAsia"/>
          <w:sz w:val="24"/>
        </w:rPr>
        <w:t>[ 변경 전 소스 ]</w:t>
      </w:r>
    </w:p>
    <w:p w14:paraId="60D087DF" w14:textId="5448131A" w:rsidR="0060192C" w:rsidRP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 w:rsidRPr="0060192C">
        <w:rPr>
          <w:rFonts w:ascii="Nanum Gothic" w:eastAsia="Nanum Gothic" w:hAnsi="Nanum Gothic"/>
          <w:sz w:val="24"/>
        </w:rPr>
        <w:t>gameOfLifeCanvas = new CellGridCanvas(gameOfLifeGrid, cellSize);</w:t>
      </w:r>
    </w:p>
    <w:p w14:paraId="27192E73" w14:textId="0C17C63A" w:rsidR="00C231D3" w:rsidRP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60192C">
        <w:rPr>
          <w:rFonts w:ascii="Nanum Gothic" w:eastAsia="Nanum Gothic" w:hAnsi="Nanum Gothic" w:hint="eastAsia"/>
          <w:sz w:val="24"/>
        </w:rPr>
        <w:t>[ 변경 후 소스 ]</w:t>
      </w:r>
    </w:p>
    <w:p w14:paraId="071C4763" w14:textId="48318A1F" w:rsidR="00C231D3" w:rsidRDefault="00C231D3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/>
          <w:noProof/>
          <w:sz w:val="28"/>
        </w:rPr>
        <w:drawing>
          <wp:inline distT="0" distB="0" distL="0" distR="0" wp14:anchorId="2F8CAD17" wp14:editId="45D063D0">
            <wp:extent cx="4088352" cy="1307948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2-06 오전 8.35.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47" cy="13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33DF" w14:textId="77777777" w:rsidR="00C231D3" w:rsidRPr="00C231D3" w:rsidRDefault="00C231D3" w:rsidP="00C231D3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60192C">
        <w:rPr>
          <w:rFonts w:ascii="Nanum Gothic" w:eastAsia="Nanum Gothic" w:hAnsi="Nanum Gothic"/>
          <w:sz w:val="24"/>
        </w:rPr>
        <w:t>gameOfLifeCanvas = CellGridCanvas.</w:t>
      </w:r>
      <w:r w:rsidRPr="0041427C">
        <w:rPr>
          <w:rFonts w:ascii="Nanum Gothic" w:eastAsia="Nanum Gothic" w:hAnsi="Nanum Gothic"/>
          <w:b/>
          <w:sz w:val="24"/>
        </w:rPr>
        <w:t>getInstance</w:t>
      </w:r>
      <w:r w:rsidRPr="0060192C">
        <w:rPr>
          <w:rFonts w:ascii="Nanum Gothic" w:eastAsia="Nanum Gothic" w:hAnsi="Nanum Gothic"/>
          <w:sz w:val="24"/>
        </w:rPr>
        <w:t>(gameOfLifeGrid, cellSize);</w:t>
      </w:r>
    </w:p>
    <w:p w14:paraId="063FA4CE" w14:textId="77777777" w:rsidR="00C231D3" w:rsidRPr="00550265" w:rsidRDefault="00C231D3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</w:p>
    <w:p w14:paraId="6D4995B0" w14:textId="7E535E56" w:rsidR="00550265" w:rsidRDefault="00550265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 xml:space="preserve">2. </w:t>
      </w:r>
      <w:r>
        <w:rPr>
          <w:rFonts w:ascii="Nanum Gothic" w:eastAsia="Nanum Gothic" w:hAnsi="Nanum Gothic"/>
          <w:sz w:val="28"/>
        </w:rPr>
        <w:t xml:space="preserve">Template Method </w:t>
      </w:r>
      <w:r>
        <w:rPr>
          <w:rFonts w:ascii="Nanum Gothic" w:eastAsia="Nanum Gothic" w:hAnsi="Nanum Gothic" w:hint="eastAsia"/>
          <w:sz w:val="28"/>
        </w:rPr>
        <w:t>패턴</w:t>
      </w:r>
    </w:p>
    <w:p w14:paraId="5F570001" w14:textId="432F0088" w:rsidR="00550265" w:rsidRDefault="00550265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 xml:space="preserve">GameOfLifeGrid </w:t>
      </w:r>
      <w:r>
        <w:rPr>
          <w:rFonts w:ascii="Nanum Gothic" w:eastAsia="Nanum Gothic" w:hAnsi="Nanum Gothic" w:hint="eastAsia"/>
          <w:sz w:val="28"/>
        </w:rPr>
        <w:t xml:space="preserve">객체는 현재 세대 세포들의 상태로부터 다음 세대 세포들의 상태를 결정해준다. 특정 알고리즘에 따라 세포들의 생사를 결정한다. </w:t>
      </w:r>
      <w:r w:rsidR="0060192C">
        <w:rPr>
          <w:rFonts w:ascii="Nanum Gothic" w:eastAsia="Nanum Gothic" w:hAnsi="Nanum Gothic" w:hint="eastAsia"/>
          <w:sz w:val="28"/>
        </w:rPr>
        <w:t xml:space="preserve">한 메소드에 여러 로직이 하드코딩돼있다. 구현 코드를 분리시키고 변경에 유연해지기 위해 </w:t>
      </w:r>
      <w:r w:rsidR="0060192C">
        <w:rPr>
          <w:rFonts w:ascii="Nanum Gothic" w:eastAsia="Nanum Gothic" w:hAnsi="Nanum Gothic" w:hint="eastAsia"/>
          <w:sz w:val="28"/>
        </w:rPr>
        <w:t>각 규칙을 추상화시</w:t>
      </w:r>
      <w:r w:rsidR="0060192C">
        <w:rPr>
          <w:rFonts w:ascii="Nanum Gothic" w:eastAsia="Nanum Gothic" w:hAnsi="Nanum Gothic" w:hint="eastAsia"/>
          <w:sz w:val="28"/>
        </w:rPr>
        <w:t>킬 필요가 있다.</w:t>
      </w:r>
    </w:p>
    <w:p w14:paraId="7D34298F" w14:textId="77777777" w:rsid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2FD5187A" w14:textId="4EAC47A2" w:rsidR="00C231D3" w:rsidRPr="00F5627D" w:rsidRDefault="00C231D3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 w:rsidRPr="00F5627D">
        <w:rPr>
          <w:rFonts w:ascii="Nanum Gothic" w:eastAsia="Nanum Gothic" w:hAnsi="Nanum Gothic" w:hint="eastAsia"/>
          <w:sz w:val="24"/>
        </w:rPr>
        <w:t>[ 변경 전 소스</w:t>
      </w:r>
      <w:r w:rsidR="00F5627D" w:rsidRPr="00F5627D">
        <w:rPr>
          <w:rFonts w:ascii="Nanum Gothic" w:eastAsia="Nanum Gothic" w:hAnsi="Nanum Gothic"/>
          <w:sz w:val="24"/>
        </w:rPr>
        <w:t xml:space="preserve"> - GameOfLifeGrid.java</w:t>
      </w:r>
      <w:r w:rsidRPr="00F5627D">
        <w:rPr>
          <w:rFonts w:ascii="Nanum Gothic" w:eastAsia="Nanum Gothic" w:hAnsi="Nanum Gothic" w:hint="eastAsia"/>
          <w:sz w:val="24"/>
        </w:rPr>
        <w:t xml:space="preserve"> ]</w:t>
      </w:r>
    </w:p>
    <w:p w14:paraId="1D18D178" w14:textId="033BF5F9" w:rsidR="00C231D3" w:rsidRPr="00F5627D" w:rsidRDefault="00C231D3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>public synchronized void next() {</w:t>
      </w:r>
    </w:p>
    <w:p w14:paraId="0149C43A" w14:textId="296A8B76" w:rsidR="00D653A5" w:rsidRPr="00F5627D" w:rsidRDefault="00E75C4E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// </w:t>
      </w:r>
      <w:r w:rsidR="00F5627D" w:rsidRPr="00F5627D">
        <w:rPr>
          <w:rFonts w:ascii="Nanum Gothic" w:eastAsia="Nanum Gothic" w:hAnsi="Nanum Gothic"/>
          <w:sz w:val="24"/>
        </w:rPr>
        <w:t>Reset Cells</w:t>
      </w:r>
    </w:p>
    <w:p w14:paraId="202E406E" w14:textId="6F965A33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...</w:t>
      </w:r>
    </w:p>
    <w:p w14:paraId="2A8FF428" w14:textId="2BABC4D0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lastRenderedPageBreak/>
        <w:t xml:space="preserve">    // Add neighbours</w:t>
      </w:r>
    </w:p>
    <w:p w14:paraId="77AA24A5" w14:textId="7B85161A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....</w:t>
      </w:r>
    </w:p>
    <w:p w14:paraId="554CB9E9" w14:textId="77777777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</w:p>
    <w:p w14:paraId="3BADEA51" w14:textId="69C63FE3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// Bury the dead</w:t>
      </w:r>
    </w:p>
    <w:p w14:paraId="7FC2A87A" w14:textId="5CE9C03A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....</w:t>
      </w:r>
    </w:p>
    <w:p w14:paraId="0E805B19" w14:textId="77777777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</w:p>
    <w:p w14:paraId="6D338261" w14:textId="35598475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// Bring out new borns</w:t>
      </w:r>
    </w:p>
    <w:p w14:paraId="760F5527" w14:textId="6B587790" w:rsidR="00F5627D" w:rsidRPr="00F5627D" w:rsidRDefault="00F5627D" w:rsidP="00D653A5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 xml:space="preserve">    ....</w:t>
      </w:r>
    </w:p>
    <w:p w14:paraId="48CC2809" w14:textId="42A5099B" w:rsidR="00F5627D" w:rsidRDefault="00C231D3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F5627D">
        <w:rPr>
          <w:rFonts w:ascii="Nanum Gothic" w:eastAsia="Nanum Gothic" w:hAnsi="Nanum Gothic"/>
          <w:sz w:val="24"/>
        </w:rPr>
        <w:t>}</w:t>
      </w:r>
    </w:p>
    <w:p w14:paraId="72C9439C" w14:textId="6269A766" w:rsidR="00F5627D" w:rsidRPr="00F5627D" w:rsidRDefault="00F5627D" w:rsidP="00F5627D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 w:rsidRPr="00F5627D">
        <w:rPr>
          <w:rFonts w:ascii="Nanum Gothic" w:eastAsia="Nanum Gothic" w:hAnsi="Nanum Gothic" w:hint="eastAsia"/>
          <w:sz w:val="24"/>
        </w:rPr>
        <w:t xml:space="preserve">[ 변경 </w:t>
      </w:r>
      <w:r>
        <w:rPr>
          <w:rFonts w:ascii="Nanum Gothic" w:eastAsia="Nanum Gothic" w:hAnsi="Nanum Gothic" w:hint="eastAsia"/>
          <w:sz w:val="24"/>
        </w:rPr>
        <w:t>후</w:t>
      </w:r>
      <w:r w:rsidRPr="00F5627D">
        <w:rPr>
          <w:rFonts w:ascii="Nanum Gothic" w:eastAsia="Nanum Gothic" w:hAnsi="Nanum Gothic" w:hint="eastAsia"/>
          <w:sz w:val="24"/>
        </w:rPr>
        <w:t xml:space="preserve"> 소스</w:t>
      </w:r>
      <w:r w:rsidRPr="00F5627D">
        <w:rPr>
          <w:rFonts w:ascii="Nanum Gothic" w:eastAsia="Nanum Gothic" w:hAnsi="Nanum Gothic"/>
          <w:sz w:val="24"/>
        </w:rPr>
        <w:t xml:space="preserve"> - </w:t>
      </w:r>
      <w:r>
        <w:rPr>
          <w:rFonts w:ascii="Nanum Gothic" w:eastAsia="Nanum Gothic" w:hAnsi="Nanum Gothic"/>
          <w:sz w:val="24"/>
        </w:rPr>
        <w:t>GameOfLifeRule</w:t>
      </w:r>
      <w:r w:rsidRPr="00F5627D">
        <w:rPr>
          <w:rFonts w:ascii="Nanum Gothic" w:eastAsia="Nanum Gothic" w:hAnsi="Nanum Gothic"/>
          <w:sz w:val="24"/>
        </w:rPr>
        <w:t>.java</w:t>
      </w:r>
      <w:r w:rsidRPr="00F5627D">
        <w:rPr>
          <w:rFonts w:ascii="Nanum Gothic" w:eastAsia="Nanum Gothic" w:hAnsi="Nanum Gothic" w:hint="eastAsia"/>
          <w:sz w:val="24"/>
        </w:rPr>
        <w:t xml:space="preserve"> ]</w:t>
      </w:r>
    </w:p>
    <w:p w14:paraId="33C39F76" w14:textId="55E2DE18" w:rsid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>
        <w:rPr>
          <w:rFonts w:ascii="Nanum Gothic" w:eastAsia="Nanum Gothic" w:hAnsi="Nanum Gothic"/>
          <w:noProof/>
          <w:sz w:val="24"/>
        </w:rPr>
        <w:drawing>
          <wp:inline distT="0" distB="0" distL="0" distR="0" wp14:anchorId="7018C27A" wp14:editId="54699F80">
            <wp:extent cx="3669252" cy="19840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12-06 오전 8.44.5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42" cy="20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1AA" w14:textId="1AE2DBC4" w:rsid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 w:rsidRPr="00F5627D">
        <w:rPr>
          <w:rFonts w:ascii="Nanum Gothic" w:eastAsia="Nanum Gothic" w:hAnsi="Nanum Gothic" w:hint="eastAsia"/>
          <w:sz w:val="28"/>
        </w:rPr>
        <w:t>인터페이스</w:t>
      </w:r>
      <w:r>
        <w:rPr>
          <w:rFonts w:ascii="Nanum Gothic" w:eastAsia="Nanum Gothic" w:hAnsi="Nanum Gothic" w:hint="eastAsia"/>
          <w:sz w:val="28"/>
        </w:rPr>
        <w:t>로 규칙을 추상화시켜 분리시켰다. 상세한 규칙 로직은, 이 인터페이스를 구현하는 클래스에게 책임을 위임시킨다.</w:t>
      </w:r>
    </w:p>
    <w:p w14:paraId="0C15BB3C" w14:textId="773FE440" w:rsid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 w:hint="eastAsia"/>
          <w:sz w:val="24"/>
        </w:rPr>
        <w:t xml:space="preserve">[ 변경 후 소스 - </w:t>
      </w:r>
      <w:r>
        <w:rPr>
          <w:rFonts w:ascii="Nanum Gothic" w:eastAsia="Nanum Gothic" w:hAnsi="Nanum Gothic"/>
          <w:sz w:val="24"/>
        </w:rPr>
        <w:t>GameOfLife</w:t>
      </w:r>
      <w:r>
        <w:rPr>
          <w:rFonts w:ascii="Nanum Gothic" w:eastAsia="Nanum Gothic" w:hAnsi="Nanum Gothic"/>
          <w:sz w:val="24"/>
        </w:rPr>
        <w:t>Grid</w:t>
      </w:r>
      <w:r w:rsidRPr="00F5627D">
        <w:rPr>
          <w:rFonts w:ascii="Nanum Gothic" w:eastAsia="Nanum Gothic" w:hAnsi="Nanum Gothic"/>
          <w:sz w:val="24"/>
        </w:rPr>
        <w:t>.java</w:t>
      </w:r>
      <w:r>
        <w:rPr>
          <w:rFonts w:ascii="Nanum Gothic" w:eastAsia="Nanum Gothic" w:hAnsi="Nanum Gothic"/>
          <w:sz w:val="24"/>
        </w:rPr>
        <w:t xml:space="preserve"> implements GameOfLifeRule ]</w:t>
      </w:r>
    </w:p>
    <w:p w14:paraId="17CD5ADE" w14:textId="63638AFB" w:rsid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/>
          <w:sz w:val="24"/>
        </w:rPr>
        <w:t xml:space="preserve">public syncronized void </w:t>
      </w:r>
      <w:r w:rsidRPr="0041427C">
        <w:rPr>
          <w:rFonts w:ascii="Nanum Gothic" w:eastAsia="Nanum Gothic" w:hAnsi="Nanum Gothic"/>
          <w:b/>
          <w:sz w:val="24"/>
        </w:rPr>
        <w:t>clear</w:t>
      </w:r>
      <w:r>
        <w:rPr>
          <w:rFonts w:ascii="Nanum Gothic" w:eastAsia="Nanum Gothic" w:hAnsi="Nanum Gothic"/>
          <w:sz w:val="24"/>
        </w:rPr>
        <w:t>() { ... }</w:t>
      </w:r>
    </w:p>
    <w:p w14:paraId="36DCA30D" w14:textId="4F1F0CF4" w:rsidR="00F5627D" w:rsidRDefault="00F5627D" w:rsidP="00F5627D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/>
          <w:sz w:val="24"/>
        </w:rPr>
        <w:t xml:space="preserve">public syncronized void </w:t>
      </w:r>
      <w:r w:rsidRPr="0041427C">
        <w:rPr>
          <w:rFonts w:ascii="Nanum Gothic" w:eastAsia="Nanum Gothic" w:hAnsi="Nanum Gothic"/>
          <w:b/>
          <w:sz w:val="24"/>
        </w:rPr>
        <w:t>addNeighbours</w:t>
      </w:r>
      <w:r>
        <w:rPr>
          <w:rFonts w:ascii="Nanum Gothic" w:eastAsia="Nanum Gothic" w:hAnsi="Nanum Gothic"/>
          <w:sz w:val="24"/>
        </w:rPr>
        <w:t>() { ... }</w:t>
      </w:r>
    </w:p>
    <w:p w14:paraId="0BE821C0" w14:textId="4F30E3B2" w:rsid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/>
          <w:sz w:val="24"/>
        </w:rPr>
        <w:t xml:space="preserve">public syncronized void </w:t>
      </w:r>
      <w:r w:rsidRPr="0041427C">
        <w:rPr>
          <w:rFonts w:ascii="Nanum Gothic" w:eastAsia="Nanum Gothic" w:hAnsi="Nanum Gothic"/>
          <w:b/>
          <w:sz w:val="24"/>
        </w:rPr>
        <w:t>buryDeads</w:t>
      </w:r>
      <w:r>
        <w:rPr>
          <w:rFonts w:ascii="Nanum Gothic" w:eastAsia="Nanum Gothic" w:hAnsi="Nanum Gothic"/>
          <w:sz w:val="24"/>
        </w:rPr>
        <w:t>() { ... }</w:t>
      </w:r>
    </w:p>
    <w:p w14:paraId="33E51970" w14:textId="76B5626A" w:rsidR="00F5627D" w:rsidRDefault="00F5627D" w:rsidP="00F5627D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/>
          <w:sz w:val="24"/>
        </w:rPr>
        <w:t xml:space="preserve">public syncronized void </w:t>
      </w:r>
      <w:r w:rsidRPr="0041427C">
        <w:rPr>
          <w:rFonts w:ascii="Nanum Gothic" w:eastAsia="Nanum Gothic" w:hAnsi="Nanum Gothic"/>
          <w:b/>
          <w:sz w:val="24"/>
        </w:rPr>
        <w:t>newBorns</w:t>
      </w:r>
      <w:r>
        <w:rPr>
          <w:rFonts w:ascii="Nanum Gothic" w:eastAsia="Nanum Gothic" w:hAnsi="Nanum Gothic"/>
          <w:sz w:val="24"/>
        </w:rPr>
        <w:t>() { ... }</w:t>
      </w:r>
    </w:p>
    <w:p w14:paraId="4967F314" w14:textId="20037FAA" w:rsidR="00F5627D" w:rsidRPr="00F5627D" w:rsidRDefault="0041427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41427C">
        <w:rPr>
          <w:rFonts w:ascii="Nanum Gothic" w:eastAsia="Nanum Gothic" w:hAnsi="Nanum Gothic"/>
          <w:b/>
          <w:sz w:val="24"/>
        </w:rPr>
        <w:t>checkRule</w:t>
      </w:r>
      <w:r w:rsidRPr="0041427C">
        <w:rPr>
          <w:rFonts w:ascii="Nanum Gothic" w:eastAsia="Nanum Gothic" w:hAnsi="Nanum Gothic"/>
          <w:sz w:val="24"/>
        </w:rPr>
        <w:t>(currentShape, nextShape);</w:t>
      </w:r>
    </w:p>
    <w:p w14:paraId="3C051B04" w14:textId="76595C52" w:rsidR="00F5627D" w:rsidRP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lastRenderedPageBreak/>
        <w:t xml:space="preserve">추상 클래스가 아닌 인터페이스로 템플릿 메소드 패턴을 구현한 이유는 다음과 같다. 추상 클래스로 상속받을 시, 이후에 다른 규칙 로직이 추가됐을 때 확장이 용이하지 않다. 다른 구현 로직 클래스를 상속받은 또 다른 </w:t>
      </w:r>
      <w:r>
        <w:rPr>
          <w:rFonts w:ascii="Nanum Gothic" w:eastAsia="Nanum Gothic" w:hAnsi="Nanum Gothic"/>
          <w:sz w:val="28"/>
        </w:rPr>
        <w:t xml:space="preserve">GameOfLifeGrid.java </w:t>
      </w:r>
      <w:r>
        <w:rPr>
          <w:rFonts w:ascii="Nanum Gothic" w:eastAsia="Nanum Gothic" w:hAnsi="Nanum Gothic" w:hint="eastAsia"/>
          <w:sz w:val="28"/>
        </w:rPr>
        <w:t xml:space="preserve">클래스를 구현해야 한다. </w:t>
      </w:r>
      <w:r w:rsidR="00DC23C2">
        <w:rPr>
          <w:rFonts w:ascii="Nanum Gothic" w:eastAsia="Nanum Gothic" w:hAnsi="Nanum Gothic" w:hint="eastAsia"/>
          <w:sz w:val="28"/>
        </w:rPr>
        <w:t xml:space="preserve">따라서 다른 로직 클래스의 상속이 아닌 인터페이스를 활용함으로써, 새 </w:t>
      </w:r>
      <w:r w:rsidR="00DC23C2">
        <w:rPr>
          <w:rFonts w:ascii="Nanum Gothic" w:eastAsia="Nanum Gothic" w:hAnsi="Nanum Gothic"/>
          <w:sz w:val="28"/>
        </w:rPr>
        <w:t xml:space="preserve">GameOfLifeGrid </w:t>
      </w:r>
      <w:r w:rsidR="00DC23C2">
        <w:rPr>
          <w:rFonts w:ascii="Nanum Gothic" w:eastAsia="Nanum Gothic" w:hAnsi="Nanum Gothic" w:hint="eastAsia"/>
          <w:sz w:val="28"/>
        </w:rPr>
        <w:t>클래스를 만들 필요를 제거했다.</w:t>
      </w:r>
    </w:p>
    <w:p w14:paraId="2760B0F5" w14:textId="77777777" w:rsidR="00F5627D" w:rsidRPr="00F5627D" w:rsidRDefault="00F5627D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552B5014" w14:textId="58F336F0" w:rsid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 xml:space="preserve">3. </w:t>
      </w:r>
      <w:r>
        <w:rPr>
          <w:rFonts w:ascii="Nanum Gothic" w:eastAsia="Nanum Gothic" w:hAnsi="Nanum Gothic"/>
          <w:sz w:val="28"/>
        </w:rPr>
        <w:t xml:space="preserve">Factory </w:t>
      </w:r>
      <w:r>
        <w:rPr>
          <w:rFonts w:ascii="Nanum Gothic" w:eastAsia="Nanum Gothic" w:hAnsi="Nanum Gothic" w:hint="eastAsia"/>
          <w:sz w:val="28"/>
        </w:rPr>
        <w:t>패턴</w:t>
      </w:r>
    </w:p>
    <w:p w14:paraId="15E48471" w14:textId="3B917386" w:rsidR="008D159E" w:rsidRDefault="0041427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 w:hint="eastAsia"/>
          <w:sz w:val="28"/>
        </w:rPr>
        <w:t xml:space="preserve">앞서 설명했듯이, 원본 프로그램에는 </w:t>
      </w:r>
      <w:r>
        <w:rPr>
          <w:rFonts w:ascii="Nanum Gothic" w:eastAsia="Nanum Gothic" w:hAnsi="Nanum Gothic"/>
          <w:sz w:val="28"/>
        </w:rPr>
        <w:t>Shape</w:t>
      </w:r>
      <w:r>
        <w:rPr>
          <w:rFonts w:ascii="Nanum Gothic" w:eastAsia="Nanum Gothic" w:hAnsi="Nanum Gothic" w:hint="eastAsia"/>
          <w:sz w:val="28"/>
        </w:rPr>
        <w:t xml:space="preserve"> 클래스의 의존성이 컸다. 이 의존성을 줄여주기 위해 </w:t>
      </w:r>
      <w:r>
        <w:rPr>
          <w:rFonts w:ascii="Nanum Gothic" w:eastAsia="Nanum Gothic" w:hAnsi="Nanum Gothic"/>
          <w:sz w:val="28"/>
        </w:rPr>
        <w:t xml:space="preserve">Shape </w:t>
      </w:r>
      <w:r>
        <w:rPr>
          <w:rFonts w:ascii="Nanum Gothic" w:eastAsia="Nanum Gothic" w:hAnsi="Nanum Gothic" w:hint="eastAsia"/>
          <w:sz w:val="28"/>
        </w:rPr>
        <w:t xml:space="preserve">클래스를 추상 클래스로 </w:t>
      </w:r>
      <w:r w:rsidR="00336DD1">
        <w:rPr>
          <w:rFonts w:ascii="Nanum Gothic" w:eastAsia="Nanum Gothic" w:hAnsi="Nanum Gothic" w:hint="eastAsia"/>
          <w:sz w:val="28"/>
        </w:rPr>
        <w:t xml:space="preserve">수정했다. 그리고 하드코딩된 </w:t>
      </w:r>
      <w:r w:rsidR="00336DD1">
        <w:rPr>
          <w:rFonts w:ascii="Nanum Gothic" w:eastAsia="Nanum Gothic" w:hAnsi="Nanum Gothic"/>
          <w:sz w:val="28"/>
        </w:rPr>
        <w:t xml:space="preserve">Shape </w:t>
      </w:r>
      <w:r w:rsidR="00336DD1">
        <w:rPr>
          <w:rFonts w:ascii="Nanum Gothic" w:eastAsia="Nanum Gothic" w:hAnsi="Nanum Gothic" w:hint="eastAsia"/>
          <w:sz w:val="28"/>
        </w:rPr>
        <w:t>제공 로직을</w:t>
      </w:r>
      <w:r>
        <w:rPr>
          <w:rFonts w:ascii="Nanum Gothic" w:eastAsia="Nanum Gothic" w:hAnsi="Nanum Gothic" w:hint="eastAsia"/>
          <w:sz w:val="28"/>
        </w:rPr>
        <w:t xml:space="preserve"> </w:t>
      </w:r>
      <w:r>
        <w:rPr>
          <w:rFonts w:ascii="Nanum Gothic" w:eastAsia="Nanum Gothic" w:hAnsi="Nanum Gothic"/>
          <w:sz w:val="28"/>
        </w:rPr>
        <w:t xml:space="preserve">Factory </w:t>
      </w:r>
      <w:r>
        <w:rPr>
          <w:rFonts w:ascii="Nanum Gothic" w:eastAsia="Nanum Gothic" w:hAnsi="Nanum Gothic" w:hint="eastAsia"/>
          <w:sz w:val="28"/>
        </w:rPr>
        <w:t>패턴으로 관리한다.</w:t>
      </w:r>
    </w:p>
    <w:p w14:paraId="7CAFA98A" w14:textId="77777777" w:rsidR="00DE164F" w:rsidRPr="00336DD1" w:rsidRDefault="00DE164F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</w:p>
    <w:p w14:paraId="5C27CC0C" w14:textId="0BD21D1A" w:rsidR="00653191" w:rsidRPr="00F5627D" w:rsidRDefault="00653191" w:rsidP="00653191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 w:rsidRPr="00F5627D">
        <w:rPr>
          <w:rFonts w:ascii="Nanum Gothic" w:eastAsia="Nanum Gothic" w:hAnsi="Nanum Gothic" w:hint="eastAsia"/>
          <w:sz w:val="24"/>
        </w:rPr>
        <w:t>[ 변경 전 소스</w:t>
      </w:r>
      <w:r w:rsidRPr="00F5627D">
        <w:rPr>
          <w:rFonts w:ascii="Nanum Gothic" w:eastAsia="Nanum Gothic" w:hAnsi="Nanum Gothic"/>
          <w:sz w:val="24"/>
        </w:rPr>
        <w:t xml:space="preserve"> - </w:t>
      </w:r>
      <w:r>
        <w:rPr>
          <w:rFonts w:ascii="Nanum Gothic" w:eastAsia="Nanum Gothic" w:hAnsi="Nanum Gothic"/>
          <w:sz w:val="24"/>
        </w:rPr>
        <w:t>Shape</w:t>
      </w:r>
      <w:r w:rsidRPr="00F5627D">
        <w:rPr>
          <w:rFonts w:ascii="Nanum Gothic" w:eastAsia="Nanum Gothic" w:hAnsi="Nanum Gothic"/>
          <w:sz w:val="24"/>
        </w:rPr>
        <w:t>.java</w:t>
      </w:r>
      <w:r w:rsidRPr="00F5627D">
        <w:rPr>
          <w:rFonts w:ascii="Nanum Gothic" w:eastAsia="Nanum Gothic" w:hAnsi="Nanum Gothic" w:hint="eastAsia"/>
          <w:sz w:val="24"/>
        </w:rPr>
        <w:t xml:space="preserve"> ]</w:t>
      </w:r>
    </w:p>
    <w:p w14:paraId="7AB9B23F" w14:textId="2B4146C1" w:rsidR="008D159E" w:rsidRPr="00653191" w:rsidRDefault="00653191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</w:rPr>
      </w:pPr>
      <w:r w:rsidRPr="00653191">
        <w:rPr>
          <w:rFonts w:ascii="Nanum Gothic" w:eastAsia="Nanum Gothic" w:hAnsi="Nanum Gothic"/>
          <w:sz w:val="24"/>
        </w:rPr>
        <w:t xml:space="preserve">public class Shape { </w:t>
      </w:r>
      <w:r>
        <w:rPr>
          <w:rFonts w:ascii="Nanum Gothic" w:eastAsia="Nanum Gothic" w:hAnsi="Nanum Gothic"/>
          <w:sz w:val="24"/>
        </w:rPr>
        <w:t xml:space="preserve"> ... </w:t>
      </w:r>
      <w:r w:rsidRPr="00653191">
        <w:rPr>
          <w:rFonts w:ascii="Nanum Gothic" w:eastAsia="Nanum Gothic" w:hAnsi="Nanum Gothic"/>
          <w:sz w:val="24"/>
        </w:rPr>
        <w:t>}</w:t>
      </w:r>
    </w:p>
    <w:p w14:paraId="4D64F73D" w14:textId="74E82CD1" w:rsidR="00653191" w:rsidRPr="00653191" w:rsidRDefault="00653191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653191">
        <w:rPr>
          <w:rFonts w:ascii="Nanum Gothic" w:eastAsia="Nanum Gothic" w:hAnsi="Nanum Gothic"/>
          <w:sz w:val="24"/>
        </w:rPr>
        <w:t xml:space="preserve">[ </w:t>
      </w:r>
      <w:r w:rsidRPr="00653191">
        <w:rPr>
          <w:rFonts w:ascii="Nanum Gothic" w:eastAsia="Nanum Gothic" w:hAnsi="Nanum Gothic" w:hint="eastAsia"/>
          <w:sz w:val="24"/>
        </w:rPr>
        <w:t xml:space="preserve">변경 후 소스 - </w:t>
      </w:r>
      <w:r w:rsidRPr="00653191">
        <w:rPr>
          <w:rFonts w:ascii="Nanum Gothic" w:eastAsia="Nanum Gothic" w:hAnsi="Nanum Gothic"/>
          <w:sz w:val="24"/>
        </w:rPr>
        <w:t>Shape.java ]</w:t>
      </w:r>
    </w:p>
    <w:p w14:paraId="0D2F915C" w14:textId="14606246" w:rsidR="00653191" w:rsidRPr="00653191" w:rsidRDefault="00653191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653191">
        <w:rPr>
          <w:rFonts w:ascii="Nanum Gothic" w:eastAsia="Nanum Gothic" w:hAnsi="Nanum Gothic"/>
          <w:sz w:val="24"/>
        </w:rPr>
        <w:t>public abstract class Shape { ... }</w:t>
      </w:r>
    </w:p>
    <w:p w14:paraId="73990755" w14:textId="11617082" w:rsidR="00653191" w:rsidRPr="00653191" w:rsidRDefault="00653191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 w:rsidRPr="00653191">
        <w:rPr>
          <w:rFonts w:ascii="Nanum Gothic" w:eastAsia="Nanum Gothic" w:hAnsi="Nanum Gothic"/>
          <w:sz w:val="24"/>
        </w:rPr>
        <w:t>[</w:t>
      </w:r>
      <w:r>
        <w:rPr>
          <w:rFonts w:ascii="Nanum Gothic" w:eastAsia="Nanum Gothic" w:hAnsi="Nanum Gothic"/>
          <w:sz w:val="24"/>
        </w:rPr>
        <w:t xml:space="preserve"> </w:t>
      </w:r>
      <w:r w:rsidR="00DE164F">
        <w:rPr>
          <w:rFonts w:ascii="Nanum Gothic" w:eastAsia="Nanum Gothic" w:hAnsi="Nanum Gothic" w:hint="eastAsia"/>
          <w:sz w:val="24"/>
        </w:rPr>
        <w:t xml:space="preserve">변경 후 소스 </w:t>
      </w:r>
      <w:r w:rsidRPr="00653191">
        <w:rPr>
          <w:rFonts w:ascii="Nanum Gothic" w:eastAsia="Nanum Gothic" w:hAnsi="Nanum Gothic" w:hint="eastAsia"/>
          <w:sz w:val="24"/>
        </w:rPr>
        <w:t xml:space="preserve">- </w:t>
      </w:r>
      <w:r>
        <w:rPr>
          <w:rFonts w:ascii="Nanum Gothic" w:eastAsia="Nanum Gothic" w:hAnsi="Nanum Gothic"/>
          <w:sz w:val="24"/>
        </w:rPr>
        <w:t>ShapeCollection</w:t>
      </w:r>
      <w:r w:rsidRPr="00653191">
        <w:rPr>
          <w:rFonts w:ascii="Nanum Gothic" w:eastAsia="Nanum Gothic" w:hAnsi="Nanum Gothic"/>
          <w:sz w:val="24"/>
        </w:rPr>
        <w:t>.java ]</w:t>
      </w:r>
    </w:p>
    <w:p w14:paraId="50BB49C4" w14:textId="626AD304" w:rsidR="00653191" w:rsidRPr="00653191" w:rsidRDefault="00653191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/>
          <w:sz w:val="24"/>
        </w:rPr>
        <w:t>public static class Shapecell extends Shape { ... }</w:t>
      </w:r>
    </w:p>
    <w:p w14:paraId="5A5B5DFF" w14:textId="5917B4A2" w:rsidR="00A64922" w:rsidRDefault="00336DD1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/>
          <w:noProof/>
          <w:sz w:val="28"/>
        </w:rPr>
        <w:drawing>
          <wp:inline distT="0" distB="0" distL="0" distR="0" wp14:anchorId="7D7997B8" wp14:editId="550B013F">
            <wp:extent cx="3949667" cy="1081140"/>
            <wp:effectExtent l="0" t="0" r="0" b="1143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8-12-06 오전 9.23.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66" cy="10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F4CF" w14:textId="2B26B5D5" w:rsidR="002B30B8" w:rsidRPr="002B30B8" w:rsidRDefault="002B30B8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4"/>
        </w:rPr>
      </w:pPr>
      <w:r>
        <w:rPr>
          <w:rFonts w:ascii="Nanum Gothic" w:eastAsia="Nanum Gothic" w:hAnsi="Nanum Gothic" w:hint="eastAsia"/>
          <w:sz w:val="24"/>
        </w:rPr>
        <w:t xml:space="preserve">[ 변경 후 소스 - </w:t>
      </w:r>
      <w:r>
        <w:rPr>
          <w:rFonts w:ascii="Nanum Gothic" w:eastAsia="Nanum Gothic" w:hAnsi="Nanum Gothic"/>
          <w:sz w:val="24"/>
        </w:rPr>
        <w:t>GameOfLife.java ]</w:t>
      </w:r>
    </w:p>
    <w:p w14:paraId="61D279DC" w14:textId="4210AD6D" w:rsidR="00336DD1" w:rsidRPr="002B30B8" w:rsidRDefault="002B30B8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4"/>
        </w:rPr>
      </w:pPr>
      <w:r w:rsidRPr="002B30B8">
        <w:rPr>
          <w:rFonts w:ascii="Nanum Gothic" w:eastAsia="Nanum Gothic" w:hAnsi="Nanum Gothic"/>
          <w:sz w:val="24"/>
        </w:rPr>
        <w:t>ShapeCollection.getShapeByName( "Glider" )</w:t>
      </w:r>
    </w:p>
    <w:p w14:paraId="48CD4B3D" w14:textId="77777777" w:rsidR="00851FCB" w:rsidRDefault="00851FCB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</w:p>
    <w:p w14:paraId="06CC3596" w14:textId="77777777" w:rsidR="00851FCB" w:rsidRDefault="00851FCB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/>
          <w:sz w:val="28"/>
        </w:rPr>
      </w:pPr>
    </w:p>
    <w:p w14:paraId="2B3544D1" w14:textId="2BA9E48D" w:rsid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lastRenderedPageBreak/>
        <w:t xml:space="preserve">4. </w:t>
      </w:r>
      <w:r>
        <w:rPr>
          <w:rFonts w:ascii="Nanum Gothic" w:eastAsia="Nanum Gothic" w:hAnsi="Nanum Gothic"/>
          <w:sz w:val="28"/>
        </w:rPr>
        <w:t xml:space="preserve">State </w:t>
      </w:r>
      <w:r>
        <w:rPr>
          <w:rFonts w:ascii="Nanum Gothic" w:eastAsia="Nanum Gothic" w:hAnsi="Nanum Gothic" w:hint="eastAsia"/>
          <w:sz w:val="28"/>
        </w:rPr>
        <w:t>패턴</w:t>
      </w:r>
    </w:p>
    <w:p w14:paraId="2FB1CF36" w14:textId="77777777" w:rsidR="0060192C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bookmarkStart w:id="0" w:name="_GoBack"/>
      <w:bookmarkEnd w:id="0"/>
    </w:p>
    <w:p w14:paraId="7BC02DE6" w14:textId="77777777" w:rsidR="00F9406B" w:rsidRDefault="00F9406B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53672A3A" w14:textId="508B73A4" w:rsidR="0060192C" w:rsidRPr="00550265" w:rsidRDefault="0060192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 xml:space="preserve">5. </w:t>
      </w:r>
      <w:r>
        <w:rPr>
          <w:rFonts w:ascii="Nanum Gothic" w:eastAsia="Nanum Gothic" w:hAnsi="Nanum Gothic"/>
          <w:sz w:val="28"/>
        </w:rPr>
        <w:t xml:space="preserve">Command </w:t>
      </w:r>
      <w:r>
        <w:rPr>
          <w:rFonts w:ascii="Nanum Gothic" w:eastAsia="Nanum Gothic" w:hAnsi="Nanum Gothic" w:hint="eastAsia"/>
          <w:sz w:val="28"/>
        </w:rPr>
        <w:t>패턴</w:t>
      </w:r>
    </w:p>
    <w:p w14:paraId="534FE117" w14:textId="6E0D09E6" w:rsidR="0060192C" w:rsidRDefault="0060192C">
      <w:pPr>
        <w:spacing w:after="200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/>
          <w:sz w:val="28"/>
        </w:rPr>
        <w:br w:type="page"/>
      </w:r>
    </w:p>
    <w:p w14:paraId="2F9E0F17" w14:textId="7A435256" w:rsidR="0060192C" w:rsidRPr="00E81FE5" w:rsidRDefault="0060192C" w:rsidP="0060192C">
      <w:pPr>
        <w:spacing w:after="200" w:line="240" w:lineRule="auto"/>
        <w:rPr>
          <w:rFonts w:ascii="Nanum Gothic" w:eastAsia="Nanum Gothic" w:hAnsi="Nanum Gothic" w:hint="eastAsia"/>
          <w:b/>
          <w:sz w:val="28"/>
        </w:rPr>
      </w:pPr>
      <w:r>
        <w:rPr>
          <w:rFonts w:ascii="Nanum Gothic" w:eastAsia="Nanum Gothic" w:hAnsi="Nanum Gothic" w:hint="eastAsia"/>
          <w:b/>
          <w:sz w:val="28"/>
        </w:rPr>
        <w:lastRenderedPageBreak/>
        <w:t>수정한 프로그램과 장단점</w:t>
      </w:r>
    </w:p>
    <w:p w14:paraId="5DB5A21F" w14:textId="44D0D613" w:rsidR="0060192C" w:rsidRDefault="0060192C" w:rsidP="0060192C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/>
          <w:sz w:val="28"/>
        </w:rPr>
        <w:t xml:space="preserve">Singleton </w:t>
      </w:r>
      <w:r>
        <w:rPr>
          <w:rFonts w:ascii="Nanum Gothic" w:eastAsia="Nanum Gothic" w:hAnsi="Nanum Gothic" w:hint="eastAsia"/>
          <w:sz w:val="28"/>
        </w:rPr>
        <w:t>패턴</w:t>
      </w:r>
    </w:p>
    <w:p w14:paraId="0541A323" w14:textId="27A16961" w:rsidR="00985D5A" w:rsidRDefault="00985D5A">
      <w:pPr>
        <w:spacing w:after="200"/>
        <w:rPr>
          <w:rFonts w:ascii="Nanum Gothic" w:eastAsia="Nanum Gothic" w:hAnsi="Nanum Gothic"/>
          <w:sz w:val="28"/>
        </w:rPr>
      </w:pPr>
      <w:r>
        <w:rPr>
          <w:rFonts w:ascii="Nanum Gothic" w:eastAsia="Nanum Gothic" w:hAnsi="Nanum Gothic"/>
          <w:sz w:val="28"/>
        </w:rPr>
        <w:br w:type="page"/>
      </w:r>
    </w:p>
    <w:p w14:paraId="21155A0C" w14:textId="038CF945" w:rsidR="00985D5A" w:rsidRPr="00E81FE5" w:rsidRDefault="00985D5A" w:rsidP="00985D5A">
      <w:pPr>
        <w:spacing w:after="200" w:line="240" w:lineRule="auto"/>
        <w:rPr>
          <w:rFonts w:ascii="Nanum Gothic" w:eastAsia="Nanum Gothic" w:hAnsi="Nanum Gothic" w:hint="eastAsia"/>
          <w:b/>
          <w:sz w:val="28"/>
        </w:rPr>
      </w:pPr>
      <w:r>
        <w:rPr>
          <w:rFonts w:ascii="Nanum Gothic" w:eastAsia="Nanum Gothic" w:hAnsi="Nanum Gothic" w:hint="eastAsia"/>
          <w:b/>
          <w:sz w:val="28"/>
        </w:rPr>
        <w:lastRenderedPageBreak/>
        <w:t>결론</w:t>
      </w:r>
    </w:p>
    <w:p w14:paraId="4B2C44B7" w14:textId="193FA33B" w:rsidR="00985D5A" w:rsidRDefault="00985D5A" w:rsidP="00985D5A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>테스트 케이스</w:t>
      </w:r>
    </w:p>
    <w:p w14:paraId="250EA8CC" w14:textId="77777777" w:rsidR="00985D5A" w:rsidRDefault="00985D5A" w:rsidP="00985D5A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3E6E6A35" w14:textId="104B53A1" w:rsidR="00985D5A" w:rsidRDefault="00985D5A" w:rsidP="00985D5A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>프로그램 사진</w:t>
      </w:r>
    </w:p>
    <w:p w14:paraId="765474E5" w14:textId="77777777" w:rsidR="00AC3548" w:rsidRDefault="00AC3548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p w14:paraId="058F85CF" w14:textId="4760BFD4" w:rsidR="0060192C" w:rsidRDefault="0041427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  <w:r>
        <w:rPr>
          <w:rFonts w:ascii="Nanum Gothic" w:eastAsia="Nanum Gothic" w:hAnsi="Nanum Gothic" w:hint="eastAsia"/>
          <w:sz w:val="28"/>
        </w:rPr>
        <w:t>맺음말</w:t>
      </w:r>
    </w:p>
    <w:p w14:paraId="65ABF125" w14:textId="77777777" w:rsidR="0041427C" w:rsidRPr="0060192C" w:rsidRDefault="0041427C" w:rsidP="00887F1E">
      <w:pPr>
        <w:tabs>
          <w:tab w:val="left" w:pos="1399"/>
        </w:tabs>
        <w:spacing w:after="200" w:line="240" w:lineRule="auto"/>
        <w:rPr>
          <w:rFonts w:ascii="Nanum Gothic" w:eastAsia="Nanum Gothic" w:hAnsi="Nanum Gothic" w:hint="eastAsia"/>
          <w:sz w:val="28"/>
        </w:rPr>
      </w:pPr>
    </w:p>
    <w:sectPr w:rsidR="0041427C" w:rsidRPr="0060192C">
      <w:footerReference w:type="even" r:id="rId19"/>
      <w:footerReference w:type="default" r:id="rId20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771F1" w14:textId="77777777" w:rsidR="00B05F4D" w:rsidRDefault="00B05F4D">
      <w:pPr>
        <w:spacing w:after="0" w:line="240" w:lineRule="auto"/>
      </w:pPr>
      <w:r>
        <w:separator/>
      </w:r>
    </w:p>
  </w:endnote>
  <w:endnote w:type="continuationSeparator" w:id="0">
    <w:p w14:paraId="7364270A" w14:textId="77777777" w:rsidR="00B05F4D" w:rsidRDefault="00B05F4D">
      <w:pPr>
        <w:spacing w:after="0" w:line="240" w:lineRule="auto"/>
      </w:pPr>
      <w:r>
        <w:continuationSeparator/>
      </w:r>
    </w:p>
  </w:endnote>
  <w:endnote w:id="1">
    <w:p w14:paraId="0EF40581" w14:textId="27AA54C2" w:rsidR="001A680A" w:rsidRDefault="001A680A">
      <w:pPr>
        <w:pStyle w:val="aff2"/>
      </w:pPr>
      <w:r>
        <w:rPr>
          <w:rStyle w:val="aff4"/>
        </w:rPr>
        <w:endnoteRef/>
      </w:r>
      <w: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: </w:t>
      </w:r>
      <w:r w:rsidRPr="00AC79A4">
        <w:t>https://github.com/edwinm/Game-of-Life-in-Java/tree/710e8018729e764f7390fd5f8ba0e35b18e21865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CFF6F" w14:textId="77777777" w:rsidR="001A680A" w:rsidRDefault="001A680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4A643F3" wp14:editId="0989B4E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51365C2" w14:textId="1E104055" w:rsidR="001A680A" w:rsidRDefault="001A680A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>최종</w:t>
                              </w:r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>보고서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07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>2018-12-07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4A643F3" id="사각형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" o:allowincell="f" filled="f" stroked="f">
              <v:textbox style="layout-flow:vertical;mso-layout-flow-alt:bottom-to-top" inset=",,8.64pt,10.8pt">
                <w:txbxContent>
                  <w:p w14:paraId="251365C2" w14:textId="1E104055" w:rsidR="001A680A" w:rsidRDefault="001A680A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>최종</w:t>
                        </w:r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>보고서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2-07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>2018-12-07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2ED7316" wp14:editId="6A64C7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2EFEA8F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75278F1" wp14:editId="71F6822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5B1FCF2" w14:textId="77777777" w:rsidR="001A680A" w:rsidRDefault="001A680A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51FCB" w:rsidRPr="00851FC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75278F1" id="타원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" o:allowincell="f" fillcolor="#606372 [3204]" stroked="f">
              <v:textbox inset="0,0,0,0">
                <w:txbxContent>
                  <w:p w14:paraId="75B1FCF2" w14:textId="77777777" w:rsidR="001A680A" w:rsidRDefault="001A680A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51FCB" w:rsidRPr="00851FC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51EA3" w14:textId="77777777" w:rsidR="001A680A" w:rsidRDefault="001A680A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8EAF7E5" wp14:editId="0934BFD2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0F953B7" w14:textId="156A542E" w:rsidR="001A680A" w:rsidRDefault="001A680A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>최종</w:t>
                              </w:r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>보고서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07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="바탕" w:hAnsiTheme="majorHAnsi" w:cstheme="majorBidi" w:hint="eastAsia"/>
                                  <w:sz w:val="20"/>
                                </w:rPr>
                                <w:t>2018-12-07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8EAF7E5" id="사각형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" o:allowincell="f" filled="f" stroked="f">
              <v:textbox style="layout-flow:vertical;mso-layout-flow-alt:bottom-to-top" inset=",,8.64pt,10.8pt">
                <w:txbxContent>
                  <w:p w14:paraId="20F953B7" w14:textId="156A542E" w:rsidR="001A680A" w:rsidRDefault="001A680A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>최종</w:t>
                        </w:r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>보고서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2-07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="바탕" w:hAnsiTheme="majorHAnsi" w:cstheme="majorBidi" w:hint="eastAsia"/>
                            <w:sz w:val="20"/>
                          </w:rPr>
                          <w:t>2018-12-07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7AF9489" wp14:editId="35E21C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BCFE6A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5JnD&#10;wPsAAADhAQAAEwAAAAAAAAAAAAAAAAAAAAAAW0NvbnRlbnRfVHlwZXNdLnhtbFBLAQItABQABgAI&#10;AAAAIQAjsmrh1wAAAJQBAAALAAAAAAAAAAAAAAAAACwBAABfcmVscy8ucmVsc1BLAQItABQABgAI&#10;AAAAIQDrgk4hxgIAALoFAAAOAAAAAAAAAAAAAAAAACw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7C3259" wp14:editId="3DA4450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2DD7A5A" w14:textId="77777777" w:rsidR="001A680A" w:rsidRDefault="001A680A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51FCB" w:rsidRPr="00851FC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E7C3259" id="타원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" o:allowincell="f" fillcolor="#606372 [3204]" stroked="f">
              <v:textbox inset="0,0,0,0">
                <w:txbxContent>
                  <w:p w14:paraId="52DD7A5A" w14:textId="77777777" w:rsidR="001A680A" w:rsidRDefault="001A680A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51FCB" w:rsidRPr="00851FC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EC529C2" w14:textId="77777777" w:rsidR="001A680A" w:rsidRDefault="001A680A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44F04" w14:textId="77777777" w:rsidR="00B05F4D" w:rsidRDefault="00B05F4D">
      <w:pPr>
        <w:spacing w:after="0" w:line="240" w:lineRule="auto"/>
      </w:pPr>
      <w:r>
        <w:separator/>
      </w:r>
    </w:p>
  </w:footnote>
  <w:footnote w:type="continuationSeparator" w:id="0">
    <w:p w14:paraId="45100A9C" w14:textId="77777777" w:rsidR="00B05F4D" w:rsidRDefault="00B0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EA480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B2AD8F" w:themeColor="accent3"/>
      </w:rPr>
    </w:lvl>
  </w:abstractNum>
  <w:abstractNum w:abstractNumId="2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B2AD8F" w:themeColor="accent3"/>
      </w:rPr>
    </w:lvl>
  </w:abstractNum>
  <w:abstractNum w:abstractNumId="3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9D9FAC" w:themeColor="accent1" w:themeTint="99"/>
      </w:rPr>
    </w:lvl>
  </w:abstractNum>
  <w:abstractNum w:abstractNumId="4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606372" w:themeColor="accent1"/>
      </w:rPr>
    </w:lvl>
  </w:abstractNum>
  <w:abstractNum w:abstractNumId="5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474A55" w:themeColor="accent1" w:themeShade="BF"/>
      </w:rPr>
    </w:lvl>
  </w:abstractNum>
  <w:abstractNum w:abstractNumId="6">
    <w:nsid w:val="0B167AB8"/>
    <w:multiLevelType w:val="hybridMultilevel"/>
    <w:tmpl w:val="71AAEB7E"/>
    <w:lvl w:ilvl="0" w:tplc="04090001">
      <w:start w:val="1"/>
      <w:numFmt w:val="bullet"/>
      <w:lvlText w:val=""/>
      <w:lvlJc w:val="left"/>
      <w:pPr>
        <w:ind w:left="312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69" w:hanging="480"/>
      </w:pPr>
      <w:rPr>
        <w:rFonts w:ascii="Wingdings" w:hAnsi="Wingdings" w:hint="default"/>
      </w:rPr>
    </w:lvl>
  </w:abstractNum>
  <w:abstractNum w:abstractNumId="7">
    <w:nsid w:val="20BB6122"/>
    <w:multiLevelType w:val="hybridMultilevel"/>
    <w:tmpl w:val="1C4875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216968F2"/>
    <w:multiLevelType w:val="hybridMultilevel"/>
    <w:tmpl w:val="AAD09932"/>
    <w:lvl w:ilvl="0" w:tplc="8C2A99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>
    <w:nsid w:val="4AF7278C"/>
    <w:multiLevelType w:val="hybridMultilevel"/>
    <w:tmpl w:val="C98EF3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B042B17"/>
    <w:multiLevelType w:val="hybridMultilevel"/>
    <w:tmpl w:val="C01A4ACA"/>
    <w:lvl w:ilvl="0" w:tplc="372E6666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>
    <w:nsid w:val="60555E0E"/>
    <w:multiLevelType w:val="hybridMultilevel"/>
    <w:tmpl w:val="F4D4F874"/>
    <w:lvl w:ilvl="0" w:tplc="263AF40C">
      <w:start w:val="1"/>
      <w:numFmt w:val="decimalEnclosedCircle"/>
      <w:lvlText w:val="%1"/>
      <w:lvlJc w:val="left"/>
      <w:pPr>
        <w:ind w:left="108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63243A6D"/>
    <w:multiLevelType w:val="hybridMultilevel"/>
    <w:tmpl w:val="3536CE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3E044CE"/>
    <w:multiLevelType w:val="hybridMultilevel"/>
    <w:tmpl w:val="FC8E796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67173D15"/>
    <w:multiLevelType w:val="hybridMultilevel"/>
    <w:tmpl w:val="3ADEB27C"/>
    <w:lvl w:ilvl="0" w:tplc="0409000F">
      <w:start w:val="1"/>
      <w:numFmt w:val="decimal"/>
      <w:lvlText w:val="%1.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upperLetter"/>
      <w:lvlText w:val="%5.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upperLetter"/>
      <w:lvlText w:val="%8.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>
    <w:nsid w:val="7CC42EDF"/>
    <w:multiLevelType w:val="hybridMultilevel"/>
    <w:tmpl w:val="62BE6A4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11"/>
  </w:num>
  <w:num w:numId="12">
    <w:abstractNumId w:val="8"/>
  </w:num>
  <w:num w:numId="13">
    <w:abstractNumId w:val="10"/>
  </w:num>
  <w:num w:numId="14">
    <w:abstractNumId w:val="6"/>
  </w:num>
  <w:num w:numId="15">
    <w:abstractNumId w:val="12"/>
  </w:num>
  <w:num w:numId="16">
    <w:abstractNumId w:val="7"/>
  </w:num>
  <w:num w:numId="17">
    <w:abstractNumId w:val="13"/>
  </w:num>
  <w:num w:numId="18">
    <w:abstractNumId w:val="9"/>
  </w:num>
  <w:num w:numId="19">
    <w:abstractNumId w:val="0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B1"/>
    <w:rsid w:val="000048E9"/>
    <w:rsid w:val="000154A0"/>
    <w:rsid w:val="00026257"/>
    <w:rsid w:val="00026847"/>
    <w:rsid w:val="000376E9"/>
    <w:rsid w:val="00052E6B"/>
    <w:rsid w:val="00075029"/>
    <w:rsid w:val="00075A21"/>
    <w:rsid w:val="000832BD"/>
    <w:rsid w:val="000903A7"/>
    <w:rsid w:val="00090B28"/>
    <w:rsid w:val="00090E32"/>
    <w:rsid w:val="00093537"/>
    <w:rsid w:val="00095DD7"/>
    <w:rsid w:val="0009793F"/>
    <w:rsid w:val="000B0401"/>
    <w:rsid w:val="000B5399"/>
    <w:rsid w:val="000B581F"/>
    <w:rsid w:val="000C3152"/>
    <w:rsid w:val="000C64BE"/>
    <w:rsid w:val="000E49F5"/>
    <w:rsid w:val="000E594F"/>
    <w:rsid w:val="000E7511"/>
    <w:rsid w:val="000E76AB"/>
    <w:rsid w:val="000F7CB0"/>
    <w:rsid w:val="00130FF8"/>
    <w:rsid w:val="001339F8"/>
    <w:rsid w:val="00133F6F"/>
    <w:rsid w:val="001400E2"/>
    <w:rsid w:val="00157DC7"/>
    <w:rsid w:val="001606FE"/>
    <w:rsid w:val="001632C7"/>
    <w:rsid w:val="0017348B"/>
    <w:rsid w:val="0017641D"/>
    <w:rsid w:val="001778A6"/>
    <w:rsid w:val="00196D35"/>
    <w:rsid w:val="001A680A"/>
    <w:rsid w:val="001B71F3"/>
    <w:rsid w:val="001C5CD7"/>
    <w:rsid w:val="001E7334"/>
    <w:rsid w:val="00205F3A"/>
    <w:rsid w:val="002156EA"/>
    <w:rsid w:val="00215FFC"/>
    <w:rsid w:val="00217796"/>
    <w:rsid w:val="00217DB2"/>
    <w:rsid w:val="00224257"/>
    <w:rsid w:val="00225E6B"/>
    <w:rsid w:val="00231398"/>
    <w:rsid w:val="0023627B"/>
    <w:rsid w:val="00242FC6"/>
    <w:rsid w:val="0024508A"/>
    <w:rsid w:val="00265BEE"/>
    <w:rsid w:val="00273E72"/>
    <w:rsid w:val="0027601B"/>
    <w:rsid w:val="00284166"/>
    <w:rsid w:val="002A3A12"/>
    <w:rsid w:val="002B06AF"/>
    <w:rsid w:val="002B30B8"/>
    <w:rsid w:val="002B50C6"/>
    <w:rsid w:val="002C5E2D"/>
    <w:rsid w:val="002D0351"/>
    <w:rsid w:val="002F06AF"/>
    <w:rsid w:val="00316B5F"/>
    <w:rsid w:val="00325F84"/>
    <w:rsid w:val="00336DD1"/>
    <w:rsid w:val="003552C8"/>
    <w:rsid w:val="0035572A"/>
    <w:rsid w:val="003664E0"/>
    <w:rsid w:val="00395B17"/>
    <w:rsid w:val="003A67CB"/>
    <w:rsid w:val="003B6B0C"/>
    <w:rsid w:val="003C66C3"/>
    <w:rsid w:val="003D1E11"/>
    <w:rsid w:val="003E53C7"/>
    <w:rsid w:val="0041427C"/>
    <w:rsid w:val="00416C20"/>
    <w:rsid w:val="0042646B"/>
    <w:rsid w:val="004348C1"/>
    <w:rsid w:val="004373F2"/>
    <w:rsid w:val="00451E6D"/>
    <w:rsid w:val="0046332D"/>
    <w:rsid w:val="00471236"/>
    <w:rsid w:val="00471526"/>
    <w:rsid w:val="004717FF"/>
    <w:rsid w:val="004775AE"/>
    <w:rsid w:val="0049561B"/>
    <w:rsid w:val="0049638A"/>
    <w:rsid w:val="004A7A7A"/>
    <w:rsid w:val="004B70DE"/>
    <w:rsid w:val="004C73C4"/>
    <w:rsid w:val="004E42C4"/>
    <w:rsid w:val="004E564E"/>
    <w:rsid w:val="004F7D2C"/>
    <w:rsid w:val="00500E86"/>
    <w:rsid w:val="005206FE"/>
    <w:rsid w:val="00526863"/>
    <w:rsid w:val="00537A0D"/>
    <w:rsid w:val="00550265"/>
    <w:rsid w:val="0056101F"/>
    <w:rsid w:val="00573929"/>
    <w:rsid w:val="00594B9D"/>
    <w:rsid w:val="005C0CBD"/>
    <w:rsid w:val="005C5A1B"/>
    <w:rsid w:val="005D4780"/>
    <w:rsid w:val="005F1FE8"/>
    <w:rsid w:val="005F7790"/>
    <w:rsid w:val="0060192C"/>
    <w:rsid w:val="006036AE"/>
    <w:rsid w:val="006053F3"/>
    <w:rsid w:val="00613918"/>
    <w:rsid w:val="00627353"/>
    <w:rsid w:val="00653191"/>
    <w:rsid w:val="00654F33"/>
    <w:rsid w:val="006607F1"/>
    <w:rsid w:val="00662FCE"/>
    <w:rsid w:val="006721FA"/>
    <w:rsid w:val="00674196"/>
    <w:rsid w:val="006745AA"/>
    <w:rsid w:val="006756A5"/>
    <w:rsid w:val="00685212"/>
    <w:rsid w:val="00686825"/>
    <w:rsid w:val="00697F3C"/>
    <w:rsid w:val="006B33B8"/>
    <w:rsid w:val="006C3851"/>
    <w:rsid w:val="006C4C58"/>
    <w:rsid w:val="006D3193"/>
    <w:rsid w:val="006D3577"/>
    <w:rsid w:val="006E2F4E"/>
    <w:rsid w:val="007045BD"/>
    <w:rsid w:val="00720CC7"/>
    <w:rsid w:val="00720FFE"/>
    <w:rsid w:val="00732DF8"/>
    <w:rsid w:val="00741375"/>
    <w:rsid w:val="007436E7"/>
    <w:rsid w:val="00743A76"/>
    <w:rsid w:val="007569E5"/>
    <w:rsid w:val="00765059"/>
    <w:rsid w:val="007657D4"/>
    <w:rsid w:val="007A082D"/>
    <w:rsid w:val="007A19DF"/>
    <w:rsid w:val="007A3AE7"/>
    <w:rsid w:val="00800F68"/>
    <w:rsid w:val="008129C5"/>
    <w:rsid w:val="00822CCE"/>
    <w:rsid w:val="00851FCB"/>
    <w:rsid w:val="008520A3"/>
    <w:rsid w:val="008610E6"/>
    <w:rsid w:val="00870A12"/>
    <w:rsid w:val="00887F1E"/>
    <w:rsid w:val="008A0A72"/>
    <w:rsid w:val="008B5033"/>
    <w:rsid w:val="008C2B70"/>
    <w:rsid w:val="008C54D0"/>
    <w:rsid w:val="008D159E"/>
    <w:rsid w:val="008D4E3D"/>
    <w:rsid w:val="008E667B"/>
    <w:rsid w:val="008E75AF"/>
    <w:rsid w:val="00904EDA"/>
    <w:rsid w:val="00910EB7"/>
    <w:rsid w:val="0092447B"/>
    <w:rsid w:val="009251CF"/>
    <w:rsid w:val="00953B50"/>
    <w:rsid w:val="00965033"/>
    <w:rsid w:val="00966BF8"/>
    <w:rsid w:val="00972FB1"/>
    <w:rsid w:val="00976176"/>
    <w:rsid w:val="00983408"/>
    <w:rsid w:val="00985D5A"/>
    <w:rsid w:val="00986B98"/>
    <w:rsid w:val="00990355"/>
    <w:rsid w:val="009C3261"/>
    <w:rsid w:val="009D1AA0"/>
    <w:rsid w:val="009D20DF"/>
    <w:rsid w:val="009F08BF"/>
    <w:rsid w:val="009F16DE"/>
    <w:rsid w:val="009F2DBE"/>
    <w:rsid w:val="00A044EC"/>
    <w:rsid w:val="00A06A45"/>
    <w:rsid w:val="00A078AA"/>
    <w:rsid w:val="00A15CB3"/>
    <w:rsid w:val="00A32ABB"/>
    <w:rsid w:val="00A3640B"/>
    <w:rsid w:val="00A37D58"/>
    <w:rsid w:val="00A51073"/>
    <w:rsid w:val="00A600E9"/>
    <w:rsid w:val="00A64922"/>
    <w:rsid w:val="00A73BD0"/>
    <w:rsid w:val="00AA6EB1"/>
    <w:rsid w:val="00AC05A3"/>
    <w:rsid w:val="00AC3548"/>
    <w:rsid w:val="00AC7775"/>
    <w:rsid w:val="00AC79A4"/>
    <w:rsid w:val="00AE3850"/>
    <w:rsid w:val="00B05F4D"/>
    <w:rsid w:val="00B1171C"/>
    <w:rsid w:val="00B17685"/>
    <w:rsid w:val="00B23289"/>
    <w:rsid w:val="00B30049"/>
    <w:rsid w:val="00B42AD7"/>
    <w:rsid w:val="00B55E74"/>
    <w:rsid w:val="00B57408"/>
    <w:rsid w:val="00B646C9"/>
    <w:rsid w:val="00B726A8"/>
    <w:rsid w:val="00B73910"/>
    <w:rsid w:val="00B84445"/>
    <w:rsid w:val="00BA26FE"/>
    <w:rsid w:val="00BB6F5A"/>
    <w:rsid w:val="00BC1D17"/>
    <w:rsid w:val="00BC436F"/>
    <w:rsid w:val="00BD336A"/>
    <w:rsid w:val="00BF0DBE"/>
    <w:rsid w:val="00BF5C41"/>
    <w:rsid w:val="00BF7ACC"/>
    <w:rsid w:val="00C11D8D"/>
    <w:rsid w:val="00C1582C"/>
    <w:rsid w:val="00C17471"/>
    <w:rsid w:val="00C231D3"/>
    <w:rsid w:val="00C2342C"/>
    <w:rsid w:val="00C25A7D"/>
    <w:rsid w:val="00C50900"/>
    <w:rsid w:val="00C77BCD"/>
    <w:rsid w:val="00C92D1A"/>
    <w:rsid w:val="00C94AA4"/>
    <w:rsid w:val="00CA2EEF"/>
    <w:rsid w:val="00CC3AB7"/>
    <w:rsid w:val="00CD4134"/>
    <w:rsid w:val="00CD44D0"/>
    <w:rsid w:val="00CE67DE"/>
    <w:rsid w:val="00CE7335"/>
    <w:rsid w:val="00CF14EB"/>
    <w:rsid w:val="00D123DA"/>
    <w:rsid w:val="00D13D80"/>
    <w:rsid w:val="00D1783D"/>
    <w:rsid w:val="00D20E8B"/>
    <w:rsid w:val="00D27456"/>
    <w:rsid w:val="00D359CE"/>
    <w:rsid w:val="00D42504"/>
    <w:rsid w:val="00D43661"/>
    <w:rsid w:val="00D653A5"/>
    <w:rsid w:val="00D71039"/>
    <w:rsid w:val="00D727B1"/>
    <w:rsid w:val="00D84385"/>
    <w:rsid w:val="00D92026"/>
    <w:rsid w:val="00D92100"/>
    <w:rsid w:val="00DB68C5"/>
    <w:rsid w:val="00DC23C2"/>
    <w:rsid w:val="00DC5D41"/>
    <w:rsid w:val="00DC65F9"/>
    <w:rsid w:val="00DD75A0"/>
    <w:rsid w:val="00DE164F"/>
    <w:rsid w:val="00DE1DC2"/>
    <w:rsid w:val="00DE26DE"/>
    <w:rsid w:val="00E04A45"/>
    <w:rsid w:val="00E11AE7"/>
    <w:rsid w:val="00E3556A"/>
    <w:rsid w:val="00E62A09"/>
    <w:rsid w:val="00E65D0A"/>
    <w:rsid w:val="00E75C4E"/>
    <w:rsid w:val="00E769B4"/>
    <w:rsid w:val="00E81FE5"/>
    <w:rsid w:val="00E85E9F"/>
    <w:rsid w:val="00EB0257"/>
    <w:rsid w:val="00EB1F9F"/>
    <w:rsid w:val="00EB4703"/>
    <w:rsid w:val="00EE1F70"/>
    <w:rsid w:val="00EF42E8"/>
    <w:rsid w:val="00F00B5C"/>
    <w:rsid w:val="00F00BB0"/>
    <w:rsid w:val="00F05BAE"/>
    <w:rsid w:val="00F14F8A"/>
    <w:rsid w:val="00F53E44"/>
    <w:rsid w:val="00F55931"/>
    <w:rsid w:val="00F55D7A"/>
    <w:rsid w:val="00F5627D"/>
    <w:rsid w:val="00F92D68"/>
    <w:rsid w:val="00F9406B"/>
    <w:rsid w:val="00F96888"/>
    <w:rsid w:val="00F9754D"/>
    <w:rsid w:val="00FB4EB1"/>
    <w:rsid w:val="00FC070F"/>
    <w:rsid w:val="00FE35D1"/>
    <w:rsid w:val="00FE5ADA"/>
    <w:rsid w:val="00FF0A31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3CE7B"/>
  <w15:docId w15:val="{4734FB20-1175-4DB2-94ED-39D43A0F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474A55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474A55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606372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8E8762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8E8762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F5B41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F5B41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606372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606372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제목 1 문자"/>
    <w:basedOn w:val="a1"/>
    <w:link w:val="1"/>
    <w:uiPriority w:val="9"/>
    <w:rPr>
      <w:rFonts w:asciiTheme="majorHAnsi" w:eastAsiaTheme="majorEastAsia" w:hAnsiTheme="majorHAnsi" w:cs="Times New Roman"/>
      <w:b/>
      <w:color w:val="474A55" w:themeColor="accent1" w:themeShade="BF"/>
      <w:spacing w:val="20"/>
      <w:sz w:val="28"/>
      <w:szCs w:val="28"/>
    </w:rPr>
  </w:style>
  <w:style w:type="character" w:customStyle="1" w:styleId="21">
    <w:name w:val="제목 2 문자"/>
    <w:basedOn w:val="a1"/>
    <w:link w:val="20"/>
    <w:uiPriority w:val="9"/>
    <w:rPr>
      <w:rFonts w:asciiTheme="majorHAnsi" w:eastAsiaTheme="majorEastAsia" w:hAnsiTheme="majorHAnsi" w:cs="Times New Roman"/>
      <w:b/>
      <w:color w:val="474A55" w:themeColor="accent1" w:themeShade="BF"/>
      <w:spacing w:val="20"/>
      <w:sz w:val="24"/>
      <w:szCs w:val="24"/>
    </w:rPr>
  </w:style>
  <w:style w:type="character" w:customStyle="1" w:styleId="31">
    <w:name w:val="제목 3 문자"/>
    <w:basedOn w:val="a1"/>
    <w:link w:val="30"/>
    <w:uiPriority w:val="9"/>
    <w:rPr>
      <w:rFonts w:asciiTheme="majorHAnsi" w:eastAsiaTheme="majorEastAsia" w:hAnsiTheme="majorHAnsi" w:cs="Times New Roman"/>
      <w:b/>
      <w:color w:val="606372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606372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606372" w:themeColor="accent1"/>
      <w:sz w:val="48"/>
      <w:szCs w:val="48"/>
    </w:rPr>
  </w:style>
  <w:style w:type="character" w:customStyle="1" w:styleId="a5">
    <w:name w:val="제목 문자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606372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부제 문자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바닥글 문자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55837F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풍선 도움말 텍스트 문자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블록 인용"/>
    <w:uiPriority w:val="40"/>
    <w:pPr>
      <w:pBdr>
        <w:top w:val="single" w:sz="2" w:space="10" w:color="9D9FAC" w:themeColor="accent1" w:themeTint="99"/>
        <w:bottom w:val="single" w:sz="24" w:space="10" w:color="9D9FAC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92A185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머리글 문자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제목 4 문자"/>
    <w:basedOn w:val="a1"/>
    <w:link w:val="40"/>
    <w:uiPriority w:val="9"/>
    <w:rPr>
      <w:rFonts w:asciiTheme="majorHAnsi" w:eastAsiaTheme="majorEastAsia" w:hAnsiTheme="majorHAnsi" w:cs="Times New Roman"/>
      <w:b/>
      <w:color w:val="8E8762" w:themeColor="accent3" w:themeShade="BF"/>
      <w:spacing w:val="20"/>
      <w:sz w:val="24"/>
    </w:rPr>
  </w:style>
  <w:style w:type="character" w:customStyle="1" w:styleId="51">
    <w:name w:val="제목 5 문자"/>
    <w:basedOn w:val="a1"/>
    <w:link w:val="50"/>
    <w:uiPriority w:val="9"/>
    <w:rPr>
      <w:rFonts w:asciiTheme="majorHAnsi" w:eastAsiaTheme="majorEastAsia" w:hAnsiTheme="majorHAnsi" w:cs="Times New Roman"/>
      <w:b/>
      <w:i/>
      <w:color w:val="8E8762" w:themeColor="accent3" w:themeShade="BF"/>
      <w:spacing w:val="20"/>
      <w:szCs w:val="26"/>
    </w:rPr>
  </w:style>
  <w:style w:type="character" w:customStyle="1" w:styleId="60">
    <w:name w:val="제목 6 문자"/>
    <w:basedOn w:val="a1"/>
    <w:link w:val="6"/>
    <w:uiPriority w:val="9"/>
    <w:rPr>
      <w:rFonts w:asciiTheme="majorHAnsi" w:eastAsiaTheme="majorEastAsia" w:hAnsiTheme="majorHAnsi" w:cs="Times New Roman"/>
      <w:color w:val="5F5B41" w:themeColor="accent3" w:themeShade="80"/>
      <w:spacing w:val="10"/>
      <w:sz w:val="24"/>
      <w:szCs w:val="24"/>
    </w:rPr>
  </w:style>
  <w:style w:type="character" w:customStyle="1" w:styleId="70">
    <w:name w:val="제목 7 문자"/>
    <w:basedOn w:val="a1"/>
    <w:link w:val="7"/>
    <w:uiPriority w:val="9"/>
    <w:rPr>
      <w:rFonts w:asciiTheme="majorHAnsi" w:eastAsiaTheme="majorEastAsia" w:hAnsiTheme="majorHAnsi" w:cs="Times New Roman"/>
      <w:i/>
      <w:color w:val="5F5B41" w:themeColor="accent3" w:themeShade="80"/>
      <w:spacing w:val="10"/>
      <w:sz w:val="24"/>
      <w:szCs w:val="24"/>
    </w:rPr>
  </w:style>
  <w:style w:type="character" w:customStyle="1" w:styleId="80">
    <w:name w:val="제목 8 문자"/>
    <w:basedOn w:val="a1"/>
    <w:link w:val="8"/>
    <w:uiPriority w:val="9"/>
    <w:rPr>
      <w:rFonts w:asciiTheme="majorHAnsi" w:eastAsiaTheme="majorEastAsia" w:hAnsiTheme="majorHAnsi" w:cs="Times New Roman"/>
      <w:color w:val="606372" w:themeColor="accent1"/>
      <w:spacing w:val="10"/>
      <w:szCs w:val="20"/>
    </w:rPr>
  </w:style>
  <w:style w:type="character" w:customStyle="1" w:styleId="90">
    <w:name w:val="제목 9 문자"/>
    <w:basedOn w:val="a1"/>
    <w:link w:val="9"/>
    <w:uiPriority w:val="9"/>
    <w:rPr>
      <w:rFonts w:asciiTheme="majorHAnsi" w:eastAsiaTheme="majorEastAsia" w:hAnsiTheme="majorHAnsi" w:cs="Times New Roman"/>
      <w:i/>
      <w:color w:val="606372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79A8A4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9D9FAC" w:themeColor="accent1" w:themeTint="99"/>
        <w:left w:val="single" w:sz="24" w:space="10" w:color="606372" w:themeColor="accent1"/>
        <w:bottom w:val="single" w:sz="36" w:space="10" w:color="B2AD8F" w:themeColor="accent3"/>
        <w:right w:val="single" w:sz="24" w:space="10" w:color="606372" w:themeColor="accent1"/>
      </w:pBdr>
      <w:shd w:val="clear" w:color="auto" w:fill="606372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606372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인용 문자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79A8A4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79A8A4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d">
    <w:name w:val="List Paragraph"/>
    <w:basedOn w:val="a0"/>
    <w:uiPriority w:val="34"/>
    <w:qFormat/>
    <w:rsid w:val="001B71F3"/>
    <w:pPr>
      <w:ind w:leftChars="400" w:left="800"/>
    </w:pPr>
  </w:style>
  <w:style w:type="paragraph" w:customStyle="1" w:styleId="afe">
    <w:name w:val="바탕글"/>
    <w:basedOn w:val="a0"/>
    <w:rsid w:val="009F2DB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</w:rPr>
  </w:style>
  <w:style w:type="paragraph" w:styleId="aff">
    <w:name w:val="footnote text"/>
    <w:basedOn w:val="a0"/>
    <w:link w:val="aff0"/>
    <w:uiPriority w:val="99"/>
    <w:unhideWhenUsed/>
    <w:rsid w:val="00E65D0A"/>
    <w:pPr>
      <w:snapToGrid w:val="0"/>
    </w:pPr>
  </w:style>
  <w:style w:type="character" w:customStyle="1" w:styleId="aff0">
    <w:name w:val="각주 텍스트 문자"/>
    <w:basedOn w:val="a1"/>
    <w:link w:val="aff"/>
    <w:uiPriority w:val="99"/>
    <w:rsid w:val="00E65D0A"/>
    <w:rPr>
      <w:rFonts w:cs="Times New Roman"/>
      <w:color w:val="000000" w:themeColor="text1"/>
      <w:szCs w:val="20"/>
    </w:rPr>
  </w:style>
  <w:style w:type="character" w:styleId="aff1">
    <w:name w:val="footnote reference"/>
    <w:basedOn w:val="a1"/>
    <w:uiPriority w:val="99"/>
    <w:unhideWhenUsed/>
    <w:rsid w:val="00E65D0A"/>
    <w:rPr>
      <w:vertAlign w:val="superscript"/>
    </w:rPr>
  </w:style>
  <w:style w:type="paragraph" w:styleId="aff2">
    <w:name w:val="endnote text"/>
    <w:basedOn w:val="a0"/>
    <w:link w:val="aff3"/>
    <w:uiPriority w:val="99"/>
    <w:unhideWhenUsed/>
    <w:rsid w:val="00AC79A4"/>
    <w:pPr>
      <w:snapToGrid w:val="0"/>
    </w:pPr>
  </w:style>
  <w:style w:type="character" w:customStyle="1" w:styleId="aff3">
    <w:name w:val="미주 텍스트 문자"/>
    <w:basedOn w:val="a1"/>
    <w:link w:val="aff2"/>
    <w:uiPriority w:val="99"/>
    <w:rsid w:val="00AC79A4"/>
    <w:rPr>
      <w:rFonts w:cs="Times New Roman"/>
      <w:color w:val="000000" w:themeColor="text1"/>
      <w:szCs w:val="20"/>
    </w:rPr>
  </w:style>
  <w:style w:type="character" w:styleId="aff4">
    <w:name w:val="endnote reference"/>
    <w:basedOn w:val="a1"/>
    <w:uiPriority w:val="99"/>
    <w:unhideWhenUsed/>
    <w:rsid w:val="00AC79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s\AppData\Roaming\Microsoft\Templates\&#48372;&#44256;&#49436;(&#44512;&#54805;%20&#53580;&#47560;).dotx" TargetMode="External"/></Relationship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FEC38B-FB90-B64A-9A04-7849E983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C:\Users\js\AppData\Roaming\Microsoft\Templates\보고서(균형 테마).dotx</Template>
  <TotalTime>776</TotalTime>
  <Pages>12</Pages>
  <Words>456</Words>
  <Characters>2603</Characters>
  <Application>Microsoft Macintosh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최종 보고서</vt:lpstr>
    </vt:vector>
  </TitlesOfParts>
  <Company>20141001 이지호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최종 보고서</dc:title>
  <dc:subject>설계 패턴. 팀프로젝트</dc:subject>
  <dc:creator>Team 웜넝찌웅</dc:creator>
  <cp:keywords/>
  <dc:description/>
  <cp:lastModifiedBy>김 선재</cp:lastModifiedBy>
  <cp:revision>39</cp:revision>
  <dcterms:created xsi:type="dcterms:W3CDTF">2018-11-13T08:38:00Z</dcterms:created>
  <dcterms:modified xsi:type="dcterms:W3CDTF">2018-12-06T00:26:00Z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